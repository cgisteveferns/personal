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vertAnchor="text" w:tblpY="1"/>
        <w:tblOverlap w:val="never"/>
        <w:tblW w:w="32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44"/>
      </w:tblGrid>
      <w:tr w:rsidR="00B124D6" w:rsidRPr="00B13664" w14:paraId="3561ED58" w14:textId="77777777" w:rsidTr="0031034D">
        <w:trPr>
          <w:cantSplit/>
          <w:trHeight w:val="1840"/>
        </w:trPr>
        <w:tc>
          <w:tcPr>
            <w:tcW w:w="6663" w:type="dxa"/>
            <w:vAlign w:val="bottom"/>
          </w:tcPr>
          <w:p w14:paraId="5D7EEBDA" w14:textId="1862F698" w:rsidR="00B124D6" w:rsidRPr="00B13664" w:rsidRDefault="00B54D0D" w:rsidP="0031034D">
            <w:pPr>
              <w:pStyle w:val="CV-Name"/>
              <w:rPr>
                <w:lang w:val="en-CA"/>
              </w:rPr>
            </w:pPr>
            <w:bookmarkStart w:id="0" w:name="_Hlk56520185"/>
            <w:r>
              <w:rPr>
                <w:lang w:val="en-CA"/>
              </w:rPr>
              <w:t>Steven Marcel Fernandes</w:t>
            </w:r>
          </w:p>
          <w:p w14:paraId="692B03A7" w14:textId="23EA5ED8" w:rsidR="00B124D6" w:rsidRPr="00B13664" w:rsidRDefault="00B54D0D" w:rsidP="0031034D">
            <w:pPr>
              <w:pStyle w:val="CV-OfficePosition"/>
              <w:rPr>
                <w:lang w:val="en-CA"/>
              </w:rPr>
            </w:pPr>
            <w:r>
              <w:rPr>
                <w:lang w:val="en-CA"/>
              </w:rPr>
              <w:t>Associate Consultant</w:t>
            </w:r>
          </w:p>
          <w:p w14:paraId="3238085E" w14:textId="60DF362E" w:rsidR="00B124D6" w:rsidRPr="00B13664" w:rsidRDefault="00B54D0D" w:rsidP="0031034D">
            <w:pPr>
              <w:pStyle w:val="CV-Experience"/>
              <w:rPr>
                <w:lang w:val="en-CA"/>
              </w:rPr>
            </w:pPr>
            <w:r>
              <w:rPr>
                <w:lang w:val="en-CA"/>
              </w:rPr>
              <w:t>1</w:t>
            </w:r>
            <w:r w:rsidR="00CF6024">
              <w:rPr>
                <w:lang w:val="en-CA"/>
              </w:rPr>
              <w:t>8</w:t>
            </w:r>
            <w:r w:rsidR="00B124D6" w:rsidRPr="00B13664">
              <w:rPr>
                <w:lang w:val="en-CA"/>
              </w:rPr>
              <w:t xml:space="preserve"> years of experience in </w:t>
            </w:r>
            <w:r>
              <w:rPr>
                <w:lang w:val="en-CA"/>
              </w:rPr>
              <w:t>CGI</w:t>
            </w:r>
          </w:p>
          <w:p w14:paraId="2AA5CACD" w14:textId="77777777" w:rsidR="00B124D6" w:rsidRPr="00B13664" w:rsidRDefault="00B124D6" w:rsidP="0031034D">
            <w:pPr>
              <w:pBdr>
                <w:bottom w:val="single" w:sz="2" w:space="1" w:color="auto"/>
              </w:pBdr>
              <w:spacing w:after="0" w:line="240" w:lineRule="auto"/>
              <w:ind w:right="3600"/>
              <w:rPr>
                <w:lang w:val="en-CA"/>
              </w:rPr>
            </w:pPr>
          </w:p>
        </w:tc>
      </w:tr>
    </w:tbl>
    <w:p w14:paraId="195817F1" w14:textId="77777777" w:rsidR="00C11158" w:rsidRDefault="00C11158" w:rsidP="006C59B8">
      <w:pPr>
        <w:spacing w:after="360"/>
        <w:rPr>
          <w:noProof/>
        </w:rPr>
      </w:pPr>
    </w:p>
    <w:p w14:paraId="083BC8A3" w14:textId="77777777" w:rsidR="00BC375F" w:rsidRDefault="006C59B8" w:rsidP="00CF6024">
      <w:pPr>
        <w:spacing w:after="360"/>
        <w:rPr>
          <w:lang w:val="en-CA"/>
        </w:rPr>
      </w:pPr>
      <w:r>
        <w:rPr>
          <w:noProof/>
        </w:rPr>
        <w:br w:type="textWrapping" w:clear="all"/>
      </w:r>
    </w:p>
    <w:p w14:paraId="5937F7DA" w14:textId="0A7010A9" w:rsidR="00D6493E" w:rsidRDefault="00ED48AE" w:rsidP="00CF6024">
      <w:pPr>
        <w:spacing w:after="360"/>
        <w:rPr>
          <w:lang w:val="en-CA"/>
        </w:rPr>
      </w:pPr>
      <w:r w:rsidRPr="00B13664">
        <w:rPr>
          <w:lang w:val="en-CA"/>
        </w:rPr>
        <w:t>Profile</w:t>
      </w:r>
    </w:p>
    <w:p w14:paraId="234E0F0A" w14:textId="082585A5" w:rsidR="00B54D0D" w:rsidRPr="00B54D0D" w:rsidRDefault="00B54D0D" w:rsidP="00B54D0D">
      <w:pPr>
        <w:pStyle w:val="BodyText"/>
        <w:rPr>
          <w:lang w:val="en-CA"/>
        </w:rPr>
      </w:pPr>
      <w:r w:rsidRPr="00B54D0D">
        <w:rPr>
          <w:lang w:val="en-CA"/>
        </w:rPr>
        <w:t>Steven Marcel Fernandes is an experienced Software Engineer with around 1</w:t>
      </w:r>
      <w:r w:rsidR="00CF6024">
        <w:rPr>
          <w:lang w:val="en-CA"/>
        </w:rPr>
        <w:t>8</w:t>
      </w:r>
      <w:r w:rsidRPr="00B54D0D">
        <w:rPr>
          <w:lang w:val="en-CA"/>
        </w:rPr>
        <w:t xml:space="preserve"> years experience in </w:t>
      </w:r>
      <w:r w:rsidR="001E2338" w:rsidRPr="001E2338">
        <w:rPr>
          <w:lang w:val="en-CA"/>
        </w:rPr>
        <w:t xml:space="preserve">Solution </w:t>
      </w:r>
      <w:r w:rsidR="001E2338" w:rsidRPr="001E2338">
        <w:rPr>
          <w:lang w:val="en-CA"/>
        </w:rPr>
        <w:t xml:space="preserve">Design &amp; </w:t>
      </w:r>
      <w:r w:rsidR="001E2338" w:rsidRPr="001E2338">
        <w:rPr>
          <w:lang w:val="en-CA"/>
        </w:rPr>
        <w:t xml:space="preserve">Architecture &amp; Telecommunications industry experience. Expertise in Enterprise level Telecom OSS/BSS landscape, </w:t>
      </w:r>
      <w:r w:rsidR="00055D64">
        <w:rPr>
          <w:lang w:val="en-CA"/>
        </w:rPr>
        <w:t>E</w:t>
      </w:r>
      <w:r w:rsidR="001E2338" w:rsidRPr="001E2338">
        <w:rPr>
          <w:lang w:val="en-CA"/>
        </w:rPr>
        <w:t>Commerce, Digital channels</w:t>
      </w:r>
      <w:r w:rsidR="001E2338" w:rsidRPr="001E2338">
        <w:rPr>
          <w:lang w:val="en-CA"/>
        </w:rPr>
        <w:t xml:space="preserve"> </w:t>
      </w:r>
      <w:r w:rsidR="000D0092" w:rsidRPr="000D0092">
        <w:rPr>
          <w:lang w:val="en-CA"/>
        </w:rPr>
        <w:t>E2E Solution Architecture, Business process management, Software Development Life Cycle (</w:t>
      </w:r>
      <w:r w:rsidR="000D0092" w:rsidRPr="000D0092">
        <w:rPr>
          <w:lang w:val="en-CA"/>
        </w:rPr>
        <w:t>SDLC) with</w:t>
      </w:r>
      <w:r w:rsidR="000D0092" w:rsidRPr="000D0092">
        <w:rPr>
          <w:lang w:val="en-CA"/>
        </w:rPr>
        <w:t xml:space="preserve"> strong experience working in a distributed agile environment</w:t>
      </w:r>
      <w:r w:rsidRPr="00B54D0D">
        <w:rPr>
          <w:lang w:val="en-CA"/>
        </w:rPr>
        <w:t xml:space="preserve"> and currently working as a</w:t>
      </w:r>
      <w:r w:rsidR="00D373AC">
        <w:rPr>
          <w:lang w:val="en-CA"/>
        </w:rPr>
        <w:t>n</w:t>
      </w:r>
      <w:r w:rsidRPr="00B54D0D">
        <w:rPr>
          <w:lang w:val="en-CA"/>
        </w:rPr>
        <w:t xml:space="preserve"> </w:t>
      </w:r>
      <w:r w:rsidR="000D0092">
        <w:rPr>
          <w:lang w:val="en-CA"/>
        </w:rPr>
        <w:t>Associate Consultant</w:t>
      </w:r>
      <w:r w:rsidRPr="00B54D0D">
        <w:rPr>
          <w:lang w:val="en-CA"/>
        </w:rPr>
        <w:t>.</w:t>
      </w:r>
      <w:r w:rsidR="001E2338">
        <w:rPr>
          <w:lang w:val="en-CA"/>
        </w:rPr>
        <w:t xml:space="preserve"> </w:t>
      </w:r>
      <w:r w:rsidR="001E2338" w:rsidRPr="001E2338">
        <w:rPr>
          <w:lang w:val="en-CA"/>
        </w:rPr>
        <w:t xml:space="preserve">Worked for major Telecom OSS/BSS clients in </w:t>
      </w:r>
      <w:r w:rsidR="001E2338" w:rsidRPr="001E2338">
        <w:rPr>
          <w:lang w:val="en-CA"/>
        </w:rPr>
        <w:t>Canada</w:t>
      </w:r>
      <w:r w:rsidR="001E2338" w:rsidRPr="001E2338">
        <w:rPr>
          <w:lang w:val="en-CA"/>
        </w:rPr>
        <w:t>, United Kingdom.</w:t>
      </w:r>
    </w:p>
    <w:p w14:paraId="04A3AB5C" w14:textId="4DBC52ED" w:rsidR="00B54D0D" w:rsidRDefault="00B54D0D" w:rsidP="00B54D0D">
      <w:pPr>
        <w:pStyle w:val="BodyText"/>
        <w:rPr>
          <w:lang w:val="en-CA"/>
        </w:rPr>
      </w:pPr>
      <w:r w:rsidRPr="00B54D0D">
        <w:rPr>
          <w:lang w:val="en-CA"/>
        </w:rPr>
        <w:t xml:space="preserve">He has </w:t>
      </w:r>
      <w:r w:rsidR="000D0092">
        <w:rPr>
          <w:lang w:val="en-CA"/>
        </w:rPr>
        <w:t xml:space="preserve">also </w:t>
      </w:r>
      <w:r w:rsidRPr="00B54D0D">
        <w:rPr>
          <w:lang w:val="en-CA"/>
        </w:rPr>
        <w:t xml:space="preserve">a wide range of experience in Development and Implementation of Business / Enterprise technology solutions using Java/J2EE, Spring, Hibernate, and other </w:t>
      </w:r>
      <w:r w:rsidR="0090236E" w:rsidRPr="00B54D0D">
        <w:rPr>
          <w:lang w:val="en-CA"/>
        </w:rPr>
        <w:t>open-source</w:t>
      </w:r>
      <w:r w:rsidRPr="00B54D0D">
        <w:rPr>
          <w:lang w:val="en-CA"/>
        </w:rPr>
        <w:t xml:space="preserve"> frameworks. Possess good experience with MicroServices,</w:t>
      </w:r>
      <w:r>
        <w:rPr>
          <w:lang w:val="en-CA"/>
        </w:rPr>
        <w:t xml:space="preserve"> </w:t>
      </w:r>
      <w:r w:rsidRPr="00B54D0D">
        <w:rPr>
          <w:lang w:val="en-CA"/>
        </w:rPr>
        <w:t>Docker,</w:t>
      </w:r>
      <w:r>
        <w:rPr>
          <w:lang w:val="en-CA"/>
        </w:rPr>
        <w:t xml:space="preserve"> </w:t>
      </w:r>
      <w:r w:rsidRPr="00B54D0D">
        <w:rPr>
          <w:lang w:val="en-CA"/>
        </w:rPr>
        <w:t>AWS, Jenkins</w:t>
      </w:r>
      <w:r w:rsidR="00C11158">
        <w:rPr>
          <w:lang w:val="en-CA"/>
        </w:rPr>
        <w:t>.</w:t>
      </w:r>
    </w:p>
    <w:p w14:paraId="6D7E592A" w14:textId="40EB2741" w:rsidR="00C11158" w:rsidRPr="00B54D0D" w:rsidRDefault="00C11158" w:rsidP="00B54D0D">
      <w:pPr>
        <w:pStyle w:val="BodyText"/>
        <w:rPr>
          <w:lang w:val="en-CA"/>
        </w:rPr>
      </w:pPr>
      <w:r>
        <w:rPr>
          <w:lang w:val="en-CA"/>
        </w:rPr>
        <w:t xml:space="preserve">He is also passionate in working on Internet of </w:t>
      </w:r>
      <w:r w:rsidR="00F76CE7">
        <w:rPr>
          <w:lang w:val="en-CA"/>
        </w:rPr>
        <w:t>Things (</w:t>
      </w:r>
      <w:r>
        <w:rPr>
          <w:lang w:val="en-CA"/>
        </w:rPr>
        <w:t xml:space="preserve">IOT) &amp; Ethereum Blockchain Smart Contracts. </w:t>
      </w:r>
    </w:p>
    <w:p w14:paraId="097BAAE5" w14:textId="68CDF684" w:rsidR="00B54D0D" w:rsidRPr="00B13664" w:rsidRDefault="00B54D0D" w:rsidP="00B54D0D">
      <w:pPr>
        <w:pStyle w:val="BodyText"/>
        <w:rPr>
          <w:lang w:val="en-CA"/>
        </w:rPr>
      </w:pPr>
      <w:r w:rsidRPr="00B54D0D">
        <w:rPr>
          <w:lang w:val="en-CA"/>
        </w:rPr>
        <w:t xml:space="preserve">He </w:t>
      </w:r>
      <w:r w:rsidR="00C11158">
        <w:rPr>
          <w:lang w:val="en-CA"/>
        </w:rPr>
        <w:t xml:space="preserve">also </w:t>
      </w:r>
      <w:r w:rsidRPr="00B54D0D">
        <w:rPr>
          <w:lang w:val="en-CA"/>
        </w:rPr>
        <w:t>possesses good experience with implementation of service orchestration using Business Process Modelling Tools, Business Rules (ILOG)</w:t>
      </w:r>
    </w:p>
    <w:bookmarkEnd w:id="0"/>
    <w:p w14:paraId="682AB6B1" w14:textId="77777777" w:rsidR="00467A5F" w:rsidRPr="00B13664" w:rsidRDefault="00467A5F" w:rsidP="00467A5F">
      <w:pPr>
        <w:pStyle w:val="CV-Title"/>
        <w:rPr>
          <w:lang w:val="en-CA"/>
        </w:rPr>
      </w:pPr>
      <w:r w:rsidRPr="00B13664">
        <w:rPr>
          <w:lang w:val="en-CA"/>
        </w:rPr>
        <w:t>CGI experience</w:t>
      </w:r>
    </w:p>
    <w:p w14:paraId="23CA6CE0" w14:textId="6EE36F37" w:rsidR="00454805" w:rsidRPr="00454805" w:rsidRDefault="00454805" w:rsidP="00454805">
      <w:pPr>
        <w:pStyle w:val="CV-Sub-title"/>
        <w:rPr>
          <w:lang w:val="en-CA"/>
        </w:rPr>
      </w:pPr>
      <w:r w:rsidRPr="00454805">
        <w:rPr>
          <w:lang w:val="en-CA"/>
        </w:rPr>
        <w:t>British Telecom, Customer Centric Platform (06/20</w:t>
      </w:r>
      <w:r w:rsidR="00CF6024">
        <w:rPr>
          <w:lang w:val="en-CA"/>
        </w:rPr>
        <w:t>20</w:t>
      </w:r>
      <w:r w:rsidR="00BB618D">
        <w:rPr>
          <w:lang w:val="en-CA"/>
        </w:rPr>
        <w:t xml:space="preserve"> - </w:t>
      </w:r>
      <w:r w:rsidR="00CF6024">
        <w:rPr>
          <w:lang w:val="en-CA"/>
        </w:rPr>
        <w:t>present</w:t>
      </w:r>
      <w:r w:rsidRPr="00454805">
        <w:rPr>
          <w:lang w:val="en-CA"/>
        </w:rPr>
        <w:t>)</w:t>
      </w:r>
    </w:p>
    <w:p w14:paraId="5B87DB76" w14:textId="2108DF75" w:rsidR="00454805" w:rsidRDefault="00454805"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ECommerce application serves as the key online ordering channel for Agent/Retail Customers for different product lines such as Broadband, PSTN, Mobile, TV, BT Sports, Devices, Converged products. It supports L2C processes including pre-sales, product configuration, checkout and post sales for these product lines. The E</w:t>
      </w:r>
      <w:r w:rsidR="00352F5C" w:rsidRPr="00673147">
        <w:rPr>
          <w:rFonts w:ascii="Arial" w:eastAsia="Arial" w:hAnsi="Arial"/>
          <w:noProof/>
          <w:color w:val="000000"/>
          <w:sz w:val="18"/>
          <w:szCs w:val="18"/>
          <w:lang w:val="en-CA" w:eastAsia="en-CA"/>
        </w:rPr>
        <w:t>C</w:t>
      </w:r>
      <w:r w:rsidRPr="00673147">
        <w:rPr>
          <w:rFonts w:ascii="Arial" w:eastAsia="Arial" w:hAnsi="Arial"/>
          <w:noProof/>
          <w:color w:val="000000"/>
          <w:sz w:val="18"/>
          <w:szCs w:val="18"/>
          <w:lang w:val="en-CA" w:eastAsia="en-CA"/>
        </w:rPr>
        <w:t>omm order journeys can be executed by different types of users/agents/partners</w:t>
      </w:r>
    </w:p>
    <w:p w14:paraId="0FE8687A" w14:textId="57949B02" w:rsidR="00454805" w:rsidRDefault="00454805" w:rsidP="005F44BB">
      <w:pPr>
        <w:pStyle w:val="BodyText"/>
        <w:numPr>
          <w:ilvl w:val="0"/>
          <w:numId w:val="17"/>
        </w:numPr>
        <w:spacing w:after="0"/>
        <w:rPr>
          <w:lang w:val="en-CA"/>
        </w:rPr>
      </w:pPr>
      <w:r w:rsidRPr="00454805">
        <w:rPr>
          <w:lang w:val="en-CA"/>
        </w:rPr>
        <w:t>Involved in understanding/transition phase of the existing design/architecture/process.</w:t>
      </w:r>
    </w:p>
    <w:p w14:paraId="7B0B7C15" w14:textId="235198DE" w:rsidR="00307181" w:rsidRPr="00307181" w:rsidRDefault="00307181" w:rsidP="008B0C5E">
      <w:pPr>
        <w:pStyle w:val="BodyText"/>
        <w:numPr>
          <w:ilvl w:val="0"/>
          <w:numId w:val="17"/>
        </w:numPr>
        <w:spacing w:after="0"/>
        <w:rPr>
          <w:lang w:val="en-CA"/>
        </w:rPr>
      </w:pPr>
      <w:r w:rsidRPr="00307181">
        <w:rPr>
          <w:lang w:val="en-CA"/>
        </w:rPr>
        <w:t xml:space="preserve">Worked on solution &amp; technical design for Order Management &amp; Appointment Services  </w:t>
      </w:r>
    </w:p>
    <w:p w14:paraId="13A34E42" w14:textId="2508597C" w:rsidR="00307181" w:rsidRPr="00454805" w:rsidRDefault="00307181" w:rsidP="005F44BB">
      <w:pPr>
        <w:pStyle w:val="BodyText"/>
        <w:numPr>
          <w:ilvl w:val="0"/>
          <w:numId w:val="17"/>
        </w:numPr>
        <w:spacing w:after="0"/>
        <w:rPr>
          <w:lang w:val="en-CA"/>
        </w:rPr>
      </w:pPr>
      <w:r>
        <w:rPr>
          <w:lang w:val="en-CA"/>
        </w:rPr>
        <w:t>Involved in Product Catelog management.</w:t>
      </w:r>
    </w:p>
    <w:p w14:paraId="7D58BF4D" w14:textId="77777777" w:rsidR="000B7ADA" w:rsidRDefault="000B7ADA" w:rsidP="000B7ADA">
      <w:pPr>
        <w:pStyle w:val="BodyText"/>
        <w:numPr>
          <w:ilvl w:val="0"/>
          <w:numId w:val="17"/>
        </w:numPr>
        <w:spacing w:after="0"/>
        <w:rPr>
          <w:lang w:val="en-CA"/>
        </w:rPr>
      </w:pPr>
      <w:r w:rsidRPr="00454805">
        <w:rPr>
          <w:lang w:val="en-CA"/>
        </w:rPr>
        <w:t xml:space="preserve">Delivered Business </w:t>
      </w:r>
      <w:r>
        <w:rPr>
          <w:lang w:val="en-CA"/>
        </w:rPr>
        <w:t>Solutions</w:t>
      </w:r>
      <w:r w:rsidRPr="00454805">
        <w:rPr>
          <w:lang w:val="en-CA"/>
        </w:rPr>
        <w:t xml:space="preserve"> involving both </w:t>
      </w:r>
      <w:r>
        <w:rPr>
          <w:lang w:val="en-CA"/>
        </w:rPr>
        <w:t>Frontend</w:t>
      </w:r>
      <w:r w:rsidRPr="00454805">
        <w:rPr>
          <w:lang w:val="en-CA"/>
        </w:rPr>
        <w:t xml:space="preserve"> /Backend over the period of one year.</w:t>
      </w:r>
    </w:p>
    <w:p w14:paraId="39A83281" w14:textId="50214B38" w:rsidR="00454805" w:rsidRPr="00454805" w:rsidRDefault="00454805" w:rsidP="005F44BB">
      <w:pPr>
        <w:pStyle w:val="BodyText"/>
        <w:numPr>
          <w:ilvl w:val="0"/>
          <w:numId w:val="17"/>
        </w:numPr>
        <w:spacing w:after="0"/>
        <w:rPr>
          <w:lang w:val="en-CA"/>
        </w:rPr>
      </w:pPr>
      <w:r w:rsidRPr="00454805">
        <w:rPr>
          <w:lang w:val="en-CA"/>
        </w:rPr>
        <w:t>Implemented</w:t>
      </w:r>
      <w:r w:rsidR="008201E7">
        <w:rPr>
          <w:lang w:val="en-CA"/>
        </w:rPr>
        <w:t xml:space="preserve"> Broadband </w:t>
      </w:r>
      <w:r w:rsidRPr="00454805">
        <w:rPr>
          <w:lang w:val="en-CA"/>
        </w:rPr>
        <w:t>Appointment Service</w:t>
      </w:r>
      <w:r w:rsidR="003365D6">
        <w:rPr>
          <w:lang w:val="en-CA"/>
        </w:rPr>
        <w:t>s</w:t>
      </w:r>
      <w:r w:rsidRPr="00454805">
        <w:rPr>
          <w:lang w:val="en-CA"/>
        </w:rPr>
        <w:t xml:space="preserve"> based on Microservice Architecture.</w:t>
      </w:r>
    </w:p>
    <w:p w14:paraId="04A65D0D" w14:textId="2CE46014" w:rsidR="00454805" w:rsidRPr="00454805" w:rsidRDefault="00454805" w:rsidP="005F44BB">
      <w:pPr>
        <w:pStyle w:val="BodyText"/>
        <w:numPr>
          <w:ilvl w:val="0"/>
          <w:numId w:val="17"/>
        </w:numPr>
        <w:spacing w:after="0"/>
        <w:rPr>
          <w:lang w:val="en-CA"/>
        </w:rPr>
      </w:pPr>
      <w:r w:rsidRPr="00454805">
        <w:rPr>
          <w:lang w:val="en-CA"/>
        </w:rPr>
        <w:t xml:space="preserve">Worked with Orange Team delivering key aspects of providing </w:t>
      </w:r>
      <w:r w:rsidR="008201E7">
        <w:rPr>
          <w:lang w:val="en-CA"/>
        </w:rPr>
        <w:t xml:space="preserve">Design solutions for </w:t>
      </w:r>
      <w:r w:rsidRPr="00454805">
        <w:rPr>
          <w:lang w:val="en-CA"/>
        </w:rPr>
        <w:t>Broadband Only Services to the Retail Customers.</w:t>
      </w:r>
    </w:p>
    <w:p w14:paraId="7FA1190F" w14:textId="77777777" w:rsidR="003F45D0" w:rsidRPr="00454805" w:rsidRDefault="003F45D0" w:rsidP="000B7ADA">
      <w:pPr>
        <w:pStyle w:val="BodyText"/>
        <w:spacing w:after="0"/>
        <w:ind w:left="720"/>
        <w:rPr>
          <w:lang w:val="en-CA"/>
        </w:rPr>
      </w:pPr>
    </w:p>
    <w:p w14:paraId="041FEED6" w14:textId="77777777" w:rsidR="003F45D0" w:rsidRDefault="00454805" w:rsidP="00454805">
      <w:pPr>
        <w:pStyle w:val="CV-Sub-title"/>
        <w:rPr>
          <w:rFonts w:asciiTheme="minorHAnsi" w:hAnsiTheme="minorHAnsi"/>
          <w:b w:val="0"/>
          <w:color w:val="auto"/>
          <w:lang w:val="en-CA"/>
        </w:rPr>
      </w:pPr>
      <w:r w:rsidRPr="002C42AF">
        <w:rPr>
          <w:rFonts w:asciiTheme="minorHAnsi" w:hAnsiTheme="minorHAnsi"/>
          <w:bCs/>
          <w:color w:val="auto"/>
          <w:lang w:val="en-CA"/>
        </w:rPr>
        <w:t>Technologies</w:t>
      </w:r>
      <w:r w:rsidR="002C42AF">
        <w:rPr>
          <w:rFonts w:asciiTheme="minorHAnsi" w:hAnsiTheme="minorHAnsi"/>
          <w:bCs/>
          <w:color w:val="auto"/>
          <w:lang w:val="en-CA"/>
        </w:rPr>
        <w:t>/Tools</w:t>
      </w:r>
      <w:r w:rsidRPr="002C42AF">
        <w:rPr>
          <w:rFonts w:asciiTheme="minorHAnsi" w:hAnsiTheme="minorHAnsi"/>
          <w:bCs/>
          <w:color w:val="auto"/>
          <w:lang w:val="en-CA"/>
        </w:rPr>
        <w:t xml:space="preserve"> used:</w:t>
      </w:r>
      <w:r w:rsidRPr="005F44BB">
        <w:rPr>
          <w:rFonts w:asciiTheme="minorHAnsi" w:hAnsiTheme="minorHAnsi"/>
          <w:b w:val="0"/>
          <w:color w:val="auto"/>
          <w:lang w:val="en-CA"/>
        </w:rPr>
        <w:t xml:space="preserve"> Java,</w:t>
      </w:r>
      <w:r w:rsidR="003D767A">
        <w:rPr>
          <w:rFonts w:asciiTheme="minorHAnsi" w:hAnsiTheme="minorHAnsi"/>
          <w:b w:val="0"/>
          <w:color w:val="auto"/>
          <w:lang w:val="en-CA"/>
        </w:rPr>
        <w:t xml:space="preserve"> </w:t>
      </w:r>
      <w:r w:rsidR="003D767A" w:rsidRPr="005F44BB">
        <w:rPr>
          <w:rFonts w:asciiTheme="minorHAnsi" w:hAnsiTheme="minorHAnsi"/>
          <w:b w:val="0"/>
          <w:color w:val="auto"/>
          <w:lang w:val="en-CA"/>
        </w:rPr>
        <w:t>WebLogic</w:t>
      </w:r>
      <w:r w:rsidRPr="005F44BB">
        <w:rPr>
          <w:rFonts w:asciiTheme="minorHAnsi" w:hAnsiTheme="minorHAnsi"/>
          <w:b w:val="0"/>
          <w:color w:val="auto"/>
          <w:lang w:val="en-CA"/>
        </w:rPr>
        <w:t xml:space="preserve"> 12c server, OFBiz Framework,</w:t>
      </w:r>
    </w:p>
    <w:p w14:paraId="69314FAC" w14:textId="3B9E6B63" w:rsidR="00454805" w:rsidRDefault="00454805" w:rsidP="00454805">
      <w:pPr>
        <w:pStyle w:val="CV-Sub-title"/>
        <w:rPr>
          <w:rFonts w:asciiTheme="minorHAnsi" w:hAnsiTheme="minorHAnsi"/>
          <w:b w:val="0"/>
          <w:color w:val="auto"/>
          <w:lang w:val="en-CA"/>
        </w:rPr>
      </w:pPr>
      <w:r w:rsidRPr="005F44BB">
        <w:rPr>
          <w:rFonts w:asciiTheme="minorHAnsi" w:hAnsiTheme="minorHAnsi"/>
          <w:b w:val="0"/>
          <w:color w:val="auto"/>
          <w:lang w:val="en-CA"/>
        </w:rPr>
        <w:t xml:space="preserve"> Oracle 12c, Git, Microservices</w:t>
      </w:r>
    </w:p>
    <w:p w14:paraId="478A9AF1" w14:textId="2B66F18F" w:rsidR="00BC375F" w:rsidRDefault="00BC375F" w:rsidP="00454805">
      <w:pPr>
        <w:pStyle w:val="CV-Sub-title"/>
        <w:rPr>
          <w:rFonts w:asciiTheme="minorHAnsi" w:hAnsiTheme="minorHAnsi"/>
          <w:b w:val="0"/>
          <w:color w:val="auto"/>
          <w:lang w:val="en-CA"/>
        </w:rPr>
      </w:pPr>
    </w:p>
    <w:p w14:paraId="274DC4E8" w14:textId="77777777" w:rsidR="00BC375F" w:rsidRDefault="00BC375F" w:rsidP="00454805">
      <w:pPr>
        <w:pStyle w:val="CV-Sub-title"/>
        <w:rPr>
          <w:rFonts w:asciiTheme="minorHAnsi" w:hAnsiTheme="minorHAnsi"/>
          <w:b w:val="0"/>
          <w:color w:val="auto"/>
          <w:lang w:val="en-CA"/>
        </w:rPr>
      </w:pPr>
    </w:p>
    <w:p w14:paraId="6E897D4D" w14:textId="042F122C" w:rsidR="00CF6024" w:rsidRPr="0004003E" w:rsidRDefault="00CF6024" w:rsidP="00CF6024">
      <w:pPr>
        <w:pStyle w:val="CV-Sub-title"/>
        <w:rPr>
          <w:lang w:val="en-CA"/>
        </w:rPr>
      </w:pPr>
      <w:r w:rsidRPr="0004003E">
        <w:rPr>
          <w:lang w:val="en-CA"/>
        </w:rPr>
        <w:t>Shell – GTO (0</w:t>
      </w:r>
      <w:r>
        <w:rPr>
          <w:lang w:val="en-CA"/>
        </w:rPr>
        <w:t>6</w:t>
      </w:r>
      <w:r w:rsidRPr="0004003E">
        <w:rPr>
          <w:lang w:val="en-CA"/>
        </w:rPr>
        <w:t>/20</w:t>
      </w:r>
      <w:r>
        <w:rPr>
          <w:lang w:val="en-CA"/>
        </w:rPr>
        <w:t>19</w:t>
      </w:r>
      <w:r w:rsidRPr="0004003E">
        <w:rPr>
          <w:lang w:val="en-CA"/>
        </w:rPr>
        <w:t xml:space="preserve"> till </w:t>
      </w:r>
      <w:r>
        <w:rPr>
          <w:lang w:val="en-CA"/>
        </w:rPr>
        <w:t>06/2020</w:t>
      </w:r>
      <w:r w:rsidRPr="0004003E">
        <w:rPr>
          <w:lang w:val="en-CA"/>
        </w:rPr>
        <w:t>)</w:t>
      </w:r>
    </w:p>
    <w:p w14:paraId="2B98D37B" w14:textId="77777777" w:rsidR="00CF6024" w:rsidRDefault="00CF6024" w:rsidP="00CF6024">
      <w:pPr>
        <w:rPr>
          <w:rFonts w:cs="Arial"/>
        </w:rPr>
      </w:pPr>
      <w:r>
        <w:rPr>
          <w:rFonts w:cs="Arial"/>
        </w:rPr>
        <w:t>GTO is an end user front-end to Shell's global geochemistry database (FPC). The application is a modular software package that enables you to load, access, interpret and report geochemical data.</w:t>
      </w:r>
    </w:p>
    <w:p w14:paraId="20F5EDBA" w14:textId="77777777" w:rsidR="00CF6024" w:rsidRDefault="00CF6024" w:rsidP="00CF6024">
      <w:pPr>
        <w:pStyle w:val="ListParagraph"/>
        <w:numPr>
          <w:ilvl w:val="0"/>
          <w:numId w:val="20"/>
        </w:numPr>
        <w:spacing w:after="0" w:line="240" w:lineRule="exact"/>
        <w:contextualSpacing w:val="0"/>
      </w:pPr>
      <w:r w:rsidRPr="0072583F">
        <w:t>Involved in transition phase from Monolithic Application to Microservices</w:t>
      </w:r>
    </w:p>
    <w:p w14:paraId="15ADBC75" w14:textId="77777777" w:rsidR="00CF6024" w:rsidRPr="0072583F" w:rsidRDefault="00CF6024" w:rsidP="00CF6024">
      <w:pPr>
        <w:pStyle w:val="ListParagraph"/>
        <w:numPr>
          <w:ilvl w:val="0"/>
          <w:numId w:val="20"/>
        </w:numPr>
        <w:spacing w:after="0" w:line="240" w:lineRule="exact"/>
        <w:contextualSpacing w:val="0"/>
      </w:pPr>
      <w:r>
        <w:t xml:space="preserve">Assisting the </w:t>
      </w:r>
      <w:proofErr w:type="spellStart"/>
      <w:r>
        <w:t>BeAgile</w:t>
      </w:r>
      <w:proofErr w:type="spellEnd"/>
      <w:r>
        <w:t xml:space="preserve"> team in transition from On-premises application to AWS cloud. </w:t>
      </w:r>
    </w:p>
    <w:p w14:paraId="45239DB5" w14:textId="77777777" w:rsidR="00CF6024" w:rsidRPr="0072583F" w:rsidRDefault="00CF6024" w:rsidP="00CF6024">
      <w:pPr>
        <w:pStyle w:val="ListParagraph"/>
        <w:numPr>
          <w:ilvl w:val="0"/>
          <w:numId w:val="20"/>
        </w:numPr>
        <w:spacing w:after="0" w:line="240" w:lineRule="exact"/>
        <w:contextualSpacing w:val="0"/>
      </w:pPr>
      <w:r w:rsidRPr="0072583F">
        <w:t>Containerize the individual Services/Components</w:t>
      </w:r>
      <w:r>
        <w:t xml:space="preserve"> using Docker</w:t>
      </w:r>
      <w:r w:rsidRPr="0072583F">
        <w:t>.</w:t>
      </w:r>
    </w:p>
    <w:p w14:paraId="0266145B" w14:textId="77777777" w:rsidR="00CF6024" w:rsidRDefault="00CF6024" w:rsidP="00CF6024">
      <w:pPr>
        <w:pStyle w:val="ListParagraph"/>
        <w:numPr>
          <w:ilvl w:val="0"/>
          <w:numId w:val="20"/>
        </w:numPr>
        <w:spacing w:after="0" w:line="240" w:lineRule="exact"/>
        <w:contextualSpacing w:val="0"/>
      </w:pPr>
      <w:r w:rsidRPr="0072583F">
        <w:t xml:space="preserve">Involved in the design of </w:t>
      </w:r>
      <w:proofErr w:type="spellStart"/>
      <w:r w:rsidRPr="0072583F">
        <w:t>MicroServices</w:t>
      </w:r>
      <w:proofErr w:type="spellEnd"/>
      <w:r w:rsidRPr="0072583F">
        <w:t xml:space="preserve"> and Docker Files</w:t>
      </w:r>
    </w:p>
    <w:p w14:paraId="2127943E" w14:textId="77777777" w:rsidR="00CF6024" w:rsidRPr="0072583F" w:rsidRDefault="00CF6024" w:rsidP="00CF6024">
      <w:pPr>
        <w:pStyle w:val="ListParagraph"/>
        <w:numPr>
          <w:ilvl w:val="0"/>
          <w:numId w:val="20"/>
        </w:numPr>
        <w:spacing w:after="0" w:line="240" w:lineRule="exact"/>
        <w:contextualSpacing w:val="0"/>
      </w:pPr>
      <w:r>
        <w:t>Deploy on AWS Kubernetes cluster</w:t>
      </w:r>
    </w:p>
    <w:p w14:paraId="066ED650" w14:textId="77777777" w:rsidR="00CF6024" w:rsidRDefault="00CF6024" w:rsidP="00CF6024">
      <w:pPr>
        <w:rPr>
          <w:rFonts w:cs="Arial"/>
        </w:rPr>
      </w:pPr>
      <w:r w:rsidRPr="0072583F">
        <w:rPr>
          <w:rFonts w:cs="Arial"/>
          <w:b/>
          <w:bCs/>
        </w:rPr>
        <w:t>Technologies used:</w:t>
      </w:r>
      <w:r>
        <w:rPr>
          <w:rFonts w:cs="Arial"/>
        </w:rPr>
        <w:t xml:space="preserve"> Java, Spring Boot, Spring Cloud, Docker, Azure, Jenkins, GIT, AWS, Vault</w:t>
      </w:r>
    </w:p>
    <w:p w14:paraId="594A3EBA" w14:textId="77777777" w:rsidR="00BB618D" w:rsidRPr="005F44BB" w:rsidRDefault="00BB618D" w:rsidP="00454805">
      <w:pPr>
        <w:pStyle w:val="CV-Sub-title"/>
        <w:rPr>
          <w:rFonts w:asciiTheme="minorHAnsi" w:hAnsiTheme="minorHAnsi"/>
          <w:b w:val="0"/>
          <w:color w:val="auto"/>
          <w:lang w:val="en-CA"/>
        </w:rPr>
      </w:pPr>
    </w:p>
    <w:p w14:paraId="6EE31A55" w14:textId="6CA76F47" w:rsidR="003D767A" w:rsidRPr="003D767A" w:rsidRDefault="003D767A" w:rsidP="003D767A">
      <w:pPr>
        <w:pStyle w:val="CV-Sub-title"/>
        <w:rPr>
          <w:lang w:val="en-CA"/>
        </w:rPr>
      </w:pPr>
      <w:r w:rsidRPr="003D767A">
        <w:rPr>
          <w:lang w:val="en-CA"/>
        </w:rPr>
        <w:t xml:space="preserve">Bell Canada </w:t>
      </w:r>
      <w:r>
        <w:rPr>
          <w:lang w:val="en-CA"/>
        </w:rPr>
        <w:t xml:space="preserve">- </w:t>
      </w:r>
      <w:r w:rsidRPr="003D767A">
        <w:rPr>
          <w:lang w:val="en-CA"/>
        </w:rPr>
        <w:t xml:space="preserve">Message </w:t>
      </w:r>
      <w:r w:rsidR="002C42AF" w:rsidRPr="003D767A">
        <w:rPr>
          <w:lang w:val="en-CA"/>
        </w:rPr>
        <w:t>Broker (</w:t>
      </w:r>
      <w:r>
        <w:rPr>
          <w:lang w:val="en-CA"/>
        </w:rPr>
        <w:t>10/</w:t>
      </w:r>
      <w:r w:rsidRPr="003D767A">
        <w:rPr>
          <w:lang w:val="en-CA"/>
        </w:rPr>
        <w:t xml:space="preserve">2018 – </w:t>
      </w:r>
      <w:r>
        <w:rPr>
          <w:lang w:val="en-CA"/>
        </w:rPr>
        <w:t>05/</w:t>
      </w:r>
      <w:r w:rsidRPr="003D767A">
        <w:rPr>
          <w:lang w:val="en-CA"/>
        </w:rPr>
        <w:t>2019)</w:t>
      </w:r>
    </w:p>
    <w:p w14:paraId="19760F04" w14:textId="31FD1A69" w:rsidR="003D767A" w:rsidRPr="00673147" w:rsidRDefault="003D767A"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The Message Broker acts a medium of transporting messages from one messaging protocol to other. This is developed on top of spring Framework and it works on the publish/subscribe model. There are Spring listeners/Transmitters implemented/configured as part of </w:t>
      </w:r>
      <w:r w:rsidR="00640D9D" w:rsidRPr="00673147">
        <w:rPr>
          <w:rFonts w:ascii="Arial" w:eastAsia="Arial" w:hAnsi="Arial"/>
          <w:noProof/>
          <w:color w:val="000000"/>
          <w:sz w:val="18"/>
          <w:szCs w:val="18"/>
          <w:lang w:val="en-CA" w:eastAsia="en-CA"/>
        </w:rPr>
        <w:t>this framework</w:t>
      </w:r>
      <w:r w:rsidRPr="00673147">
        <w:rPr>
          <w:rFonts w:ascii="Arial" w:eastAsia="Arial" w:hAnsi="Arial"/>
          <w:noProof/>
          <w:color w:val="000000"/>
          <w:sz w:val="18"/>
          <w:szCs w:val="18"/>
          <w:lang w:val="en-CA" w:eastAsia="en-CA"/>
        </w:rPr>
        <w:t>. Currently it supports 3 messaging protocols JMS/MQ/Kafka.</w:t>
      </w:r>
    </w:p>
    <w:p w14:paraId="612AC1BA" w14:textId="77777777" w:rsidR="003D767A" w:rsidRPr="003D767A" w:rsidRDefault="003D767A" w:rsidP="003D767A">
      <w:pPr>
        <w:pStyle w:val="BodyText"/>
        <w:numPr>
          <w:ilvl w:val="0"/>
          <w:numId w:val="18"/>
        </w:numPr>
        <w:spacing w:after="0"/>
        <w:rPr>
          <w:lang w:val="en-CA"/>
        </w:rPr>
      </w:pPr>
      <w:r w:rsidRPr="003D767A">
        <w:rPr>
          <w:lang w:val="en-CA"/>
        </w:rPr>
        <w:t>Was involved in the design &amp; implementation &amp; Unit Testing of the Framework.</w:t>
      </w:r>
    </w:p>
    <w:p w14:paraId="7372170D" w14:textId="2E25128C" w:rsidR="005F32AA" w:rsidRDefault="003D767A" w:rsidP="00A05BA6">
      <w:pPr>
        <w:pStyle w:val="BodyText"/>
        <w:numPr>
          <w:ilvl w:val="0"/>
          <w:numId w:val="18"/>
        </w:numPr>
        <w:spacing w:after="160" w:line="259" w:lineRule="auto"/>
        <w:rPr>
          <w:lang w:val="en-CA"/>
        </w:rPr>
      </w:pPr>
      <w:r w:rsidRPr="002C42AF">
        <w:rPr>
          <w:lang w:val="en-CA"/>
        </w:rPr>
        <w:t>Done peer code reviews and assisted in integration of upstream &amp; downstream systems.</w:t>
      </w:r>
    </w:p>
    <w:p w14:paraId="336F9BD7" w14:textId="77777777" w:rsidR="00673147" w:rsidRDefault="00673147" w:rsidP="002C42AF">
      <w:pPr>
        <w:pStyle w:val="CV-Sub-title"/>
        <w:rPr>
          <w:lang w:val="en-CA"/>
        </w:rPr>
      </w:pPr>
    </w:p>
    <w:p w14:paraId="19FD4AFC" w14:textId="295B6CF4" w:rsidR="002C42AF" w:rsidRPr="002C42AF" w:rsidRDefault="002C42AF" w:rsidP="002C42AF">
      <w:pPr>
        <w:pStyle w:val="CV-Sub-title"/>
        <w:rPr>
          <w:lang w:val="en-CA"/>
        </w:rPr>
      </w:pPr>
      <w:r>
        <w:rPr>
          <w:lang w:val="en-CA"/>
        </w:rPr>
        <w:t xml:space="preserve">Internal - </w:t>
      </w:r>
      <w:r w:rsidRPr="002C42AF">
        <w:rPr>
          <w:lang w:val="en-CA"/>
        </w:rPr>
        <w:t>Garbage Monitoring System (</w:t>
      </w:r>
      <w:r>
        <w:rPr>
          <w:lang w:val="en-CA"/>
        </w:rPr>
        <w:t>01/</w:t>
      </w:r>
      <w:r w:rsidRPr="002C42AF">
        <w:rPr>
          <w:lang w:val="en-CA"/>
        </w:rPr>
        <w:t xml:space="preserve">2019 </w:t>
      </w:r>
      <w:r>
        <w:rPr>
          <w:lang w:val="en-CA"/>
        </w:rPr>
        <w:t>-</w:t>
      </w:r>
      <w:r w:rsidRPr="002C42AF">
        <w:rPr>
          <w:lang w:val="en-CA"/>
        </w:rPr>
        <w:t xml:space="preserve"> </w:t>
      </w:r>
      <w:r>
        <w:rPr>
          <w:lang w:val="en-CA"/>
        </w:rPr>
        <w:t>05/</w:t>
      </w:r>
      <w:r w:rsidRPr="002C42AF">
        <w:rPr>
          <w:lang w:val="en-CA"/>
        </w:rPr>
        <w:t>2019)</w:t>
      </w:r>
    </w:p>
    <w:p w14:paraId="25327785" w14:textId="77777777" w:rsidR="002C42AF" w:rsidRPr="00673147" w:rsidRDefault="002C42AF"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This project IOT Garbage Monitoring system (POC)is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1C1FF838" w14:textId="77777777" w:rsidR="002C42AF" w:rsidRPr="00FD60DB" w:rsidRDefault="002C42AF" w:rsidP="002C42AF">
      <w:pPr>
        <w:pStyle w:val="ListParagraph"/>
        <w:numPr>
          <w:ilvl w:val="0"/>
          <w:numId w:val="20"/>
        </w:numPr>
        <w:spacing w:after="0" w:line="240" w:lineRule="exact"/>
        <w:contextualSpacing w:val="0"/>
      </w:pPr>
      <w:r w:rsidRPr="00FD60DB">
        <w:t>Was involved in the architecture, design, and implementation.</w:t>
      </w:r>
    </w:p>
    <w:p w14:paraId="11823A16" w14:textId="77777777" w:rsidR="002C42AF" w:rsidRPr="00FD60DB" w:rsidRDefault="002C42AF" w:rsidP="002C42AF">
      <w:pPr>
        <w:pStyle w:val="ListParagraph"/>
        <w:numPr>
          <w:ilvl w:val="0"/>
          <w:numId w:val="20"/>
        </w:numPr>
        <w:spacing w:after="0" w:line="240" w:lineRule="exact"/>
        <w:contextualSpacing w:val="0"/>
      </w:pPr>
      <w:r w:rsidRPr="00FD60DB">
        <w:t>Done peer code reviews and assisted in integration of upstream &amp; downstream systems</w:t>
      </w:r>
    </w:p>
    <w:p w14:paraId="4BFB2B3E" w14:textId="77777777" w:rsidR="002C42AF" w:rsidRDefault="002C42AF" w:rsidP="002C42AF">
      <w:pPr>
        <w:pStyle w:val="CVKeypoint"/>
        <w:numPr>
          <w:ilvl w:val="0"/>
          <w:numId w:val="0"/>
        </w:numPr>
        <w:ind w:left="360" w:hanging="360"/>
        <w:rPr>
          <w:rFonts w:ascii="Helvetica Neue" w:hAnsi="Helvetica Neue"/>
          <w:color w:val="4C4C4C"/>
          <w:sz w:val="21"/>
          <w:szCs w:val="21"/>
          <w:shd w:val="clear" w:color="auto" w:fill="FFFFFF"/>
        </w:rPr>
      </w:pPr>
    </w:p>
    <w:p w14:paraId="7DB6CDC6" w14:textId="77777777" w:rsidR="002C42AF" w:rsidRPr="00FD60DB" w:rsidRDefault="002C42AF" w:rsidP="002C42AF">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6901267B"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6C2E18C5"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Software:  Arduino Progamming, Python, Arduino Compiler, MQTT, Angular, NodeJS, MongoDB </w:t>
      </w:r>
    </w:p>
    <w:p w14:paraId="3F792079" w14:textId="77777777" w:rsidR="002C42AF" w:rsidRPr="00F63F4F" w:rsidRDefault="002C42AF" w:rsidP="002C42AF">
      <w:pPr>
        <w:spacing w:after="0" w:line="240" w:lineRule="exact"/>
      </w:pPr>
    </w:p>
    <w:p w14:paraId="300FC24D" w14:textId="68E38135" w:rsidR="002C42AF" w:rsidRPr="002C42AF" w:rsidRDefault="002C42AF" w:rsidP="002C42AF">
      <w:pPr>
        <w:pStyle w:val="CV-Sub-title"/>
        <w:rPr>
          <w:lang w:val="en-CA"/>
        </w:rPr>
      </w:pPr>
      <w:r w:rsidRPr="002C42AF">
        <w:rPr>
          <w:lang w:val="en-CA"/>
        </w:rPr>
        <w:t>Bell Canada - Mobility Transformation Layer (01/2018 – 09/2018)</w:t>
      </w:r>
    </w:p>
    <w:p w14:paraId="679DD92A" w14:textId="77777777" w:rsidR="002C42AF" w:rsidRDefault="002C42AF" w:rsidP="002C42AF">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2DA10E41" w14:textId="77777777" w:rsidR="002C42A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w:t>
      </w:r>
      <w:r>
        <w:t xml:space="preserve"> CFS Framework.</w:t>
      </w:r>
    </w:p>
    <w:p w14:paraId="16AC9FF8"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7781A417" w14:textId="77777777" w:rsidR="002C42A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4380ECA2" w14:textId="77777777" w:rsidR="002C42AF" w:rsidRDefault="002C42AF" w:rsidP="002C42AF">
      <w:pPr>
        <w:spacing w:after="0" w:line="240" w:lineRule="exact"/>
        <w:ind w:left="360"/>
        <w:rPr>
          <w:b/>
          <w:noProof/>
          <w:lang w:val="en-CA" w:eastAsia="en-CA"/>
        </w:rPr>
      </w:pPr>
    </w:p>
    <w:p w14:paraId="4402DA71" w14:textId="3E1F426C" w:rsidR="002C42AF" w:rsidRDefault="002C42AF" w:rsidP="002C42AF">
      <w:pPr>
        <w:spacing w:after="0" w:line="240" w:lineRule="exact"/>
        <w:rPr>
          <w:noProof/>
          <w:lang w:val="en-CA" w:eastAsia="en-CA"/>
        </w:rPr>
      </w:pPr>
      <w:r w:rsidRPr="00821D70">
        <w:rPr>
          <w:b/>
          <w:noProof/>
          <w:lang w:val="en-CA" w:eastAsia="en-CA"/>
        </w:rPr>
        <w:t>Technologies</w:t>
      </w:r>
      <w:r>
        <w:rPr>
          <w:b/>
          <w:noProof/>
          <w:lang w:val="en-CA" w:eastAsia="en-CA"/>
        </w:rPr>
        <w:t>/Tools</w:t>
      </w:r>
      <w:r w:rsidRPr="00821D70">
        <w:rPr>
          <w:b/>
          <w:noProof/>
          <w:lang w:val="en-CA" w:eastAsia="en-CA"/>
        </w:rPr>
        <w:t xml:space="preserve"> used:</w:t>
      </w:r>
      <w:r w:rsidRPr="00821D70">
        <w:rPr>
          <w:noProof/>
          <w:lang w:val="en-CA" w:eastAsia="en-CA"/>
        </w:rPr>
        <w:t xml:space="preserve"> Weblogic 12c server, Java 1.7</w:t>
      </w:r>
    </w:p>
    <w:p w14:paraId="3C8307DA" w14:textId="77777777" w:rsidR="002C42AF" w:rsidRDefault="002C42AF" w:rsidP="002C42AF">
      <w:pPr>
        <w:spacing w:after="0" w:line="240" w:lineRule="exact"/>
        <w:rPr>
          <w:noProof/>
          <w:lang w:val="en-CA" w:eastAsia="en-CA"/>
        </w:rPr>
      </w:pPr>
    </w:p>
    <w:p w14:paraId="0D3C7523" w14:textId="4B76A194" w:rsidR="002C42AF" w:rsidRPr="002C42AF" w:rsidRDefault="002C42AF" w:rsidP="002C42AF">
      <w:pPr>
        <w:pStyle w:val="CV-Sub-title"/>
        <w:rPr>
          <w:lang w:val="en-CA"/>
        </w:rPr>
      </w:pPr>
      <w:r>
        <w:rPr>
          <w:lang w:val="en-CA"/>
        </w:rPr>
        <w:t xml:space="preserve">Internal - </w:t>
      </w:r>
      <w:r w:rsidRPr="007F06C2">
        <w:rPr>
          <w:lang w:val="en-CA"/>
        </w:rPr>
        <w:t>SDN/</w:t>
      </w:r>
      <w:r w:rsidR="007A7DB4" w:rsidRPr="007F06C2">
        <w:rPr>
          <w:lang w:val="en-CA"/>
        </w:rPr>
        <w:t>NFV (</w:t>
      </w:r>
      <w:r w:rsidRPr="007F06C2">
        <w:rPr>
          <w:lang w:val="en-CA"/>
        </w:rPr>
        <w:t xml:space="preserve">08/2017 </w:t>
      </w:r>
      <w:r>
        <w:rPr>
          <w:lang w:val="en-CA"/>
        </w:rPr>
        <w:t>–</w:t>
      </w:r>
      <w:r w:rsidRPr="007F06C2">
        <w:rPr>
          <w:lang w:val="en-CA"/>
        </w:rPr>
        <w:t xml:space="preserve"> </w:t>
      </w:r>
      <w:r>
        <w:rPr>
          <w:lang w:val="en-CA"/>
        </w:rPr>
        <w:t>12/2017)</w:t>
      </w:r>
    </w:p>
    <w:p w14:paraId="636669AC" w14:textId="77777777" w:rsidR="002C42AF" w:rsidRDefault="002C42AF" w:rsidP="002C42AF">
      <w:pPr>
        <w:spacing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6AF0E0E5" w14:textId="77777777" w:rsidR="002C42AF" w:rsidRDefault="002C42AF" w:rsidP="002C42AF">
      <w:pPr>
        <w:spacing w:after="0" w:line="240" w:lineRule="auto"/>
        <w:ind w:left="318"/>
        <w:jc w:val="both"/>
        <w:rPr>
          <w:noProof/>
          <w:lang w:val="en-CA" w:eastAsia="en-CA"/>
        </w:rPr>
      </w:pPr>
      <w:r>
        <w:t>Ciena’s Blue Planet architecture provides a cornerstone in the Lifecycle Service Orchestration (LSO) of SDN/NFV services, delivering significant value-add in the evolution of the service provider OSS/BSS</w:t>
      </w:r>
    </w:p>
    <w:p w14:paraId="35F0A33C" w14:textId="77777777" w:rsidR="002C42AF" w:rsidRPr="007651AA" w:rsidRDefault="002C42AF" w:rsidP="002C42AF">
      <w:pPr>
        <w:spacing w:after="0" w:line="240" w:lineRule="auto"/>
        <w:ind w:left="318"/>
        <w:jc w:val="both"/>
        <w:rPr>
          <w:b/>
          <w:noProof/>
          <w:lang w:val="en-CA" w:eastAsia="en-CA"/>
        </w:rPr>
      </w:pPr>
      <w:r w:rsidRPr="007651AA">
        <w:rPr>
          <w:b/>
          <w:noProof/>
          <w:lang w:val="en-CA" w:eastAsia="en-CA"/>
        </w:rPr>
        <w:lastRenderedPageBreak/>
        <w:t xml:space="preserve">Key Features </w:t>
      </w:r>
    </w:p>
    <w:p w14:paraId="6BB2F9F4"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Software-Defined WAN (SD-WAN) to deliver Virtual Routing &amp; Forwarding, Dynamic multi-path routing, Bandwidth on demand, WAN Acceleration, Firewalling etc. by leveraging software defined WAN-Edge-Router and associated virtual components.</w:t>
      </w:r>
    </w:p>
    <w:p w14:paraId="4C2BF895"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E2E Service Management &amp; Orchestration to provision/configure/monitor the SD-WAN service.</w:t>
      </w:r>
    </w:p>
    <w:p w14:paraId="4DEC382E"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Introduce and use virtual Firewall</w:t>
      </w:r>
    </w:p>
    <w:p w14:paraId="7A34248F" w14:textId="77777777" w:rsidR="002C42AF" w:rsidRPr="00D82BCB" w:rsidRDefault="002C42AF" w:rsidP="002C42AF">
      <w:pPr>
        <w:pStyle w:val="ListParagraph"/>
        <w:numPr>
          <w:ilvl w:val="0"/>
          <w:numId w:val="24"/>
        </w:numPr>
        <w:spacing w:after="0" w:line="240" w:lineRule="auto"/>
        <w:contextualSpacing w:val="0"/>
        <w:jc w:val="both"/>
      </w:pPr>
      <w:r w:rsidRPr="00D82BCB">
        <w:t>Virtual Firewall (VNF) deployment via Catalogue based onboarding process.</w:t>
      </w:r>
    </w:p>
    <w:p w14:paraId="3D6B78B6" w14:textId="77777777" w:rsidR="002C42AF" w:rsidRPr="00D82BCB" w:rsidRDefault="002C42AF" w:rsidP="002C42AF">
      <w:pPr>
        <w:pStyle w:val="ListParagraph"/>
        <w:numPr>
          <w:ilvl w:val="0"/>
          <w:numId w:val="24"/>
        </w:numPr>
        <w:spacing w:after="0" w:line="240" w:lineRule="auto"/>
        <w:contextualSpacing w:val="0"/>
        <w:jc w:val="both"/>
      </w:pPr>
      <w:r w:rsidRPr="00D82BCB">
        <w:t>Create service chain, which includes Firewall-VNF chained within SD-WAN service.</w:t>
      </w:r>
    </w:p>
    <w:p w14:paraId="5F02B435" w14:textId="77777777" w:rsidR="002C42AF" w:rsidRDefault="002C42AF" w:rsidP="002C42AF">
      <w:pPr>
        <w:pStyle w:val="ListParagraph"/>
        <w:numPr>
          <w:ilvl w:val="0"/>
          <w:numId w:val="24"/>
        </w:numPr>
        <w:spacing w:after="0" w:line="240" w:lineRule="auto"/>
        <w:contextualSpacing w:val="0"/>
        <w:jc w:val="both"/>
      </w:pPr>
      <w:r w:rsidRPr="00D82BCB">
        <w:t xml:space="preserve">Analytics feedback to show the activity on Firewall. </w:t>
      </w:r>
    </w:p>
    <w:p w14:paraId="05C84A25" w14:textId="77777777" w:rsidR="002C42AF" w:rsidRDefault="002C42AF" w:rsidP="002C42AF">
      <w:pPr>
        <w:spacing w:after="0" w:line="240" w:lineRule="auto"/>
        <w:ind w:left="318"/>
        <w:jc w:val="both"/>
        <w:rPr>
          <w:b/>
          <w:noProof/>
          <w:lang w:val="en-CA" w:eastAsia="en-CA"/>
        </w:rPr>
      </w:pPr>
      <w:r w:rsidRPr="00B931D4">
        <w:rPr>
          <w:b/>
          <w:noProof/>
          <w:lang w:val="en-CA" w:eastAsia="en-CA"/>
        </w:rPr>
        <w:t>Expected Benefits are as follows</w:t>
      </w:r>
    </w:p>
    <w:p w14:paraId="6FD12EB4"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Virtual Routing &amp; Forwarding (VRF)</w:t>
      </w:r>
    </w:p>
    <w:p w14:paraId="46F9913F"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Dynamic Multi-path Routing</w:t>
      </w:r>
    </w:p>
    <w:p w14:paraId="6F46006A"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Link Failover</w:t>
      </w:r>
    </w:p>
    <w:p w14:paraId="6B8ADD3D"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Automated Access Control &amp; Security</w:t>
      </w:r>
    </w:p>
    <w:p w14:paraId="49565B61" w14:textId="77777777" w:rsidR="002C42AF" w:rsidRPr="002B5184" w:rsidRDefault="002C42AF" w:rsidP="002C42AF">
      <w:pPr>
        <w:spacing w:after="0" w:line="240" w:lineRule="auto"/>
        <w:ind w:left="318"/>
        <w:jc w:val="both"/>
        <w:rPr>
          <w:b/>
          <w:noProof/>
          <w:lang w:val="en-CA" w:eastAsia="en-CA"/>
        </w:rPr>
      </w:pPr>
      <w:r w:rsidRPr="002B5184">
        <w:rPr>
          <w:b/>
          <w:noProof/>
          <w:lang w:val="en-CA" w:eastAsia="en-CA"/>
        </w:rPr>
        <w:t>Involvment</w:t>
      </w:r>
    </w:p>
    <w:p w14:paraId="20B03FA5" w14:textId="5F6833F7" w:rsidR="002C42AF" w:rsidRDefault="002C42AF" w:rsidP="005B2B03">
      <w:pPr>
        <w:pStyle w:val="ListParagraph"/>
        <w:numPr>
          <w:ilvl w:val="0"/>
          <w:numId w:val="20"/>
        </w:numPr>
        <w:spacing w:after="0" w:line="240" w:lineRule="exact"/>
        <w:contextualSpacing w:val="0"/>
      </w:pPr>
      <w:r>
        <w:t xml:space="preserve">Was involved in the creation and onboarding of </w:t>
      </w:r>
      <w:r w:rsidRPr="004E47E8">
        <w:t xml:space="preserve">Service </w:t>
      </w:r>
      <w:r w:rsidR="00673147" w:rsidRPr="004E47E8">
        <w:t>Templates</w:t>
      </w:r>
      <w:r w:rsidR="00673147">
        <w:t xml:space="preserve"> </w:t>
      </w:r>
      <w:r w:rsidR="00673147" w:rsidRPr="004E47E8">
        <w:t>defined</w:t>
      </w:r>
      <w:r>
        <w:t xml:space="preserve"> using</w:t>
      </w:r>
      <w:r w:rsidRPr="004E47E8">
        <w:t xml:space="preserve"> Tosca Modelling</w:t>
      </w:r>
    </w:p>
    <w:p w14:paraId="24866A45" w14:textId="3904FB41" w:rsidR="002C42AF" w:rsidRPr="00673147" w:rsidRDefault="002C42AF" w:rsidP="00673147">
      <w:pPr>
        <w:pStyle w:val="ListParagraph"/>
        <w:numPr>
          <w:ilvl w:val="0"/>
          <w:numId w:val="20"/>
        </w:numPr>
        <w:spacing w:after="0" w:line="240" w:lineRule="exact"/>
        <w:contextualSpacing w:val="0"/>
      </w:pPr>
      <w:r w:rsidRPr="004E47E8">
        <w:t xml:space="preserve">Was involved in the setting up of the </w:t>
      </w:r>
      <w:r>
        <w:t xml:space="preserve">DevOps </w:t>
      </w:r>
      <w:r w:rsidR="00673147">
        <w:t>Blue planet</w:t>
      </w:r>
      <w:r w:rsidRPr="004E47E8">
        <w:t xml:space="preserve"> environment </w:t>
      </w:r>
    </w:p>
    <w:p w14:paraId="53A79DED" w14:textId="77777777" w:rsidR="002C42AF" w:rsidRDefault="002C42AF" w:rsidP="002C42AF">
      <w:pPr>
        <w:spacing w:after="0" w:line="240" w:lineRule="exact"/>
        <w:rPr>
          <w:noProof/>
          <w:lang w:val="en-CA" w:eastAsia="en-CA"/>
        </w:rPr>
      </w:pPr>
      <w:r>
        <w:rPr>
          <w:b/>
        </w:rPr>
        <w:t xml:space="preserve">Technologies used: </w:t>
      </w:r>
      <w:r>
        <w:rPr>
          <w:noProof/>
          <w:lang w:val="en-CA" w:eastAsia="en-CA"/>
        </w:rPr>
        <w:t xml:space="preserve">Blueplanet </w:t>
      </w:r>
      <w:r>
        <w:t>Orchestration</w:t>
      </w:r>
      <w:r w:rsidRPr="007F06C2">
        <w:rPr>
          <w:noProof/>
          <w:lang w:val="en-CA" w:eastAsia="en-CA"/>
        </w:rPr>
        <w:t>, Tosca Mod</w:t>
      </w:r>
      <w:r>
        <w:rPr>
          <w:noProof/>
          <w:lang w:val="en-CA" w:eastAsia="en-CA"/>
        </w:rPr>
        <w:t>elling, Python programming.</w:t>
      </w:r>
    </w:p>
    <w:p w14:paraId="6062642A" w14:textId="77777777" w:rsidR="002C42AF" w:rsidRDefault="002C42AF" w:rsidP="002C42AF">
      <w:pPr>
        <w:spacing w:after="0" w:line="240" w:lineRule="exact"/>
        <w:rPr>
          <w:noProof/>
          <w:lang w:val="en-CA" w:eastAsia="en-CA"/>
        </w:rPr>
      </w:pPr>
    </w:p>
    <w:p w14:paraId="35F9415C" w14:textId="75C72EF5" w:rsidR="002C42AF" w:rsidRPr="00673147" w:rsidRDefault="00673147" w:rsidP="00673147">
      <w:pPr>
        <w:pStyle w:val="CV-Sub-title"/>
        <w:rPr>
          <w:lang w:val="en-CA"/>
        </w:rPr>
      </w:pPr>
      <w:r w:rsidRPr="00673147">
        <w:rPr>
          <w:lang w:val="en-CA"/>
        </w:rPr>
        <w:t xml:space="preserve">Bell Canada </w:t>
      </w:r>
      <w:r>
        <w:rPr>
          <w:lang w:val="en-CA"/>
        </w:rPr>
        <w:t xml:space="preserve">- </w:t>
      </w:r>
      <w:r w:rsidR="002C42AF" w:rsidRPr="00673147">
        <w:rPr>
          <w:lang w:val="en-CA"/>
        </w:rPr>
        <w:t xml:space="preserve">ISSAC </w:t>
      </w:r>
      <w:r w:rsidRPr="00673147">
        <w:rPr>
          <w:lang w:val="en-CA"/>
        </w:rPr>
        <w:t>Modernisation (</w:t>
      </w:r>
      <w:r w:rsidR="002C42AF" w:rsidRPr="00673147">
        <w:rPr>
          <w:lang w:val="en-CA"/>
        </w:rPr>
        <w:t>01/2016 to 04/2017)</w:t>
      </w:r>
    </w:p>
    <w:p w14:paraId="364D26C9" w14:textId="77777777" w:rsidR="002C42AF" w:rsidRPr="00262B49" w:rsidRDefault="002C42AF" w:rsidP="002C42AF">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48D5C7FB" w14:textId="77777777" w:rsidR="002C42AF" w:rsidRPr="00F63F4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 CICS, IMS Modules and handled a team of 4 members.</w:t>
      </w:r>
    </w:p>
    <w:p w14:paraId="4C65D5A7" w14:textId="77777777" w:rsidR="002C42AF" w:rsidRPr="00F63F4F" w:rsidRDefault="002C42AF" w:rsidP="002C42AF">
      <w:pPr>
        <w:pStyle w:val="ListParagraph"/>
        <w:numPr>
          <w:ilvl w:val="0"/>
          <w:numId w:val="20"/>
        </w:numPr>
        <w:spacing w:after="0" w:line="240" w:lineRule="exact"/>
        <w:contextualSpacing w:val="0"/>
      </w:pPr>
      <w:r w:rsidRPr="00F63F4F">
        <w:t>Was involved in the setting up of SIT/UAT Testing Environments.</w:t>
      </w:r>
    </w:p>
    <w:p w14:paraId="79C24FF7"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2E82B0F1" w14:textId="77777777" w:rsidR="002C42AF" w:rsidRPr="00F63F4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66CACAEA"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0CD76A26"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3F0FDFF0" w14:textId="77777777" w:rsidR="002C42AF" w:rsidRDefault="002C42AF" w:rsidP="002C42AF">
      <w:pPr>
        <w:pStyle w:val="description1"/>
        <w:spacing w:after="0"/>
        <w:ind w:left="0"/>
        <w:rPr>
          <w:rFonts w:ascii="Arial" w:eastAsia="Arial" w:hAnsi="Arial"/>
          <w:noProof/>
          <w:color w:val="000000"/>
          <w:sz w:val="18"/>
          <w:szCs w:val="18"/>
          <w:lang w:val="en-CA" w:eastAsia="en-CA"/>
        </w:rPr>
      </w:pPr>
    </w:p>
    <w:p w14:paraId="5F0ED380" w14:textId="77777777" w:rsidR="002C42AF" w:rsidRDefault="002C42AF" w:rsidP="002C42AF">
      <w:pPr>
        <w:pStyle w:val="BodyContentStyle"/>
        <w:spacing w:line="240" w:lineRule="auto"/>
        <w:contextualSpacing/>
        <w:rPr>
          <w:rStyle w:val="Strong"/>
        </w:rPr>
      </w:pPr>
    </w:p>
    <w:p w14:paraId="56D4C31E" w14:textId="6FEE93A5" w:rsidR="002C42AF" w:rsidRPr="008E2A64" w:rsidRDefault="008E2A64" w:rsidP="008E2A64">
      <w:pPr>
        <w:pStyle w:val="CV-Sub-title"/>
        <w:rPr>
          <w:lang w:val="en-CA"/>
        </w:rPr>
      </w:pPr>
      <w:r w:rsidRPr="008E2A64">
        <w:rPr>
          <w:lang w:val="en-CA"/>
        </w:rPr>
        <w:t xml:space="preserve">Bell Canada </w:t>
      </w:r>
      <w:r>
        <w:rPr>
          <w:lang w:val="en-CA"/>
        </w:rPr>
        <w:t xml:space="preserve">- </w:t>
      </w:r>
      <w:r w:rsidR="002C42AF" w:rsidRPr="008E2A64">
        <w:rPr>
          <w:lang w:val="en-CA"/>
        </w:rPr>
        <w:t>Order Fulfilment System (01/2014 to 12/2016)</w:t>
      </w:r>
    </w:p>
    <w:p w14:paraId="45CBA651" w14:textId="3DC85DB7" w:rsidR="002C42AF" w:rsidRDefault="002C42AF" w:rsidP="002C42AF">
      <w:pPr>
        <w:ind w:left="360"/>
        <w:rPr>
          <w:rFonts w:ascii="Tahoma" w:hAnsi="Tahoma" w:cs="Tahoma"/>
        </w:rPr>
      </w:pPr>
      <w:r>
        <w:rPr>
          <w:rFonts w:ascii="Tahoma" w:hAnsi="Tahoma" w:cs="Tahoma"/>
          <w:lang w:eastAsia="zh-CN"/>
        </w:rPr>
        <w:t xml:space="preserve">OFS enables the </w:t>
      </w:r>
      <w:r w:rsidRPr="008B6F4C">
        <w:rPr>
          <w:rFonts w:ascii="Tahoma" w:hAnsi="Tahoma" w:cs="Tahoma"/>
          <w:lang w:eastAsia="zh-CN"/>
        </w:rPr>
        <w:t>Service Provisioning</w:t>
      </w:r>
      <w:r>
        <w:rPr>
          <w:rFonts w:ascii="Tahoma" w:hAnsi="Tahoma" w:cs="Tahoma"/>
          <w:lang w:eastAsia="zh-CN"/>
        </w:rPr>
        <w:t xml:space="preserve"> and a</w:t>
      </w:r>
      <w:r w:rsidRPr="008B6F4C">
        <w:rPr>
          <w:rFonts w:ascii="Tahoma" w:hAnsi="Tahoma" w:cs="Tahoma"/>
          <w:lang w:eastAsia="zh-CN"/>
        </w:rPr>
        <w:t xml:space="preserve">ctivation of Local Number Portability for Port In, Winback, Port </w:t>
      </w:r>
      <w:r>
        <w:rPr>
          <w:rFonts w:ascii="Tahoma" w:hAnsi="Tahoma" w:cs="Tahoma"/>
          <w:lang w:eastAsia="zh-CN"/>
        </w:rPr>
        <w:t>o</w:t>
      </w:r>
      <w:r w:rsidRPr="008B6F4C">
        <w:rPr>
          <w:rFonts w:ascii="Tahoma" w:hAnsi="Tahoma" w:cs="Tahoma"/>
          <w:lang w:eastAsia="zh-CN"/>
        </w:rPr>
        <w:t>ut,</w:t>
      </w:r>
      <w:r>
        <w:rPr>
          <w:rFonts w:ascii="Tahoma" w:hAnsi="Tahoma" w:cs="Tahoma"/>
          <w:lang w:eastAsia="zh-CN"/>
        </w:rPr>
        <w:t xml:space="preserve"> Pair Bonding </w:t>
      </w:r>
      <w:r w:rsidR="00DE5D62">
        <w:rPr>
          <w:rFonts w:ascii="Tahoma" w:hAnsi="Tahoma" w:cs="Tahoma"/>
          <w:lang w:eastAsia="zh-CN"/>
        </w:rPr>
        <w:t>etc.</w:t>
      </w:r>
      <w:r>
        <w:rPr>
          <w:rFonts w:ascii="Tahoma" w:hAnsi="Tahoma" w:cs="Tahoma"/>
          <w:lang w:eastAsia="zh-CN"/>
        </w:rPr>
        <w:t xml:space="preserve"> i</w:t>
      </w:r>
      <w:r w:rsidRPr="003479CE">
        <w:rPr>
          <w:rFonts w:ascii="Tahoma" w:hAnsi="Tahoma" w:cs="Tahoma"/>
          <w:lang w:eastAsia="zh-CN"/>
        </w:rPr>
        <w:t>n a mechanized way.</w:t>
      </w:r>
      <w:r w:rsidRPr="002E45A9">
        <w:rPr>
          <w:rFonts w:ascii="Tahoma" w:hAnsi="Tahoma" w:cs="Tahoma"/>
        </w:rPr>
        <w:t xml:space="preserve"> </w:t>
      </w:r>
      <w:r w:rsidRPr="008B6F4C">
        <w:rPr>
          <w:rFonts w:ascii="Tahoma" w:hAnsi="Tahoma" w:cs="Tahoma"/>
        </w:rPr>
        <w:t xml:space="preserve">It receives and filters candidates for LNP, retains knowledge of them, purges when required and manages the activation of each task required to complete the order.  </w:t>
      </w:r>
    </w:p>
    <w:p w14:paraId="30B855D5" w14:textId="77777777" w:rsidR="002C42AF" w:rsidRDefault="002C42AF" w:rsidP="002C42AF">
      <w:pPr>
        <w:pStyle w:val="ListParagraph"/>
        <w:numPr>
          <w:ilvl w:val="0"/>
          <w:numId w:val="20"/>
        </w:numPr>
        <w:spacing w:after="0" w:line="240" w:lineRule="exact"/>
        <w:contextualSpacing w:val="0"/>
      </w:pPr>
      <w:r>
        <w:t>Was involved in the design &amp; implementation of Activation/Post Activation Kickout Reports.</w:t>
      </w:r>
    </w:p>
    <w:p w14:paraId="2AC18F24" w14:textId="77777777" w:rsidR="002C42AF" w:rsidRDefault="002C42AF" w:rsidP="002C42AF">
      <w:pPr>
        <w:pStyle w:val="ListParagraph"/>
        <w:numPr>
          <w:ilvl w:val="0"/>
          <w:numId w:val="20"/>
        </w:numPr>
        <w:spacing w:after="0" w:line="240" w:lineRule="exact"/>
        <w:contextualSpacing w:val="0"/>
      </w:pPr>
      <w:r w:rsidRPr="00BF685E">
        <w:t>Prepared detailed design documents</w:t>
      </w:r>
      <w:r>
        <w:t xml:space="preserve"> </w:t>
      </w:r>
      <w:r w:rsidRPr="00BF685E">
        <w:t>validating the business requirements</w:t>
      </w:r>
      <w:r>
        <w:t xml:space="preserve"> &amp; done peer code reviews</w:t>
      </w:r>
      <w:r w:rsidRPr="00BF685E">
        <w:t>.</w:t>
      </w:r>
    </w:p>
    <w:p w14:paraId="5E9D2BD9"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4EA80085" w14:textId="151E88F0" w:rsidR="002C42AF" w:rsidRDefault="002C42AF" w:rsidP="002C42AF">
      <w:pPr>
        <w:spacing w:after="0" w:line="240" w:lineRule="exact"/>
      </w:pPr>
      <w:r w:rsidRPr="000249D1">
        <w:rPr>
          <w:b/>
        </w:rPr>
        <w:t>Technologies used</w:t>
      </w:r>
      <w:r w:rsidRPr="000249D1">
        <w:t xml:space="preserve">: </w:t>
      </w:r>
      <w:r w:rsidR="00CD4530">
        <w:t>WebLogic</w:t>
      </w:r>
      <w:r>
        <w:t xml:space="preserve"> Integration BPMS, </w:t>
      </w:r>
      <w:r w:rsidR="00CD4530">
        <w:t>WebLogic</w:t>
      </w:r>
      <w:r>
        <w:t xml:space="preserve"> 10x server, Java 1.6, UNIX.</w:t>
      </w:r>
    </w:p>
    <w:p w14:paraId="1E28BC3F" w14:textId="77777777" w:rsidR="002C42AF" w:rsidRDefault="002C42AF" w:rsidP="002C42AF">
      <w:pPr>
        <w:spacing w:after="0" w:line="240" w:lineRule="exact"/>
      </w:pPr>
      <w:r w:rsidRPr="000249D1">
        <w:rPr>
          <w:b/>
        </w:rPr>
        <w:t>Skills and experience gained</w:t>
      </w:r>
      <w:r w:rsidRPr="000249D1">
        <w:t xml:space="preserve"> Domain Knowledge in </w:t>
      </w:r>
      <w:r>
        <w:t>LNP</w:t>
      </w:r>
      <w:r w:rsidRPr="000249D1">
        <w:t xml:space="preserve"> &amp; </w:t>
      </w:r>
      <w:r>
        <w:t>Bell</w:t>
      </w:r>
      <w:r w:rsidRPr="000249D1">
        <w:t xml:space="preserve"> Telecom.</w:t>
      </w:r>
    </w:p>
    <w:p w14:paraId="1BCA6CC5" w14:textId="77777777" w:rsidR="002C42AF" w:rsidRDefault="002C42AF" w:rsidP="002C42AF">
      <w:pPr>
        <w:spacing w:after="0" w:line="240" w:lineRule="exact"/>
        <w:rPr>
          <w:rStyle w:val="Strong"/>
        </w:rPr>
      </w:pPr>
    </w:p>
    <w:p w14:paraId="3FBB77AA" w14:textId="77777777" w:rsidR="002C42AF" w:rsidRDefault="002C42AF" w:rsidP="002C42AF">
      <w:pPr>
        <w:pStyle w:val="BodyContentStyle"/>
        <w:spacing w:line="240" w:lineRule="auto"/>
        <w:contextualSpacing/>
        <w:rPr>
          <w:rStyle w:val="Strong"/>
        </w:rPr>
      </w:pPr>
    </w:p>
    <w:p w14:paraId="15EA9425" w14:textId="32F7DDFF" w:rsidR="002C42AF" w:rsidRPr="00F82949" w:rsidRDefault="002C42AF" w:rsidP="00F82949">
      <w:pPr>
        <w:pStyle w:val="CV-Sub-title"/>
        <w:rPr>
          <w:lang w:val="en-CA"/>
        </w:rPr>
      </w:pPr>
      <w:r w:rsidRPr="00F82949">
        <w:rPr>
          <w:lang w:val="en-CA"/>
        </w:rPr>
        <w:t xml:space="preserve">British Telecom UK – </w:t>
      </w:r>
      <w:r w:rsidR="00F82949" w:rsidRPr="00F82949">
        <w:rPr>
          <w:lang w:val="en-CA"/>
        </w:rPr>
        <w:t>BT Harlequins</w:t>
      </w:r>
      <w:r w:rsidR="00F82949">
        <w:rPr>
          <w:lang w:val="en-CA"/>
        </w:rPr>
        <w:t xml:space="preserve"> </w:t>
      </w:r>
      <w:r w:rsidRPr="00F82949">
        <w:rPr>
          <w:lang w:val="en-CA"/>
        </w:rPr>
        <w:t>(05/2010 to 11/2013)</w:t>
      </w:r>
    </w:p>
    <w:p w14:paraId="77C713E9" w14:textId="77777777" w:rsidR="002C42AF" w:rsidRDefault="002C42AF" w:rsidP="002C42AF">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2B53BB98" w14:textId="77777777" w:rsidR="002C42AF" w:rsidRDefault="002C42AF" w:rsidP="002C42AF">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was Spring coupled with Hibernate, Spring Web Flow,Mule ESB. </w:t>
      </w:r>
      <w:r w:rsidRPr="00BE0AF7">
        <w:rPr>
          <w:rFonts w:ascii="Arial" w:eastAsia="Arial" w:hAnsi="Arial"/>
          <w:noProof/>
          <w:color w:val="000000"/>
          <w:sz w:val="18"/>
          <w:szCs w:val="18"/>
          <w:lang w:val="en-CA" w:eastAsia="en-CA"/>
        </w:rPr>
        <w:t xml:space="preserve">Version control is SVN. JIRA for project tracking, Fisheye for source code repository browsing, </w:t>
      </w:r>
      <w:r>
        <w:rPr>
          <w:rFonts w:ascii="Arial" w:eastAsia="Arial" w:hAnsi="Arial"/>
          <w:noProof/>
          <w:color w:val="000000"/>
          <w:sz w:val="18"/>
          <w:szCs w:val="18"/>
          <w:lang w:val="en-CA" w:eastAsia="en-CA"/>
        </w:rPr>
        <w:t>Jenkins</w:t>
      </w:r>
      <w:r w:rsidRPr="00BE0AF7">
        <w:rPr>
          <w:rFonts w:ascii="Arial" w:eastAsia="Arial" w:hAnsi="Arial"/>
          <w:noProof/>
          <w:color w:val="000000"/>
          <w:sz w:val="18"/>
          <w:szCs w:val="18"/>
          <w:lang w:val="en-CA" w:eastAsia="en-CA"/>
        </w:rPr>
        <w:t xml:space="preserve"> for continuous integration</w:t>
      </w:r>
      <w:r>
        <w:rPr>
          <w:rFonts w:ascii="Arial" w:eastAsia="Arial" w:hAnsi="Arial"/>
          <w:noProof/>
          <w:color w:val="000000"/>
          <w:sz w:val="18"/>
          <w:szCs w:val="18"/>
          <w:lang w:val="en-CA" w:eastAsia="en-CA"/>
        </w:rPr>
        <w:t xml:space="preserve">. </w:t>
      </w:r>
    </w:p>
    <w:p w14:paraId="46508A10" w14:textId="77777777" w:rsidR="002C42AF" w:rsidRDefault="002C42AF" w:rsidP="002C42AF">
      <w:pPr>
        <w:pStyle w:val="ListParagraph"/>
        <w:numPr>
          <w:ilvl w:val="0"/>
          <w:numId w:val="20"/>
        </w:numPr>
        <w:spacing w:after="0" w:line="240" w:lineRule="exact"/>
        <w:contextualSpacing w:val="0"/>
      </w:pPr>
      <w:r>
        <w:t>Handled a team of 4-5 members &amp; worked on different modules during various stages of the project.</w:t>
      </w:r>
    </w:p>
    <w:p w14:paraId="1ACD6B78" w14:textId="77777777" w:rsidR="002C42AF" w:rsidRDefault="002C42AF" w:rsidP="002C42AF">
      <w:pPr>
        <w:pStyle w:val="ListParagraph"/>
        <w:numPr>
          <w:ilvl w:val="0"/>
          <w:numId w:val="20"/>
        </w:numPr>
        <w:spacing w:after="0" w:line="240" w:lineRule="exact"/>
        <w:contextualSpacing w:val="0"/>
      </w:pPr>
      <w:r>
        <w:t>Was involved in the designing &amp; integrating of WLR3, Broadband (ADSL, FTTH), Inventory, CMC Portal, Product Catalogue modules.</w:t>
      </w:r>
    </w:p>
    <w:p w14:paraId="55A0A466" w14:textId="77777777" w:rsidR="002C42AF" w:rsidRDefault="002C42AF" w:rsidP="002C42AF">
      <w:pPr>
        <w:pStyle w:val="ListParagraph"/>
        <w:numPr>
          <w:ilvl w:val="0"/>
          <w:numId w:val="20"/>
        </w:numPr>
        <w:spacing w:after="0" w:line="240" w:lineRule="exact"/>
        <w:contextualSpacing w:val="0"/>
      </w:pPr>
      <w:r w:rsidRPr="00BF685E">
        <w:lastRenderedPageBreak/>
        <w:t>Prepared detailed design documents</w:t>
      </w:r>
      <w:r>
        <w:t xml:space="preserve"> </w:t>
      </w:r>
      <w:r w:rsidRPr="00BF685E">
        <w:t>validating the business requirements</w:t>
      </w:r>
      <w:r>
        <w:t xml:space="preserve"> &amp; done code reviews</w:t>
      </w:r>
      <w:r w:rsidRPr="00BF685E">
        <w:t>.</w:t>
      </w:r>
    </w:p>
    <w:p w14:paraId="0ECFB3AD"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512CA66C" w14:textId="77777777" w:rsidR="002C42AF" w:rsidRDefault="002C42AF" w:rsidP="002C42AF">
      <w:pPr>
        <w:pStyle w:val="ListParagraph"/>
        <w:spacing w:after="0" w:line="240" w:lineRule="exact"/>
      </w:pPr>
    </w:p>
    <w:p w14:paraId="38F96E60" w14:textId="6198D8E7" w:rsidR="002C42AF" w:rsidRDefault="002C42AF" w:rsidP="002C42AF">
      <w:pPr>
        <w:spacing w:after="0" w:line="240" w:lineRule="exact"/>
        <w:ind w:left="360"/>
      </w:pPr>
      <w:r w:rsidRPr="000249D1">
        <w:rPr>
          <w:b/>
        </w:rPr>
        <w:t>Technologies used</w:t>
      </w:r>
      <w:r w:rsidRPr="000249D1">
        <w:t xml:space="preserve">: </w:t>
      </w:r>
      <w:r>
        <w:t>Java, Spring</w:t>
      </w:r>
      <w:r w:rsidRPr="000249D1">
        <w:t>, Spring Web Flow</w:t>
      </w:r>
      <w:r>
        <w:t>, Hibernate,</w:t>
      </w:r>
      <w:r w:rsidRPr="000249D1">
        <w:t xml:space="preserve"> </w:t>
      </w:r>
      <w:r>
        <w:t xml:space="preserve">JMS, </w:t>
      </w:r>
      <w:r w:rsidR="00F82949">
        <w:t>Webservices</w:t>
      </w:r>
      <w:r>
        <w:t xml:space="preserve">, </w:t>
      </w:r>
      <w:r w:rsidR="00F82949">
        <w:t>WebLogic</w:t>
      </w:r>
      <w:r>
        <w:t xml:space="preserve"> Server</w:t>
      </w:r>
    </w:p>
    <w:p w14:paraId="540C3D5A" w14:textId="77777777" w:rsidR="002C42AF" w:rsidRPr="000249D1" w:rsidRDefault="002C42AF" w:rsidP="002C42AF">
      <w:pPr>
        <w:spacing w:after="0" w:line="240" w:lineRule="exact"/>
        <w:ind w:left="360"/>
      </w:pPr>
      <w:r w:rsidRPr="000249D1">
        <w:rPr>
          <w:b/>
        </w:rPr>
        <w:t>Skills and experience gained</w:t>
      </w:r>
      <w:r w:rsidRPr="000249D1">
        <w:t xml:space="preserve"> Domain Knowledge in WLR3 &amp; UK Telecom, Product Catalogue (PCM).</w:t>
      </w:r>
    </w:p>
    <w:p w14:paraId="2846D308" w14:textId="77777777" w:rsidR="002C42AF" w:rsidRDefault="002C42AF" w:rsidP="002C42AF">
      <w:pPr>
        <w:pStyle w:val="BodyContentStyle"/>
        <w:spacing w:line="240" w:lineRule="auto"/>
        <w:contextualSpacing/>
        <w:rPr>
          <w:rStyle w:val="Strong"/>
        </w:rPr>
      </w:pPr>
    </w:p>
    <w:p w14:paraId="401A9241" w14:textId="7AB797FF" w:rsidR="002C42AF" w:rsidRPr="007A7DB4" w:rsidRDefault="002C42AF" w:rsidP="007A7DB4">
      <w:pPr>
        <w:pStyle w:val="CV-Sub-title"/>
        <w:rPr>
          <w:lang w:val="en-CA"/>
        </w:rPr>
      </w:pPr>
      <w:r w:rsidRPr="007A7DB4">
        <w:rPr>
          <w:lang w:val="en-CA"/>
        </w:rPr>
        <w:t>TNT Umbrella, TNT UK – (09/2009 to 05/2010)</w:t>
      </w:r>
    </w:p>
    <w:p w14:paraId="2B0DCBB7" w14:textId="77777777" w:rsidR="002C42AF" w:rsidRDefault="002C42AF" w:rsidP="002C42AF">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4B4CEBB2" w14:textId="77777777" w:rsidR="002C42AF" w:rsidRPr="004E25CB" w:rsidRDefault="002C42AF" w:rsidP="002C42AF">
      <w:pPr>
        <w:pStyle w:val="ListParagraph"/>
        <w:numPr>
          <w:ilvl w:val="0"/>
          <w:numId w:val="20"/>
        </w:numPr>
        <w:spacing w:after="0" w:line="240" w:lineRule="exact"/>
        <w:contextualSpacing w:val="0"/>
      </w:pPr>
      <w:r w:rsidRPr="004E25CB">
        <w:t>Prepared detailed design documents validating the business requirements.</w:t>
      </w:r>
    </w:p>
    <w:p w14:paraId="60FAD8B0" w14:textId="77777777" w:rsidR="002C42AF" w:rsidRPr="004E25CB" w:rsidRDefault="002C42AF" w:rsidP="002C42AF">
      <w:pPr>
        <w:pStyle w:val="ListParagraph"/>
        <w:numPr>
          <w:ilvl w:val="0"/>
          <w:numId w:val="20"/>
        </w:numPr>
        <w:spacing w:after="0" w:line="240" w:lineRule="exact"/>
        <w:contextualSpacing w:val="0"/>
      </w:pPr>
      <w:r w:rsidRPr="004E25CB">
        <w:t xml:space="preserve">Assisted team to deliver use cases as per the scheduled plan. </w:t>
      </w:r>
    </w:p>
    <w:p w14:paraId="1257CDA7" w14:textId="77777777" w:rsidR="002C42AF" w:rsidRPr="004E25CB" w:rsidRDefault="002C42AF" w:rsidP="002C42AF">
      <w:pPr>
        <w:pStyle w:val="ListParagraph"/>
        <w:numPr>
          <w:ilvl w:val="0"/>
          <w:numId w:val="20"/>
        </w:numPr>
        <w:spacing w:after="0" w:line="240" w:lineRule="exact"/>
        <w:contextualSpacing w:val="0"/>
      </w:pPr>
      <w:r w:rsidRPr="004E25CB">
        <w:t>Worked on Application Performance Improvement.</w:t>
      </w:r>
    </w:p>
    <w:p w14:paraId="4D7940DB" w14:textId="77777777" w:rsidR="002C42AF" w:rsidRPr="004E25CB" w:rsidRDefault="002C42AF" w:rsidP="002C42AF">
      <w:pPr>
        <w:spacing w:after="0" w:line="240" w:lineRule="exact"/>
        <w:ind w:left="360"/>
        <w:rPr>
          <w:b/>
        </w:rPr>
      </w:pPr>
      <w:r w:rsidRPr="004E25CB">
        <w:t>Worked on development of PDF &amp; Excel Reports using IText, Apache POI and Seam</w:t>
      </w:r>
    </w:p>
    <w:p w14:paraId="3FB9EC72" w14:textId="77777777" w:rsidR="002C42AF" w:rsidRDefault="002C42AF" w:rsidP="002C42AF">
      <w:pPr>
        <w:spacing w:after="0" w:line="240" w:lineRule="exact"/>
        <w:ind w:left="360"/>
      </w:pPr>
      <w:r w:rsidRPr="004E25CB">
        <w:rPr>
          <w:b/>
        </w:rPr>
        <w:t xml:space="preserve">Technologies used: </w:t>
      </w:r>
      <w:r w:rsidRPr="004E25CB">
        <w:t>JBoss, Seam, Java, JSP, Servlets, IText, Apache POI, Spring, Hibernate, Oracle</w:t>
      </w:r>
      <w:r>
        <w:t>, JMeter.</w:t>
      </w:r>
    </w:p>
    <w:p w14:paraId="5AB0B7EA" w14:textId="77777777" w:rsidR="002C42AF" w:rsidRDefault="002C42AF" w:rsidP="002C42AF">
      <w:pPr>
        <w:spacing w:after="0" w:line="240" w:lineRule="exact"/>
      </w:pPr>
    </w:p>
    <w:p w14:paraId="488C786E" w14:textId="21532302" w:rsidR="002C42AF" w:rsidRPr="00682111" w:rsidRDefault="002C42AF" w:rsidP="00682111">
      <w:pPr>
        <w:pStyle w:val="CV-Sub-title"/>
        <w:rPr>
          <w:lang w:val="en-CA"/>
        </w:rPr>
      </w:pPr>
      <w:r w:rsidRPr="00682111">
        <w:rPr>
          <w:lang w:val="en-CA"/>
        </w:rPr>
        <w:t>VNAB, Netherlands – (04/2009 to 08/2009)</w:t>
      </w:r>
    </w:p>
    <w:p w14:paraId="015F4E24" w14:textId="77777777" w:rsidR="002C42AF" w:rsidRPr="007A5554" w:rsidRDefault="002C42AF" w:rsidP="002C42AF">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40457320" w14:textId="77777777" w:rsidR="002C42AF"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435E675F" w14:textId="77777777" w:rsidR="002C42AF" w:rsidRPr="004E25CB" w:rsidRDefault="002C42AF" w:rsidP="002C42AF">
      <w:pPr>
        <w:pStyle w:val="description1"/>
        <w:numPr>
          <w:ilvl w:val="0"/>
          <w:numId w:val="21"/>
        </w:numPr>
        <w:spacing w:after="0"/>
        <w:ind w:left="714" w:hanging="357"/>
        <w:rPr>
          <w:rFonts w:ascii="Arial" w:hAnsi="Arial"/>
          <w:sz w:val="18"/>
        </w:rPr>
      </w:pPr>
      <w:r w:rsidRPr="004E25CB">
        <w:rPr>
          <w:rFonts w:ascii="Arial" w:hAnsi="Arial"/>
          <w:sz w:val="18"/>
        </w:rPr>
        <w:t>Prepared detailed design documents validating the business requirements.</w:t>
      </w:r>
    </w:p>
    <w:p w14:paraId="17B0772A" w14:textId="77777777" w:rsidR="002C42AF" w:rsidRPr="004E25CB" w:rsidRDefault="002C42AF" w:rsidP="002C42AF">
      <w:pPr>
        <w:pStyle w:val="ListParagraph"/>
        <w:numPr>
          <w:ilvl w:val="0"/>
          <w:numId w:val="21"/>
        </w:numPr>
        <w:spacing w:after="0" w:line="240" w:lineRule="exact"/>
        <w:ind w:left="714" w:hanging="357"/>
        <w:contextualSpacing w:val="0"/>
      </w:pPr>
      <w:r w:rsidRPr="004E25CB">
        <w:t xml:space="preserve">Assisted team to deliver use cases as per the scheduled plan. </w:t>
      </w:r>
    </w:p>
    <w:p w14:paraId="67D83CF4" w14:textId="77777777" w:rsidR="002C42AF" w:rsidRDefault="002C42AF" w:rsidP="002C42AF">
      <w:pPr>
        <w:spacing w:after="0" w:line="240" w:lineRule="exact"/>
        <w:ind w:firstLine="360"/>
        <w:rPr>
          <w:b/>
        </w:rPr>
      </w:pPr>
      <w:r w:rsidRPr="006A13B2">
        <w:rPr>
          <w:b/>
        </w:rPr>
        <w:t>Technologies used: Web Sphere, Java, JSP, Servlets, FOP, XSLT, XML Spring, Hibernate, Oracle</w:t>
      </w:r>
    </w:p>
    <w:p w14:paraId="6DA74D68" w14:textId="77777777" w:rsidR="002C42AF" w:rsidRDefault="002C42AF" w:rsidP="002C42AF">
      <w:pPr>
        <w:spacing w:after="0" w:line="240" w:lineRule="exact"/>
        <w:ind w:firstLine="360"/>
        <w:rPr>
          <w:b/>
        </w:rPr>
      </w:pPr>
    </w:p>
    <w:p w14:paraId="465176C8" w14:textId="0588F159" w:rsidR="002C42AF" w:rsidRPr="00682111" w:rsidRDefault="002C42AF" w:rsidP="00682111">
      <w:pPr>
        <w:pStyle w:val="CV-Sub-title"/>
        <w:rPr>
          <w:lang w:val="en-CA"/>
        </w:rPr>
      </w:pPr>
      <w:r w:rsidRPr="00682111">
        <w:rPr>
          <w:lang w:val="en-CA"/>
        </w:rPr>
        <w:t>TuneMoney, Malaysia – (02/2007 to 03/2009)</w:t>
      </w:r>
    </w:p>
    <w:p w14:paraId="399A420D" w14:textId="77777777" w:rsidR="002C42AF" w:rsidRDefault="002C42AF" w:rsidP="002C42AF">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6DE4B507" w14:textId="77777777" w:rsidR="002C42AF" w:rsidRPr="005B0B60"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7A01B23E" w14:textId="77777777" w:rsidR="002C42AF" w:rsidRDefault="002C42AF" w:rsidP="002C42AF">
      <w:pPr>
        <w:pStyle w:val="ListParagraph"/>
        <w:numPr>
          <w:ilvl w:val="0"/>
          <w:numId w:val="20"/>
        </w:numPr>
        <w:spacing w:after="0" w:line="240" w:lineRule="exact"/>
        <w:contextualSpacing w:val="0"/>
      </w:pPr>
      <w:r>
        <w:t>Prepared detailed design documents for the insurance module using Enterprise architect by validating the business requirement.</w:t>
      </w:r>
    </w:p>
    <w:p w14:paraId="2E1FF986" w14:textId="77777777" w:rsidR="002C42AF" w:rsidRDefault="002C42AF" w:rsidP="002C42AF">
      <w:pPr>
        <w:pStyle w:val="ListParagraph"/>
        <w:numPr>
          <w:ilvl w:val="0"/>
          <w:numId w:val="20"/>
        </w:numPr>
        <w:spacing w:after="0" w:line="240" w:lineRule="exact"/>
        <w:contextualSpacing w:val="0"/>
      </w:pPr>
      <w:r>
        <w:t xml:space="preserve">Assisted team to deliver use cases as per the scheduled plan. </w:t>
      </w:r>
    </w:p>
    <w:p w14:paraId="1BB44D0B" w14:textId="77777777" w:rsidR="002C42AF" w:rsidRDefault="002C42AF" w:rsidP="002C42AF">
      <w:pPr>
        <w:pStyle w:val="ListParagraph"/>
        <w:numPr>
          <w:ilvl w:val="0"/>
          <w:numId w:val="20"/>
        </w:numPr>
        <w:spacing w:after="0" w:line="240" w:lineRule="exact"/>
        <w:contextualSpacing w:val="0"/>
      </w:pPr>
      <w:r>
        <w:t>Worked along with GIS consultant from Sterling Commerce and was extensively involved in R&amp;D activity on developing new frameworks &amp; Services using BPML within Gentran Integration Suite.</w:t>
      </w:r>
    </w:p>
    <w:p w14:paraId="6EFC5DC9" w14:textId="77777777" w:rsidR="002C42AF" w:rsidRDefault="002C42AF" w:rsidP="002C42AF">
      <w:pPr>
        <w:pStyle w:val="ListParagraph"/>
        <w:numPr>
          <w:ilvl w:val="0"/>
          <w:numId w:val="20"/>
        </w:numPr>
        <w:spacing w:after="0" w:line="240" w:lineRule="exact"/>
        <w:contextualSpacing w:val="0"/>
      </w:pPr>
      <w:r>
        <w:t>Reviewed Design &amp; Code for Business Components developed within Gentran Integration Suite (GIS).</w:t>
      </w:r>
    </w:p>
    <w:p w14:paraId="62A6CA19" w14:textId="77777777" w:rsidR="002C42AF" w:rsidRDefault="002C42AF" w:rsidP="002C42AF">
      <w:pPr>
        <w:pStyle w:val="ListParagraph"/>
        <w:spacing w:after="0" w:line="240" w:lineRule="exact"/>
      </w:pPr>
      <w:r>
        <w:t>Involved in setting &amp; deployment of production environment.</w:t>
      </w:r>
    </w:p>
    <w:p w14:paraId="33A41872" w14:textId="77777777" w:rsidR="002C42AF" w:rsidRDefault="002C42AF" w:rsidP="00682111">
      <w:pPr>
        <w:spacing w:after="0" w:line="240" w:lineRule="exact"/>
        <w:ind w:firstLine="360"/>
      </w:pPr>
      <w:r w:rsidRPr="00682111">
        <w:rPr>
          <w:b/>
        </w:rPr>
        <w:t xml:space="preserve">Technologies used: </w:t>
      </w:r>
      <w:r>
        <w:t>IBM BPM Gentran Integration Suite (GIS)</w:t>
      </w:r>
      <w:r w:rsidRPr="005770E8">
        <w:t>, Java, JSP, Servlets, FOP, XSLT, XML</w:t>
      </w:r>
    </w:p>
    <w:p w14:paraId="0AF5FD26" w14:textId="77777777" w:rsidR="002C42AF" w:rsidRPr="002C42AF" w:rsidRDefault="002C42AF" w:rsidP="002C42AF">
      <w:pPr>
        <w:pStyle w:val="BodyText"/>
        <w:spacing w:after="160" w:line="259" w:lineRule="auto"/>
        <w:rPr>
          <w:lang w:val="en-CA"/>
        </w:rPr>
      </w:pPr>
    </w:p>
    <w:p w14:paraId="7AEB34F8" w14:textId="5DAD50BB" w:rsidR="00467A5F" w:rsidRDefault="00F20943" w:rsidP="00467A5F">
      <w:pPr>
        <w:pStyle w:val="CV-Title"/>
        <w:rPr>
          <w:lang w:val="en-CA"/>
        </w:rPr>
      </w:pPr>
      <w:r>
        <w:rPr>
          <w:lang w:val="en-CA"/>
        </w:rPr>
        <w:t>Other experience</w:t>
      </w:r>
    </w:p>
    <w:p w14:paraId="3C8621FD" w14:textId="19932FA6" w:rsidR="00BC6AAF" w:rsidRPr="00BC6AAF" w:rsidRDefault="00BC6AAF" w:rsidP="00BC6AAF">
      <w:pPr>
        <w:pStyle w:val="CV-Sub-title"/>
        <w:rPr>
          <w:lang w:val="en-CA"/>
        </w:rPr>
      </w:pPr>
      <w:r w:rsidRPr="00BC6AAF">
        <w:rPr>
          <w:lang w:val="en-CA"/>
        </w:rPr>
        <w:t>Synchronous Technologies – Web Virtual Front Office (Product) (05/2005 to 01/2007)</w:t>
      </w:r>
    </w:p>
    <w:p w14:paraId="2F5C0162" w14:textId="77777777" w:rsidR="00BC6AAF" w:rsidRDefault="00BC6AAF" w:rsidP="00BC6AAF">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Pr>
          <w:rFonts w:ascii="Arial" w:eastAsia="Arial" w:hAnsi="Arial"/>
          <w:noProof/>
          <w:color w:val="000000"/>
          <w:sz w:val="18"/>
          <w:szCs w:val="18"/>
          <w:lang w:val="en-CA" w:eastAsia="en-CA"/>
        </w:rPr>
        <w:t xml:space="preserve">like  </w:t>
      </w:r>
      <w:r w:rsidRPr="00E6672F">
        <w:rPr>
          <w:rFonts w:ascii="Arial" w:eastAsia="Arial" w:hAnsi="Arial"/>
          <w:noProof/>
          <w:color w:val="000000"/>
          <w:sz w:val="18"/>
          <w:szCs w:val="18"/>
          <w:lang w:val="en-CA" w:eastAsia="en-CA"/>
        </w:rPr>
        <w:t>GBC USA,</w:t>
      </w:r>
      <w:r>
        <w:rPr>
          <w:rFonts w:ascii="Arial" w:eastAsia="Arial" w:hAnsi="Arial"/>
          <w:noProof/>
          <w:color w:val="000000"/>
          <w:sz w:val="18"/>
          <w:szCs w:val="18"/>
          <w:lang w:val="en-CA" w:eastAsia="en-CA"/>
        </w:rPr>
        <w:t>Verizon,</w:t>
      </w:r>
      <w:r w:rsidRPr="00E6672F">
        <w:rPr>
          <w:rFonts w:ascii="Arial" w:eastAsia="Arial" w:hAnsi="Arial"/>
          <w:noProof/>
          <w:color w:val="000000"/>
          <w:sz w:val="18"/>
          <w:szCs w:val="18"/>
          <w:lang w:val="en-CA" w:eastAsia="en-CA"/>
        </w:rPr>
        <w:t xml:space="preserve"> Telcordia USA,</w:t>
      </w:r>
      <w:r>
        <w:rPr>
          <w:rFonts w:ascii="Arial" w:eastAsia="Arial" w:hAnsi="Arial"/>
          <w:noProof/>
          <w:color w:val="000000"/>
          <w:sz w:val="18"/>
          <w:szCs w:val="18"/>
          <w:lang w:val="en-CA" w:eastAsia="en-CA"/>
        </w:rPr>
        <w:t>AT &amp; T</w:t>
      </w:r>
      <w:r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1349604D" w14:textId="5DE595CC" w:rsidR="00BC6AAF" w:rsidRDefault="00BC6AAF" w:rsidP="00BC6AAF">
      <w:pPr>
        <w:pStyle w:val="description1"/>
        <w:ind w:left="360"/>
      </w:pPr>
      <w:r w:rsidRPr="005B0B60">
        <w:rPr>
          <w:rFonts w:ascii="Arial" w:eastAsia="Arial" w:hAnsi="Arial"/>
          <w:b/>
          <w:noProof/>
          <w:color w:val="000000"/>
          <w:sz w:val="18"/>
          <w:szCs w:val="18"/>
          <w:lang w:val="en-CA" w:eastAsia="en-CA"/>
        </w:rPr>
        <w:t>Responsibilities.</w:t>
      </w:r>
    </w:p>
    <w:p w14:paraId="010014FC" w14:textId="77777777" w:rsidR="00BC6AAF" w:rsidRDefault="00BC6AAF" w:rsidP="00BC6AAF">
      <w:pPr>
        <w:pStyle w:val="ListParagraph"/>
        <w:numPr>
          <w:ilvl w:val="0"/>
          <w:numId w:val="20"/>
        </w:numPr>
        <w:spacing w:after="0" w:line="240" w:lineRule="exact"/>
        <w:contextualSpacing w:val="0"/>
      </w:pPr>
      <w:r>
        <w:t>Was involved in providing detailed design documents for the LSR/ASR Order/Preorder, ASR Receive Modules using Magic draw.</w:t>
      </w:r>
    </w:p>
    <w:p w14:paraId="7B31C50F" w14:textId="77777777" w:rsidR="00BC6AAF" w:rsidRDefault="00BC6AAF" w:rsidP="00BC6AAF">
      <w:pPr>
        <w:pStyle w:val="ListParagraph"/>
        <w:numPr>
          <w:ilvl w:val="0"/>
          <w:numId w:val="20"/>
        </w:numPr>
        <w:spacing w:after="0" w:line="240" w:lineRule="exact"/>
        <w:contextualSpacing w:val="0"/>
      </w:pPr>
      <w:r>
        <w:lastRenderedPageBreak/>
        <w:t>Developed the Web services required for receiving Orders from third party Systems and for CLEC domain configuration. Web services calls has been built by using Apache Axis.</w:t>
      </w:r>
    </w:p>
    <w:p w14:paraId="3F61D586" w14:textId="5D7A1F3F" w:rsidR="00BC6AAF" w:rsidRDefault="00BC6AAF" w:rsidP="00BC6AAF">
      <w:pPr>
        <w:pStyle w:val="ListParagraph"/>
        <w:numPr>
          <w:ilvl w:val="0"/>
          <w:numId w:val="20"/>
        </w:numPr>
        <w:spacing w:after="0" w:line="240" w:lineRule="exact"/>
        <w:contextualSpacing w:val="0"/>
      </w:pPr>
      <w:r>
        <w:t>Extensive use of XML, XSLT, XSD for transformation of xml to different formats and use of SAX and DOM parsers for parsing XML documents.</w:t>
      </w:r>
    </w:p>
    <w:p w14:paraId="27494B79" w14:textId="77777777" w:rsidR="00BC6AAF" w:rsidRDefault="00BC6AAF" w:rsidP="00BC6AAF">
      <w:pPr>
        <w:pStyle w:val="ListParagraph"/>
        <w:numPr>
          <w:ilvl w:val="0"/>
          <w:numId w:val="20"/>
        </w:numPr>
        <w:spacing w:after="0" w:line="240" w:lineRule="exact"/>
        <w:contextualSpacing w:val="0"/>
      </w:pPr>
      <w:r>
        <w:t>GUI Framework was developed for rendering forms by parsing XSD &amp; XML’s.</w:t>
      </w:r>
    </w:p>
    <w:p w14:paraId="41E139F9" w14:textId="64B13B04" w:rsidR="00BC6AAF" w:rsidRPr="005770E8" w:rsidRDefault="00BC6AAF" w:rsidP="00EB0669">
      <w:pPr>
        <w:spacing w:after="0" w:line="240" w:lineRule="exact"/>
        <w:ind w:left="360"/>
      </w:pPr>
      <w:r w:rsidRPr="00EB0669">
        <w:rPr>
          <w:b/>
        </w:rPr>
        <w:t xml:space="preserve">Technologies used: </w:t>
      </w:r>
      <w:r w:rsidRPr="005770E8">
        <w:t>Java, JSP, Servlets, EJB, JMS, XML, XSL,</w:t>
      </w:r>
      <w:r>
        <w:t xml:space="preserve"> </w:t>
      </w:r>
      <w:r w:rsidRPr="005770E8">
        <w:t>Oracle, WebLogic, Struts, Webservices</w:t>
      </w:r>
    </w:p>
    <w:p w14:paraId="7879D733" w14:textId="77777777" w:rsidR="00BC6AAF" w:rsidRDefault="00BC6AAF" w:rsidP="00BC6AAF">
      <w:pPr>
        <w:pStyle w:val="ListParagraph"/>
        <w:spacing w:after="0" w:line="240" w:lineRule="exact"/>
      </w:pPr>
    </w:p>
    <w:p w14:paraId="7541C63F" w14:textId="7AF6E7E2" w:rsidR="00BC6AAF" w:rsidRPr="003923D6" w:rsidRDefault="003923D6" w:rsidP="003923D6">
      <w:pPr>
        <w:pStyle w:val="CV-Sub-title"/>
        <w:rPr>
          <w:lang w:val="en-CA"/>
        </w:rPr>
      </w:pPr>
      <w:r w:rsidRPr="003923D6">
        <w:rPr>
          <w:lang w:val="en-CA"/>
        </w:rPr>
        <w:t xml:space="preserve">Synchronous Technologies </w:t>
      </w:r>
      <w:r>
        <w:rPr>
          <w:lang w:val="en-CA"/>
        </w:rPr>
        <w:t xml:space="preserve">- </w:t>
      </w:r>
      <w:r w:rsidR="00BC6AAF" w:rsidRPr="003923D6">
        <w:rPr>
          <w:lang w:val="en-CA"/>
        </w:rPr>
        <w:t>Business Rules Management System (03/2004 to 04/2005)</w:t>
      </w:r>
    </w:p>
    <w:p w14:paraId="1E79E201" w14:textId="77777777" w:rsidR="00BC6AAF" w:rsidRPr="00031D82" w:rsidRDefault="00BC6AAF" w:rsidP="00BC6AAF">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44E0079F" w14:textId="77777777" w:rsidR="00BC6AAF" w:rsidRPr="005B0B60" w:rsidRDefault="00BC6AAF" w:rsidP="00BC6AAF">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61912EA2" w14:textId="77777777" w:rsidR="00BC6AAF" w:rsidRDefault="00BC6AAF" w:rsidP="00BC6AAF">
      <w:pPr>
        <w:pStyle w:val="ListParagraph"/>
        <w:numPr>
          <w:ilvl w:val="0"/>
          <w:numId w:val="20"/>
        </w:numPr>
        <w:spacing w:after="0" w:line="240" w:lineRule="exact"/>
        <w:contextualSpacing w:val="0"/>
      </w:pPr>
      <w:r>
        <w:t>Analyzing and scoping the client’s requirements.</w:t>
      </w:r>
    </w:p>
    <w:p w14:paraId="19B6EED2" w14:textId="77777777" w:rsidR="00BC6AAF" w:rsidRDefault="00BC6AAF" w:rsidP="00BC6AAF">
      <w:pPr>
        <w:pStyle w:val="ListParagraph"/>
        <w:numPr>
          <w:ilvl w:val="0"/>
          <w:numId w:val="20"/>
        </w:numPr>
        <w:spacing w:after="0" w:line="240" w:lineRule="exact"/>
        <w:contextualSpacing w:val="0"/>
      </w:pPr>
      <w:r>
        <w:t xml:space="preserve">Design and Develop Business Rules, Rule Flows, </w:t>
      </w:r>
    </w:p>
    <w:p w14:paraId="19F4AC55" w14:textId="77777777" w:rsidR="00BC6AAF" w:rsidRDefault="00BC6AAF" w:rsidP="00BC6AAF">
      <w:pPr>
        <w:pStyle w:val="ListParagraph"/>
        <w:numPr>
          <w:ilvl w:val="0"/>
          <w:numId w:val="20"/>
        </w:numPr>
        <w:spacing w:after="0" w:line="240" w:lineRule="exact"/>
        <w:contextualSpacing w:val="0"/>
      </w:pPr>
      <w:r>
        <w:t>Systematic generation &amp; deployment of Rule Services.</w:t>
      </w:r>
    </w:p>
    <w:p w14:paraId="5A83FBA4" w14:textId="77777777" w:rsidR="00BC6AAF" w:rsidRDefault="00BC6AAF" w:rsidP="00BC6AAF">
      <w:pPr>
        <w:pStyle w:val="ListParagraph"/>
        <w:numPr>
          <w:ilvl w:val="0"/>
          <w:numId w:val="20"/>
        </w:numPr>
        <w:spacing w:after="0" w:line="240" w:lineRule="exact"/>
        <w:contextualSpacing w:val="0"/>
      </w:pPr>
      <w:r>
        <w:t>Was involved in extensive testing – Unit and Integration Testing.</w:t>
      </w:r>
    </w:p>
    <w:p w14:paraId="1459965A" w14:textId="77777777" w:rsidR="00BC6AAF" w:rsidRDefault="00BC6AAF" w:rsidP="00BC6AAF">
      <w:pPr>
        <w:pStyle w:val="ListParagraph"/>
        <w:numPr>
          <w:ilvl w:val="0"/>
          <w:numId w:val="20"/>
        </w:numPr>
        <w:spacing w:after="0" w:line="240" w:lineRule="exact"/>
        <w:contextualSpacing w:val="0"/>
      </w:pPr>
      <w:r>
        <w:t xml:space="preserve">Was involved in the design and development of Web Based ILOG </w:t>
      </w:r>
      <w:r w:rsidRPr="00031D82">
        <w:t>Rules Entry.</w:t>
      </w:r>
    </w:p>
    <w:p w14:paraId="4BE9B105" w14:textId="77777777" w:rsidR="00BC6AAF" w:rsidRDefault="00BC6AAF" w:rsidP="00EB0669">
      <w:pPr>
        <w:spacing w:after="0" w:line="240" w:lineRule="exact"/>
        <w:ind w:left="360"/>
      </w:pPr>
      <w:r w:rsidRPr="00EB0669">
        <w:rPr>
          <w:b/>
        </w:rPr>
        <w:t xml:space="preserve">Technologies used: </w:t>
      </w:r>
      <w:r w:rsidRPr="00825FE0">
        <w:t xml:space="preserve">IBM </w:t>
      </w:r>
      <w:r w:rsidRPr="00303971">
        <w:t>ILOG</w:t>
      </w:r>
      <w:r>
        <w:t xml:space="preserve"> Rule Engine</w:t>
      </w:r>
      <w:r w:rsidRPr="00031D82">
        <w:t>, J2EE, Servlets, Oracle, Weblogic.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933"/>
        <w:gridCol w:w="4933"/>
      </w:tblGrid>
      <w:tr w:rsidR="00EE441F" w:rsidRPr="00B13664" w14:paraId="6C204D68" w14:textId="77777777" w:rsidTr="00EE441F">
        <w:trPr>
          <w:cnfStyle w:val="100000000000" w:firstRow="1" w:lastRow="0" w:firstColumn="0" w:lastColumn="0" w:oddVBand="0" w:evenVBand="0" w:oddHBand="0" w:evenHBand="0" w:firstRowFirstColumn="0" w:firstRowLastColumn="0" w:lastRowFirstColumn="0" w:lastRowLastColumn="0"/>
          <w:trHeight w:val="20"/>
        </w:trPr>
        <w:tc>
          <w:tcPr>
            <w:tcW w:w="2500" w:type="pct"/>
            <w:shd w:val="clear" w:color="auto" w:fill="auto"/>
            <w:hideMark/>
          </w:tcPr>
          <w:p w14:paraId="7C863E44" w14:textId="77777777" w:rsidR="00EE441F" w:rsidRPr="00BC375F" w:rsidRDefault="00EE441F" w:rsidP="008E6E3F">
            <w:pPr>
              <w:pStyle w:val="CV-Title"/>
              <w:keepNext w:val="0"/>
              <w:rPr>
                <w:rFonts w:asciiTheme="minorHAnsi" w:hAnsiTheme="minorHAnsi"/>
                <w:b w:val="0"/>
                <w:color w:val="auto"/>
                <w:sz w:val="18"/>
                <w:lang w:val="en-CA"/>
              </w:rPr>
            </w:pPr>
            <w:r w:rsidRPr="00BC375F">
              <w:rPr>
                <w:rFonts w:asciiTheme="minorHAnsi" w:hAnsiTheme="minorHAnsi"/>
                <w:b w:val="0"/>
                <w:color w:val="auto"/>
                <w:sz w:val="18"/>
                <w:lang w:val="en-CA"/>
              </w:rPr>
              <w:t>Technical specializations</w:t>
            </w:r>
          </w:p>
          <w:p w14:paraId="10149065" w14:textId="77777777" w:rsidR="00BC375F" w:rsidRDefault="00EB0669" w:rsidP="00BC375F">
            <w:pPr>
              <w:pStyle w:val="BodyText"/>
              <w:spacing w:line="240" w:lineRule="auto"/>
              <w:rPr>
                <w:lang w:val="en-CA"/>
              </w:rPr>
            </w:pPr>
            <w:r>
              <w:rPr>
                <w:color w:val="auto"/>
                <w:lang w:val="en-CA"/>
              </w:rPr>
              <w:t>Java, J2EE</w:t>
            </w:r>
            <w:r w:rsidR="00BC375F">
              <w:rPr>
                <w:color w:val="auto"/>
                <w:lang w:val="en-CA"/>
              </w:rPr>
              <w:t xml:space="preserve">, </w:t>
            </w:r>
            <w:r>
              <w:rPr>
                <w:color w:val="auto"/>
                <w:lang w:val="en-CA"/>
              </w:rPr>
              <w:t>Python</w:t>
            </w:r>
            <w:r w:rsidR="00BC375F">
              <w:rPr>
                <w:color w:val="auto"/>
                <w:lang w:val="en-CA"/>
              </w:rPr>
              <w:t xml:space="preserve">, </w:t>
            </w:r>
            <w:r>
              <w:rPr>
                <w:color w:val="auto"/>
                <w:lang w:val="en-CA"/>
              </w:rPr>
              <w:t>AWS, Docker</w:t>
            </w:r>
            <w:r w:rsidR="00640CB3">
              <w:rPr>
                <w:color w:val="auto"/>
                <w:lang w:val="en-CA"/>
              </w:rPr>
              <w:t>, Vault</w:t>
            </w:r>
            <w:r w:rsidR="00BC375F">
              <w:rPr>
                <w:color w:val="auto"/>
                <w:lang w:val="en-CA"/>
              </w:rPr>
              <w:t xml:space="preserve">, </w:t>
            </w:r>
            <w:r>
              <w:rPr>
                <w:color w:val="auto"/>
                <w:lang w:val="en-CA"/>
              </w:rPr>
              <w:t>Oracle,</w:t>
            </w:r>
          </w:p>
          <w:p w14:paraId="3B7ED865" w14:textId="6AFEC056" w:rsidR="00BC375F" w:rsidRDefault="00BC375F" w:rsidP="00BC375F">
            <w:pPr>
              <w:pStyle w:val="BodyText"/>
              <w:spacing w:line="240" w:lineRule="auto"/>
              <w:rPr>
                <w:lang w:val="en-CA"/>
              </w:rPr>
            </w:pPr>
            <w:r>
              <w:rPr>
                <w:color w:val="auto"/>
                <w:lang w:val="en-CA"/>
              </w:rPr>
              <w:t xml:space="preserve"> </w:t>
            </w:r>
            <w:r w:rsidR="00EB0669">
              <w:rPr>
                <w:color w:val="auto"/>
                <w:lang w:val="en-CA"/>
              </w:rPr>
              <w:t>MongoDB</w:t>
            </w:r>
            <w:r>
              <w:rPr>
                <w:color w:val="auto"/>
                <w:lang w:val="en-CA"/>
              </w:rPr>
              <w:t xml:space="preserve">, </w:t>
            </w:r>
            <w:r>
              <w:rPr>
                <w:color w:val="auto"/>
                <w:lang w:val="en-CA"/>
              </w:rPr>
              <w:t>Spring, Hibernate, Vault</w:t>
            </w:r>
            <w:r>
              <w:rPr>
                <w:color w:val="auto"/>
                <w:lang w:val="en-CA"/>
              </w:rPr>
              <w:t xml:space="preserve">, </w:t>
            </w:r>
            <w:r>
              <w:rPr>
                <w:color w:val="auto"/>
                <w:lang w:val="en-CA"/>
              </w:rPr>
              <w:t>Python</w:t>
            </w:r>
            <w:r>
              <w:rPr>
                <w:color w:val="auto"/>
                <w:lang w:val="en-CA"/>
              </w:rPr>
              <w:t>,</w:t>
            </w:r>
          </w:p>
          <w:p w14:paraId="2B336112" w14:textId="1E1C3F45" w:rsidR="00BC375F" w:rsidRPr="00BC375F" w:rsidRDefault="00BC375F" w:rsidP="00BC375F">
            <w:pPr>
              <w:pStyle w:val="BodyText"/>
              <w:spacing w:line="240" w:lineRule="auto"/>
              <w:rPr>
                <w:color w:val="auto"/>
                <w:lang w:val="en-CA"/>
              </w:rPr>
            </w:pPr>
            <w:r>
              <w:rPr>
                <w:color w:val="auto"/>
                <w:lang w:val="en-CA"/>
              </w:rPr>
              <w:t xml:space="preserve"> Microservices, </w:t>
            </w:r>
            <w:r w:rsidRPr="00BC375F">
              <w:rPr>
                <w:color w:val="auto"/>
                <w:lang w:val="en-CA"/>
              </w:rPr>
              <w:t>XML,</w:t>
            </w:r>
            <w:r>
              <w:rPr>
                <w:color w:val="auto"/>
                <w:lang w:val="en-CA"/>
              </w:rPr>
              <w:t xml:space="preserve"> </w:t>
            </w:r>
            <w:r w:rsidRPr="00BC375F">
              <w:rPr>
                <w:color w:val="auto"/>
                <w:lang w:val="en-CA"/>
              </w:rPr>
              <w:t>XSLT</w:t>
            </w:r>
          </w:p>
          <w:p w14:paraId="48309820" w14:textId="2282CBA2" w:rsidR="00EE441F" w:rsidRPr="00BC375F" w:rsidRDefault="00EE441F" w:rsidP="008E6E3F">
            <w:pPr>
              <w:pStyle w:val="CV-Title"/>
              <w:keepNext w:val="0"/>
              <w:rPr>
                <w:rFonts w:asciiTheme="minorHAnsi" w:hAnsiTheme="minorHAnsi"/>
                <w:b w:val="0"/>
                <w:color w:val="auto"/>
                <w:sz w:val="18"/>
                <w:lang w:val="en-CA"/>
              </w:rPr>
            </w:pPr>
            <w:r w:rsidRPr="00BC375F">
              <w:rPr>
                <w:rFonts w:asciiTheme="minorHAnsi" w:hAnsiTheme="minorHAnsi"/>
                <w:b w:val="0"/>
                <w:color w:val="auto"/>
                <w:sz w:val="18"/>
                <w:lang w:val="en-CA"/>
              </w:rPr>
              <w:t>Area</w:t>
            </w:r>
            <w:r w:rsidR="00F20943" w:rsidRPr="00BC375F">
              <w:rPr>
                <w:rFonts w:asciiTheme="minorHAnsi" w:hAnsiTheme="minorHAnsi"/>
                <w:b w:val="0"/>
                <w:color w:val="auto"/>
                <w:sz w:val="18"/>
                <w:lang w:val="en-CA"/>
              </w:rPr>
              <w:t>s</w:t>
            </w:r>
            <w:r w:rsidRPr="00BC375F">
              <w:rPr>
                <w:rFonts w:asciiTheme="minorHAnsi" w:hAnsiTheme="minorHAnsi"/>
                <w:b w:val="0"/>
                <w:color w:val="auto"/>
                <w:sz w:val="18"/>
                <w:lang w:val="en-CA"/>
              </w:rPr>
              <w:t xml:space="preserve"> of expertise</w:t>
            </w:r>
          </w:p>
          <w:p w14:paraId="177E8047" w14:textId="62A05426" w:rsidR="00EB0669" w:rsidRPr="00BC375F" w:rsidRDefault="00BC375F" w:rsidP="00EB0669">
            <w:pPr>
              <w:pStyle w:val="BodyText"/>
              <w:rPr>
                <w:color w:val="auto"/>
                <w:lang w:val="en-CA"/>
              </w:rPr>
            </w:pPr>
            <w:r>
              <w:rPr>
                <w:color w:val="auto"/>
                <w:lang w:val="en-CA"/>
              </w:rPr>
              <w:t>Solutions Design &amp; Architecture, Analysis &amp; Design, Development</w:t>
            </w:r>
          </w:p>
          <w:p w14:paraId="2032FEB2" w14:textId="267B14B1" w:rsidR="002053DE" w:rsidRPr="00B13664" w:rsidRDefault="002053DE" w:rsidP="00BC375F">
            <w:pPr>
              <w:pStyle w:val="BodyText"/>
              <w:rPr>
                <w:color w:val="auto"/>
                <w:lang w:val="en-CA"/>
              </w:rPr>
            </w:pPr>
          </w:p>
        </w:tc>
        <w:tc>
          <w:tcPr>
            <w:tcW w:w="2500" w:type="pct"/>
            <w:shd w:val="clear" w:color="auto" w:fill="auto"/>
          </w:tcPr>
          <w:p w14:paraId="5F61C3A9" w14:textId="77777777" w:rsidR="002053DE" w:rsidRPr="00BC375F" w:rsidRDefault="002053DE" w:rsidP="002053DE">
            <w:pPr>
              <w:pStyle w:val="CV-Title"/>
              <w:rPr>
                <w:rFonts w:asciiTheme="minorHAnsi" w:hAnsiTheme="minorHAnsi"/>
                <w:b w:val="0"/>
                <w:color w:val="auto"/>
                <w:sz w:val="18"/>
                <w:lang w:val="en-CA"/>
              </w:rPr>
            </w:pPr>
            <w:r w:rsidRPr="00BC375F">
              <w:rPr>
                <w:rFonts w:asciiTheme="minorHAnsi" w:hAnsiTheme="minorHAnsi"/>
                <w:b w:val="0"/>
                <w:color w:val="auto"/>
                <w:sz w:val="18"/>
                <w:lang w:val="en-CA"/>
              </w:rPr>
              <w:t>Education</w:t>
            </w:r>
          </w:p>
          <w:p w14:paraId="780A1A02" w14:textId="77777777" w:rsidR="00EB0669" w:rsidRPr="00BC375F" w:rsidRDefault="00EB0669" w:rsidP="00EB0669">
            <w:pPr>
              <w:pStyle w:val="BodyText"/>
              <w:rPr>
                <w:color w:val="auto"/>
                <w:lang w:val="en-CA"/>
              </w:rPr>
            </w:pPr>
            <w:r w:rsidRPr="00BC375F">
              <w:rPr>
                <w:color w:val="auto"/>
                <w:lang w:val="en-CA"/>
              </w:rPr>
              <w:t xml:space="preserve">BE Electronics – Bangalore University </w:t>
            </w:r>
          </w:p>
          <w:p w14:paraId="30010A32" w14:textId="77777777" w:rsidR="002053DE" w:rsidRPr="00BC375F" w:rsidRDefault="002053DE" w:rsidP="002053DE">
            <w:pPr>
              <w:pStyle w:val="CV-Title"/>
              <w:rPr>
                <w:rFonts w:asciiTheme="minorHAnsi" w:hAnsiTheme="minorHAnsi"/>
                <w:b w:val="0"/>
                <w:color w:val="auto"/>
                <w:sz w:val="18"/>
                <w:lang w:val="en-CA"/>
              </w:rPr>
            </w:pPr>
            <w:r w:rsidRPr="00BC375F">
              <w:rPr>
                <w:rFonts w:asciiTheme="minorHAnsi" w:hAnsiTheme="minorHAnsi"/>
                <w:b w:val="0"/>
                <w:color w:val="auto"/>
                <w:sz w:val="18"/>
                <w:lang w:val="en-CA"/>
              </w:rPr>
              <w:t>Trainings and certifications</w:t>
            </w:r>
          </w:p>
          <w:p w14:paraId="2B580E10" w14:textId="77777777" w:rsidR="002053DE" w:rsidRPr="00BC375F" w:rsidRDefault="002053DE" w:rsidP="00EB0669">
            <w:pPr>
              <w:pStyle w:val="BodyText"/>
            </w:pPr>
          </w:p>
        </w:tc>
      </w:tr>
    </w:tbl>
    <w:p w14:paraId="2E468791" w14:textId="77777777" w:rsidR="00DC47A4" w:rsidRDefault="00DC47A4" w:rsidP="00AC06C8">
      <w:pPr>
        <w:pStyle w:val="CV-Title"/>
        <w:rPr>
          <w:lang w:val="en-CA"/>
        </w:rPr>
      </w:pPr>
    </w:p>
    <w:p w14:paraId="62CB9805" w14:textId="77777777" w:rsidR="00DC47A4" w:rsidRDefault="00DC47A4">
      <w:pPr>
        <w:spacing w:after="160" w:line="259" w:lineRule="auto"/>
        <w:rPr>
          <w:rFonts w:asciiTheme="majorHAnsi" w:hAnsiTheme="majorHAnsi"/>
          <w:b/>
          <w:color w:val="5236AB" w:themeColor="accent3"/>
          <w:sz w:val="22"/>
          <w:lang w:val="en-CA"/>
        </w:rPr>
      </w:pPr>
      <w:r>
        <w:rPr>
          <w:lang w:val="en-CA"/>
        </w:rPr>
        <w:br w:type="page"/>
      </w:r>
    </w:p>
    <w:p w14:paraId="3793E98F" w14:textId="77777777" w:rsidR="00BC78B5" w:rsidRPr="00B13664" w:rsidRDefault="00AC06C8" w:rsidP="00AC06C8">
      <w:pPr>
        <w:pStyle w:val="CV-Title"/>
        <w:rPr>
          <w:lang w:val="en-CA"/>
        </w:rPr>
      </w:pPr>
      <w:r w:rsidRPr="00B13664">
        <w:rPr>
          <w:lang w:val="en-CA"/>
        </w:rPr>
        <w:lastRenderedPageBreak/>
        <w:t>Skills summary</w:t>
      </w:r>
    </w:p>
    <w:tbl>
      <w:tblPr>
        <w:tblStyle w:val="TableGrid"/>
        <w:tblW w:w="5000" w:type="pct"/>
        <w:tblLook w:val="04A0" w:firstRow="1" w:lastRow="0" w:firstColumn="1" w:lastColumn="0" w:noHBand="0" w:noVBand="1"/>
      </w:tblPr>
      <w:tblGrid>
        <w:gridCol w:w="6090"/>
        <w:gridCol w:w="2137"/>
        <w:gridCol w:w="1629"/>
      </w:tblGrid>
      <w:tr w:rsidR="00C717E0" w:rsidRPr="00B13664" w14:paraId="04C96F91" w14:textId="77777777" w:rsidTr="0071303B">
        <w:trPr>
          <w:cnfStyle w:val="100000000000" w:firstRow="1" w:lastRow="0" w:firstColumn="0" w:lastColumn="0" w:oddVBand="0" w:evenVBand="0" w:oddHBand="0" w:evenHBand="0" w:firstRowFirstColumn="0" w:firstRowLastColumn="0" w:lastRowFirstColumn="0" w:lastRowLastColumn="0"/>
          <w:trHeight w:val="20"/>
          <w:tblHeader/>
        </w:trPr>
        <w:tc>
          <w:tcPr>
            <w:tcW w:w="6090" w:type="dxa"/>
            <w:hideMark/>
          </w:tcPr>
          <w:p w14:paraId="4073E273" w14:textId="77777777" w:rsidR="008F44FC" w:rsidRPr="00B13664" w:rsidRDefault="00C717E0" w:rsidP="00C717E0">
            <w:pPr>
              <w:pStyle w:val="CV-TableHeading"/>
              <w:rPr>
                <w:b/>
                <w:lang w:val="en-CA"/>
              </w:rPr>
            </w:pPr>
            <w:r w:rsidRPr="00B13664">
              <w:rPr>
                <w:b/>
                <w:lang w:val="en-CA"/>
              </w:rPr>
              <w:t>Skill</w:t>
            </w:r>
          </w:p>
        </w:tc>
        <w:tc>
          <w:tcPr>
            <w:tcW w:w="2137" w:type="dxa"/>
            <w:hideMark/>
          </w:tcPr>
          <w:p w14:paraId="38C324E7" w14:textId="77777777" w:rsidR="008F44FC" w:rsidRPr="00B13664" w:rsidRDefault="00C717E0" w:rsidP="00C717E0">
            <w:pPr>
              <w:pStyle w:val="CV-TableHeading"/>
              <w:rPr>
                <w:b/>
                <w:lang w:val="en-CA"/>
              </w:rPr>
            </w:pPr>
            <w:r w:rsidRPr="00B13664">
              <w:rPr>
                <w:b/>
                <w:lang w:val="en-CA"/>
              </w:rPr>
              <w:t>Number of years</w:t>
            </w:r>
          </w:p>
        </w:tc>
        <w:tc>
          <w:tcPr>
            <w:tcW w:w="1629" w:type="dxa"/>
            <w:hideMark/>
          </w:tcPr>
          <w:p w14:paraId="316B8491" w14:textId="77777777" w:rsidR="008F44FC" w:rsidRPr="00B13664" w:rsidRDefault="00C717E0" w:rsidP="00C717E0">
            <w:pPr>
              <w:pStyle w:val="CV-TableHeading"/>
              <w:rPr>
                <w:b/>
                <w:lang w:val="en-CA"/>
              </w:rPr>
            </w:pPr>
            <w:r w:rsidRPr="00B13664">
              <w:rPr>
                <w:b/>
                <w:lang w:val="en-CA"/>
              </w:rPr>
              <w:t>Skill level*</w:t>
            </w:r>
          </w:p>
        </w:tc>
      </w:tr>
      <w:tr w:rsidR="00C717E0" w:rsidRPr="00B13664" w14:paraId="5EBE72EC" w14:textId="77777777" w:rsidTr="0071303B">
        <w:trPr>
          <w:trHeight w:val="20"/>
        </w:trPr>
        <w:tc>
          <w:tcPr>
            <w:tcW w:w="9856" w:type="dxa"/>
            <w:gridSpan w:val="3"/>
            <w:shd w:val="clear" w:color="auto" w:fill="927DD6" w:themeFill="accent3" w:themeFillTint="99"/>
            <w:hideMark/>
          </w:tcPr>
          <w:p w14:paraId="3EC9CCB1" w14:textId="77777777" w:rsidR="00C717E0" w:rsidRPr="00B13664" w:rsidRDefault="00C717E0" w:rsidP="00C717E0">
            <w:pPr>
              <w:pStyle w:val="CV-TableSubtitle"/>
              <w:rPr>
                <w:lang w:val="en-CA"/>
              </w:rPr>
            </w:pPr>
            <w:r w:rsidRPr="00B13664">
              <w:rPr>
                <w:lang w:val="en-CA"/>
              </w:rPr>
              <w:t>Technical skills</w:t>
            </w:r>
          </w:p>
        </w:tc>
      </w:tr>
      <w:tr w:rsidR="007F0677" w:rsidRPr="00B13664" w14:paraId="6502A9B3" w14:textId="77777777" w:rsidTr="0071303B">
        <w:trPr>
          <w:trHeight w:val="20"/>
        </w:trPr>
        <w:tc>
          <w:tcPr>
            <w:tcW w:w="6090" w:type="dxa"/>
            <w:hideMark/>
          </w:tcPr>
          <w:p w14:paraId="4B4BB2A8" w14:textId="4881AD36" w:rsidR="007F0677" w:rsidRPr="00B13664" w:rsidRDefault="008072C4" w:rsidP="007F0677">
            <w:pPr>
              <w:pStyle w:val="CV-TableText"/>
              <w:rPr>
                <w:lang w:val="en-CA"/>
              </w:rPr>
            </w:pPr>
            <w:r>
              <w:rPr>
                <w:lang w:val="en-CA"/>
              </w:rPr>
              <w:t>Java, J2EE</w:t>
            </w:r>
          </w:p>
        </w:tc>
        <w:tc>
          <w:tcPr>
            <w:tcW w:w="2137" w:type="dxa"/>
            <w:hideMark/>
          </w:tcPr>
          <w:p w14:paraId="3211B897" w14:textId="5B3588F6" w:rsidR="007F0677" w:rsidRPr="0040471B" w:rsidRDefault="003F45D0" w:rsidP="007F0677">
            <w:pPr>
              <w:pStyle w:val="CV-TableText"/>
              <w:rPr>
                <w:rFonts w:ascii="Arial" w:hAnsi="Arial" w:cs="Arial"/>
                <w:lang w:val="en-CA"/>
              </w:rPr>
            </w:pPr>
            <w:r>
              <w:rPr>
                <w:rFonts w:ascii="Arial" w:hAnsi="Arial" w:cs="Arial"/>
                <w:lang w:val="en-CA"/>
              </w:rPr>
              <w:t>15</w:t>
            </w:r>
          </w:p>
        </w:tc>
        <w:tc>
          <w:tcPr>
            <w:tcW w:w="1629" w:type="dxa"/>
            <w:hideMark/>
          </w:tcPr>
          <w:p w14:paraId="6CE33F5C" w14:textId="47CB60AE" w:rsidR="007F0677" w:rsidRPr="0040471B" w:rsidRDefault="003F45D0" w:rsidP="007F0677">
            <w:pPr>
              <w:pStyle w:val="CV-TableText"/>
              <w:rPr>
                <w:rStyle w:val="CV-Highlightstar"/>
                <w:rFonts w:ascii="Arial" w:hAnsi="Arial" w:cs="Arial"/>
                <w:lang w:val="en-CA"/>
              </w:rPr>
            </w:pPr>
            <w:r>
              <w:rPr>
                <w:rStyle w:val="CV-Highlightstar"/>
                <w:rFonts w:ascii="Arial" w:hAnsi="Arial" w:cs="Arial"/>
                <w:lang w:val="en-CA"/>
              </w:rPr>
              <w:t>4</w:t>
            </w:r>
          </w:p>
        </w:tc>
      </w:tr>
      <w:tr w:rsidR="007F0677" w:rsidRPr="00B13664" w14:paraId="0C76CDEF" w14:textId="77777777" w:rsidTr="0071303B">
        <w:trPr>
          <w:trHeight w:val="20"/>
        </w:trPr>
        <w:tc>
          <w:tcPr>
            <w:tcW w:w="6090" w:type="dxa"/>
            <w:hideMark/>
          </w:tcPr>
          <w:p w14:paraId="32352CD7" w14:textId="52A95BC8" w:rsidR="007F0677" w:rsidRPr="00B13664" w:rsidRDefault="008072C4" w:rsidP="007F0677">
            <w:pPr>
              <w:pStyle w:val="CV-TableText"/>
              <w:rPr>
                <w:lang w:val="en-CA"/>
              </w:rPr>
            </w:pPr>
            <w:r>
              <w:rPr>
                <w:lang w:val="en-CA"/>
              </w:rPr>
              <w:t>Spring, Hibernate</w:t>
            </w:r>
          </w:p>
        </w:tc>
        <w:tc>
          <w:tcPr>
            <w:tcW w:w="2137" w:type="dxa"/>
            <w:hideMark/>
          </w:tcPr>
          <w:p w14:paraId="3D0614C3" w14:textId="7BA658EB"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2D5762D2" w14:textId="64C9B390" w:rsidR="007F0677" w:rsidRPr="0040471B" w:rsidRDefault="003F45D0" w:rsidP="007F0677">
            <w:pPr>
              <w:pStyle w:val="CV-TableText"/>
              <w:rPr>
                <w:rStyle w:val="CV-Blankstar"/>
                <w:rFonts w:ascii="Arial" w:hAnsi="Arial" w:cs="Arial"/>
                <w:lang w:val="en-CA"/>
              </w:rPr>
            </w:pPr>
            <w:r>
              <w:rPr>
                <w:rStyle w:val="CV-Highlightstar"/>
              </w:rPr>
              <w:t>3</w:t>
            </w:r>
          </w:p>
        </w:tc>
      </w:tr>
      <w:tr w:rsidR="007F0677" w:rsidRPr="00B13664" w14:paraId="63D952EF" w14:textId="77777777" w:rsidTr="0071303B">
        <w:trPr>
          <w:trHeight w:val="20"/>
        </w:trPr>
        <w:tc>
          <w:tcPr>
            <w:tcW w:w="6090" w:type="dxa"/>
            <w:hideMark/>
          </w:tcPr>
          <w:p w14:paraId="44C713C7" w14:textId="12081BE6" w:rsidR="007F0677" w:rsidRPr="00B13664" w:rsidRDefault="008072C4" w:rsidP="007F0677">
            <w:pPr>
              <w:pStyle w:val="CV-TableText"/>
              <w:rPr>
                <w:lang w:val="en-CA"/>
              </w:rPr>
            </w:pPr>
            <w:r>
              <w:rPr>
                <w:lang w:val="en-CA"/>
              </w:rPr>
              <w:t>Docker, AWS, MicroServices, Kubernetes</w:t>
            </w:r>
            <w:r w:rsidR="007E3EE8">
              <w:rPr>
                <w:lang w:val="en-CA"/>
              </w:rPr>
              <w:t>, Vault</w:t>
            </w:r>
          </w:p>
        </w:tc>
        <w:tc>
          <w:tcPr>
            <w:tcW w:w="2137" w:type="dxa"/>
            <w:hideMark/>
          </w:tcPr>
          <w:p w14:paraId="244E9DD9" w14:textId="79461E5F" w:rsidR="007F0677" w:rsidRPr="0040471B" w:rsidRDefault="007E3EE8" w:rsidP="007F0677">
            <w:pPr>
              <w:pStyle w:val="CV-TableText"/>
              <w:rPr>
                <w:rFonts w:ascii="Arial" w:hAnsi="Arial" w:cs="Arial"/>
                <w:lang w:val="en-CA"/>
              </w:rPr>
            </w:pPr>
            <w:r>
              <w:rPr>
                <w:rFonts w:ascii="Arial" w:hAnsi="Arial" w:cs="Arial"/>
                <w:lang w:val="en-CA"/>
              </w:rPr>
              <w:t>2</w:t>
            </w:r>
          </w:p>
        </w:tc>
        <w:tc>
          <w:tcPr>
            <w:tcW w:w="1629" w:type="dxa"/>
            <w:hideMark/>
          </w:tcPr>
          <w:p w14:paraId="770A5E87" w14:textId="77777777" w:rsidR="007F0677" w:rsidRPr="0040471B" w:rsidRDefault="00DC47A4" w:rsidP="007F0677">
            <w:pPr>
              <w:pStyle w:val="CV-TableText"/>
              <w:rPr>
                <w:rStyle w:val="CV-Highlightstar"/>
                <w:rFonts w:ascii="Arial" w:hAnsi="Arial" w:cs="Arial"/>
                <w:lang w:val="en-CA"/>
              </w:rPr>
            </w:pPr>
            <w:r w:rsidRPr="0040471B">
              <w:rPr>
                <w:rStyle w:val="CV-Highlightstar"/>
                <w:rFonts w:ascii="Arial" w:hAnsi="Arial" w:cs="Arial"/>
                <w:lang w:val="en-CA"/>
              </w:rPr>
              <w:t>3</w:t>
            </w:r>
          </w:p>
        </w:tc>
      </w:tr>
      <w:tr w:rsidR="007F0677" w:rsidRPr="00B13664" w14:paraId="584C5CA7" w14:textId="77777777" w:rsidTr="0071303B">
        <w:trPr>
          <w:trHeight w:val="20"/>
        </w:trPr>
        <w:tc>
          <w:tcPr>
            <w:tcW w:w="6090" w:type="dxa"/>
            <w:hideMark/>
          </w:tcPr>
          <w:p w14:paraId="234F7843" w14:textId="5E027079" w:rsidR="007F0677" w:rsidRPr="00B13664" w:rsidRDefault="008072C4" w:rsidP="007F0677">
            <w:pPr>
              <w:pStyle w:val="CV-TableText"/>
              <w:rPr>
                <w:lang w:val="en-CA"/>
              </w:rPr>
            </w:pPr>
            <w:r>
              <w:rPr>
                <w:lang w:val="en-CA"/>
              </w:rPr>
              <w:t>Oracle 18g, Mongo DB</w:t>
            </w:r>
            <w:r w:rsidR="003E5D4D">
              <w:rPr>
                <w:lang w:val="en-CA"/>
              </w:rPr>
              <w:t>, PLSQL</w:t>
            </w:r>
          </w:p>
        </w:tc>
        <w:tc>
          <w:tcPr>
            <w:tcW w:w="2137" w:type="dxa"/>
            <w:hideMark/>
          </w:tcPr>
          <w:p w14:paraId="3AC56939" w14:textId="6FF72267"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4262831A" w14:textId="302A3444" w:rsidR="007F0677" w:rsidRPr="0040471B" w:rsidRDefault="003F45D0" w:rsidP="007F0677">
            <w:pPr>
              <w:pStyle w:val="CV-TableText"/>
              <w:rPr>
                <w:rStyle w:val="CV-Blankstar"/>
                <w:rFonts w:ascii="Arial" w:hAnsi="Arial" w:cs="Arial"/>
                <w:lang w:val="en-CA"/>
              </w:rPr>
            </w:pPr>
            <w:r>
              <w:rPr>
                <w:rStyle w:val="CV-Highlightstar"/>
              </w:rPr>
              <w:t>3</w:t>
            </w:r>
          </w:p>
        </w:tc>
      </w:tr>
      <w:tr w:rsidR="008072C4" w:rsidRPr="00B13664" w14:paraId="55D97C7C" w14:textId="77777777" w:rsidTr="0071303B">
        <w:trPr>
          <w:trHeight w:val="20"/>
        </w:trPr>
        <w:tc>
          <w:tcPr>
            <w:tcW w:w="6090" w:type="dxa"/>
          </w:tcPr>
          <w:p w14:paraId="44557CB9" w14:textId="7E75E310" w:rsidR="008072C4" w:rsidRDefault="008072C4" w:rsidP="007F0677">
            <w:pPr>
              <w:pStyle w:val="CV-TableText"/>
              <w:rPr>
                <w:lang w:val="en-CA"/>
              </w:rPr>
            </w:pPr>
            <w:r>
              <w:rPr>
                <w:lang w:val="en-CA"/>
              </w:rPr>
              <w:t xml:space="preserve">Ethereum Blockchain </w:t>
            </w:r>
          </w:p>
        </w:tc>
        <w:tc>
          <w:tcPr>
            <w:tcW w:w="2137" w:type="dxa"/>
          </w:tcPr>
          <w:p w14:paraId="1E9EA258" w14:textId="76EFAA6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6C6DB57" w14:textId="1B5758A1"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F54B188" w14:textId="77777777" w:rsidTr="0071303B">
        <w:trPr>
          <w:trHeight w:val="20"/>
        </w:trPr>
        <w:tc>
          <w:tcPr>
            <w:tcW w:w="6090" w:type="dxa"/>
          </w:tcPr>
          <w:p w14:paraId="101D8CE0" w14:textId="6772A67D" w:rsidR="008072C4" w:rsidRDefault="008072C4" w:rsidP="007F0677">
            <w:pPr>
              <w:pStyle w:val="CV-TableText"/>
              <w:rPr>
                <w:lang w:val="en-CA"/>
              </w:rPr>
            </w:pPr>
            <w:r>
              <w:rPr>
                <w:lang w:val="en-CA"/>
              </w:rPr>
              <w:t>Python</w:t>
            </w:r>
          </w:p>
        </w:tc>
        <w:tc>
          <w:tcPr>
            <w:tcW w:w="2137" w:type="dxa"/>
          </w:tcPr>
          <w:p w14:paraId="58B235C1" w14:textId="63680BE6"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7C518C9" w14:textId="218932EE"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98D8DBB" w14:textId="77777777" w:rsidTr="0071303B">
        <w:trPr>
          <w:trHeight w:val="20"/>
        </w:trPr>
        <w:tc>
          <w:tcPr>
            <w:tcW w:w="6090" w:type="dxa"/>
          </w:tcPr>
          <w:p w14:paraId="5B5236FE" w14:textId="0D775492" w:rsidR="008072C4" w:rsidRDefault="008072C4" w:rsidP="007F0677">
            <w:pPr>
              <w:pStyle w:val="CV-TableText"/>
              <w:rPr>
                <w:lang w:val="en-CA"/>
              </w:rPr>
            </w:pPr>
            <w:r>
              <w:rPr>
                <w:lang w:val="en-CA"/>
              </w:rPr>
              <w:t>WebLogic, Tomcat</w:t>
            </w:r>
          </w:p>
        </w:tc>
        <w:tc>
          <w:tcPr>
            <w:tcW w:w="2137" w:type="dxa"/>
          </w:tcPr>
          <w:p w14:paraId="7C1488C9" w14:textId="299D6D78" w:rsidR="008072C4" w:rsidRPr="0040471B" w:rsidRDefault="003F45D0" w:rsidP="007F0677">
            <w:pPr>
              <w:pStyle w:val="CV-TableText"/>
              <w:rPr>
                <w:rFonts w:ascii="Arial" w:hAnsi="Arial" w:cs="Arial"/>
                <w:lang w:val="en-CA"/>
              </w:rPr>
            </w:pPr>
            <w:r>
              <w:rPr>
                <w:rFonts w:ascii="Arial" w:hAnsi="Arial" w:cs="Arial"/>
                <w:lang w:val="en-CA"/>
              </w:rPr>
              <w:t>4</w:t>
            </w:r>
          </w:p>
        </w:tc>
        <w:tc>
          <w:tcPr>
            <w:tcW w:w="1629" w:type="dxa"/>
          </w:tcPr>
          <w:p w14:paraId="3AD0710B" w14:textId="7CB7418B"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7B7FCC6C" w14:textId="77777777" w:rsidTr="0071303B">
        <w:trPr>
          <w:trHeight w:val="20"/>
        </w:trPr>
        <w:tc>
          <w:tcPr>
            <w:tcW w:w="6090" w:type="dxa"/>
          </w:tcPr>
          <w:p w14:paraId="6C077D25" w14:textId="221D8354" w:rsidR="008072C4" w:rsidRDefault="003E5D4D" w:rsidP="007F0677">
            <w:pPr>
              <w:pStyle w:val="CV-TableText"/>
              <w:rPr>
                <w:lang w:val="en-CA"/>
              </w:rPr>
            </w:pPr>
            <w:r>
              <w:rPr>
                <w:lang w:val="en-CA"/>
              </w:rPr>
              <w:t>NodeJS,</w:t>
            </w:r>
            <w:r w:rsidR="008072C4">
              <w:rPr>
                <w:lang w:val="en-CA"/>
              </w:rPr>
              <w:t xml:space="preserve"> Angular, React</w:t>
            </w:r>
          </w:p>
        </w:tc>
        <w:tc>
          <w:tcPr>
            <w:tcW w:w="2137" w:type="dxa"/>
          </w:tcPr>
          <w:p w14:paraId="7658E8F4" w14:textId="177D523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BEDC3DD" w14:textId="1D5A72E6" w:rsidR="008072C4"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4C509D8E" w14:textId="77777777" w:rsidTr="0071303B">
        <w:trPr>
          <w:trHeight w:val="20"/>
        </w:trPr>
        <w:tc>
          <w:tcPr>
            <w:tcW w:w="6090" w:type="dxa"/>
          </w:tcPr>
          <w:p w14:paraId="0AE548A9" w14:textId="12314122" w:rsidR="003E5D4D" w:rsidRDefault="003E5D4D" w:rsidP="007F0677">
            <w:pPr>
              <w:pStyle w:val="CV-TableText"/>
              <w:rPr>
                <w:lang w:val="en-CA"/>
              </w:rPr>
            </w:pPr>
            <w:r>
              <w:rPr>
                <w:lang w:val="en-CA"/>
              </w:rPr>
              <w:t>IOT, Arduino, Raspberry PI</w:t>
            </w:r>
          </w:p>
        </w:tc>
        <w:tc>
          <w:tcPr>
            <w:tcW w:w="2137" w:type="dxa"/>
          </w:tcPr>
          <w:p w14:paraId="19212BBA" w14:textId="3DC6BAC1" w:rsidR="003E5D4D" w:rsidRPr="0040471B" w:rsidRDefault="003F45D0" w:rsidP="007F0677">
            <w:pPr>
              <w:pStyle w:val="CV-TableText"/>
              <w:rPr>
                <w:rFonts w:ascii="Arial" w:hAnsi="Arial" w:cs="Arial"/>
                <w:lang w:val="en-CA"/>
              </w:rPr>
            </w:pPr>
            <w:r>
              <w:rPr>
                <w:rFonts w:ascii="Arial" w:hAnsi="Arial" w:cs="Arial"/>
                <w:lang w:val="en-CA"/>
              </w:rPr>
              <w:t>2</w:t>
            </w:r>
          </w:p>
        </w:tc>
        <w:tc>
          <w:tcPr>
            <w:tcW w:w="1629" w:type="dxa"/>
          </w:tcPr>
          <w:p w14:paraId="2897381E" w14:textId="31F6AFB5"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2EFBC417" w14:textId="77777777" w:rsidTr="0071303B">
        <w:trPr>
          <w:trHeight w:val="20"/>
        </w:trPr>
        <w:tc>
          <w:tcPr>
            <w:tcW w:w="6090" w:type="dxa"/>
          </w:tcPr>
          <w:p w14:paraId="1079E003" w14:textId="51B735D6" w:rsidR="003E5D4D" w:rsidRDefault="003E5D4D" w:rsidP="007F0677">
            <w:pPr>
              <w:pStyle w:val="CV-TableText"/>
              <w:rPr>
                <w:lang w:val="en-CA"/>
              </w:rPr>
            </w:pPr>
            <w:r>
              <w:t xml:space="preserve">XSLT, </w:t>
            </w:r>
            <w:r w:rsidR="00E35F38">
              <w:t>XSD, XML</w:t>
            </w:r>
            <w:r w:rsidR="0071303B">
              <w:t xml:space="preserve"> </w:t>
            </w:r>
          </w:p>
        </w:tc>
        <w:tc>
          <w:tcPr>
            <w:tcW w:w="2137" w:type="dxa"/>
          </w:tcPr>
          <w:p w14:paraId="2E9379FB" w14:textId="0BF74440" w:rsidR="003E5D4D" w:rsidRPr="0040471B" w:rsidRDefault="003F45D0" w:rsidP="007F0677">
            <w:pPr>
              <w:pStyle w:val="CV-TableText"/>
              <w:rPr>
                <w:rFonts w:ascii="Arial" w:hAnsi="Arial" w:cs="Arial"/>
                <w:lang w:val="en-CA"/>
              </w:rPr>
            </w:pPr>
            <w:r>
              <w:rPr>
                <w:rFonts w:ascii="Arial" w:hAnsi="Arial" w:cs="Arial"/>
                <w:lang w:val="en-CA"/>
              </w:rPr>
              <w:t>2</w:t>
            </w:r>
          </w:p>
        </w:tc>
        <w:tc>
          <w:tcPr>
            <w:tcW w:w="1629" w:type="dxa"/>
          </w:tcPr>
          <w:p w14:paraId="6ABB5012" w14:textId="5FBF7789"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71303B" w:rsidRPr="00B13664" w14:paraId="537ED6D2" w14:textId="77777777" w:rsidTr="0071303B">
        <w:trPr>
          <w:trHeight w:val="20"/>
        </w:trPr>
        <w:tc>
          <w:tcPr>
            <w:tcW w:w="6090" w:type="dxa"/>
          </w:tcPr>
          <w:p w14:paraId="79C9F1AE" w14:textId="560A9F17" w:rsidR="0071303B" w:rsidRDefault="0071303B" w:rsidP="0071303B">
            <w:pPr>
              <w:pStyle w:val="CV-TableText"/>
            </w:pPr>
            <w:r>
              <w:t xml:space="preserve">IBM </w:t>
            </w:r>
            <w:r w:rsidRPr="00753841">
              <w:t>BPM - Gentran Integration Suite (GIS)</w:t>
            </w:r>
          </w:p>
        </w:tc>
        <w:tc>
          <w:tcPr>
            <w:tcW w:w="2137" w:type="dxa"/>
          </w:tcPr>
          <w:p w14:paraId="53499626" w14:textId="2801FF5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912060C" w14:textId="4F59B93B"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193E498E" w14:textId="77777777" w:rsidTr="0071303B">
        <w:trPr>
          <w:trHeight w:val="20"/>
        </w:trPr>
        <w:tc>
          <w:tcPr>
            <w:tcW w:w="6090" w:type="dxa"/>
          </w:tcPr>
          <w:p w14:paraId="4F03F9E6" w14:textId="49A8F2A0" w:rsidR="0071303B" w:rsidRDefault="0071303B" w:rsidP="0071303B">
            <w:pPr>
              <w:pStyle w:val="CV-TableText"/>
            </w:pPr>
            <w:r w:rsidRPr="00B12FC6">
              <w:t>IText, Apache POI, FOP</w:t>
            </w:r>
          </w:p>
        </w:tc>
        <w:tc>
          <w:tcPr>
            <w:tcW w:w="2137" w:type="dxa"/>
          </w:tcPr>
          <w:p w14:paraId="6696CCFC" w14:textId="6FACF63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242D6FC" w14:textId="4023ECF1"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705059E5" w14:textId="77777777" w:rsidTr="0071303B">
        <w:trPr>
          <w:trHeight w:val="20"/>
        </w:trPr>
        <w:tc>
          <w:tcPr>
            <w:tcW w:w="9856" w:type="dxa"/>
            <w:gridSpan w:val="3"/>
            <w:shd w:val="clear" w:color="auto" w:fill="927DD6" w:themeFill="accent3" w:themeFillTint="99"/>
            <w:hideMark/>
          </w:tcPr>
          <w:p w14:paraId="048B553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Application knowledge</w:t>
            </w:r>
          </w:p>
        </w:tc>
      </w:tr>
      <w:tr w:rsidR="0071303B" w:rsidRPr="00B13664" w14:paraId="1D79FC65" w14:textId="77777777" w:rsidTr="0071303B">
        <w:trPr>
          <w:trHeight w:val="20"/>
        </w:trPr>
        <w:tc>
          <w:tcPr>
            <w:tcW w:w="6090" w:type="dxa"/>
            <w:hideMark/>
          </w:tcPr>
          <w:p w14:paraId="55959443" w14:textId="30B9479F" w:rsidR="0071303B" w:rsidRPr="00B13664" w:rsidRDefault="003F45D0" w:rsidP="0071303B">
            <w:pPr>
              <w:pStyle w:val="CV-TableText"/>
              <w:rPr>
                <w:lang w:val="en-CA"/>
              </w:rPr>
            </w:pPr>
            <w:r>
              <w:rPr>
                <w:lang w:val="en-CA"/>
              </w:rPr>
              <w:t>Telecom BSS</w:t>
            </w:r>
          </w:p>
        </w:tc>
        <w:tc>
          <w:tcPr>
            <w:tcW w:w="2137" w:type="dxa"/>
            <w:hideMark/>
          </w:tcPr>
          <w:p w14:paraId="6665A1BC" w14:textId="62D1AAF1" w:rsidR="0071303B" w:rsidRPr="0040471B" w:rsidRDefault="003F45D0" w:rsidP="0071303B">
            <w:pPr>
              <w:pStyle w:val="CV-TableText"/>
              <w:rPr>
                <w:rFonts w:ascii="Arial" w:hAnsi="Arial" w:cs="Arial"/>
                <w:lang w:val="en-CA"/>
              </w:rPr>
            </w:pPr>
            <w:r>
              <w:rPr>
                <w:rFonts w:ascii="Arial" w:hAnsi="Arial" w:cs="Arial"/>
                <w:lang w:val="en-CA"/>
              </w:rPr>
              <w:t>8</w:t>
            </w:r>
          </w:p>
        </w:tc>
        <w:tc>
          <w:tcPr>
            <w:tcW w:w="1629" w:type="dxa"/>
            <w:hideMark/>
          </w:tcPr>
          <w:p w14:paraId="63FA8981" w14:textId="0EF9E02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3562753" w14:textId="77777777" w:rsidTr="0071303B">
        <w:trPr>
          <w:trHeight w:val="20"/>
        </w:trPr>
        <w:tc>
          <w:tcPr>
            <w:tcW w:w="6090" w:type="dxa"/>
            <w:hideMark/>
          </w:tcPr>
          <w:p w14:paraId="6BD4830F" w14:textId="1987E754" w:rsidR="0071303B" w:rsidRPr="00B13664" w:rsidRDefault="003F45D0" w:rsidP="0071303B">
            <w:pPr>
              <w:pStyle w:val="CV-TableText"/>
              <w:rPr>
                <w:lang w:val="en-CA"/>
              </w:rPr>
            </w:pPr>
            <w:r>
              <w:rPr>
                <w:lang w:val="en-CA"/>
              </w:rPr>
              <w:t>Insurance</w:t>
            </w:r>
          </w:p>
        </w:tc>
        <w:tc>
          <w:tcPr>
            <w:tcW w:w="2137" w:type="dxa"/>
            <w:hideMark/>
          </w:tcPr>
          <w:p w14:paraId="52B4C485" w14:textId="7B113C12" w:rsidR="0071303B" w:rsidRPr="0040471B" w:rsidRDefault="003F45D0" w:rsidP="0071303B">
            <w:pPr>
              <w:pStyle w:val="CV-TableText"/>
              <w:rPr>
                <w:rFonts w:ascii="Arial" w:hAnsi="Arial" w:cs="Arial"/>
                <w:lang w:val="en-CA"/>
              </w:rPr>
            </w:pPr>
            <w:r>
              <w:rPr>
                <w:rFonts w:ascii="Arial" w:hAnsi="Arial" w:cs="Arial"/>
                <w:lang w:val="en-CA"/>
              </w:rPr>
              <w:t>2</w:t>
            </w:r>
          </w:p>
        </w:tc>
        <w:tc>
          <w:tcPr>
            <w:tcW w:w="1629" w:type="dxa"/>
            <w:hideMark/>
          </w:tcPr>
          <w:p w14:paraId="7BE3F5B5" w14:textId="1738CCD9"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23B5B620" w14:textId="77777777" w:rsidTr="0071303B">
        <w:trPr>
          <w:trHeight w:val="20"/>
        </w:trPr>
        <w:tc>
          <w:tcPr>
            <w:tcW w:w="6090" w:type="dxa"/>
            <w:hideMark/>
          </w:tcPr>
          <w:p w14:paraId="4B2F7DAF" w14:textId="08EC4232" w:rsidR="0071303B" w:rsidRPr="00B13664" w:rsidRDefault="003F45D0" w:rsidP="0071303B">
            <w:pPr>
              <w:pStyle w:val="CV-TableText"/>
              <w:rPr>
                <w:lang w:val="en-CA"/>
              </w:rPr>
            </w:pPr>
            <w:r>
              <w:rPr>
                <w:lang w:val="en-CA"/>
              </w:rPr>
              <w:t>Finance</w:t>
            </w:r>
          </w:p>
        </w:tc>
        <w:tc>
          <w:tcPr>
            <w:tcW w:w="2137" w:type="dxa"/>
            <w:hideMark/>
          </w:tcPr>
          <w:p w14:paraId="77F57704" w14:textId="602047BC" w:rsidR="0071303B" w:rsidRPr="0040471B" w:rsidRDefault="003F45D0" w:rsidP="0071303B">
            <w:pPr>
              <w:pStyle w:val="CV-TableText"/>
              <w:rPr>
                <w:rFonts w:ascii="Arial" w:hAnsi="Arial" w:cs="Arial"/>
                <w:lang w:val="en-CA"/>
              </w:rPr>
            </w:pPr>
            <w:r>
              <w:rPr>
                <w:rFonts w:ascii="Arial" w:hAnsi="Arial" w:cs="Arial"/>
                <w:lang w:val="en-CA"/>
              </w:rPr>
              <w:t>5</w:t>
            </w:r>
          </w:p>
        </w:tc>
        <w:tc>
          <w:tcPr>
            <w:tcW w:w="1629" w:type="dxa"/>
            <w:hideMark/>
          </w:tcPr>
          <w:p w14:paraId="1EE3C97E" w14:textId="0EA1411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625FF236" w14:textId="77777777" w:rsidTr="0071303B">
        <w:trPr>
          <w:trHeight w:val="20"/>
        </w:trPr>
        <w:tc>
          <w:tcPr>
            <w:tcW w:w="6090" w:type="dxa"/>
            <w:hideMark/>
          </w:tcPr>
          <w:p w14:paraId="0D18AAD1" w14:textId="3168DCA5" w:rsidR="0071303B" w:rsidRPr="00B13664" w:rsidRDefault="003F45D0" w:rsidP="0071303B">
            <w:pPr>
              <w:pStyle w:val="CV-TableText"/>
              <w:rPr>
                <w:lang w:val="en-CA"/>
              </w:rPr>
            </w:pPr>
            <w:r>
              <w:rPr>
                <w:lang w:val="en-CA"/>
              </w:rPr>
              <w:t>Share Markets</w:t>
            </w:r>
          </w:p>
        </w:tc>
        <w:tc>
          <w:tcPr>
            <w:tcW w:w="2137" w:type="dxa"/>
            <w:hideMark/>
          </w:tcPr>
          <w:p w14:paraId="065DC874" w14:textId="58B98534" w:rsidR="0071303B" w:rsidRPr="0040471B" w:rsidRDefault="003F45D0" w:rsidP="0071303B">
            <w:pPr>
              <w:pStyle w:val="CV-TableText"/>
              <w:rPr>
                <w:rFonts w:ascii="Arial" w:hAnsi="Arial" w:cs="Arial"/>
                <w:lang w:val="en-CA"/>
              </w:rPr>
            </w:pPr>
            <w:r>
              <w:rPr>
                <w:rFonts w:ascii="Arial" w:hAnsi="Arial" w:cs="Arial"/>
                <w:lang w:val="en-CA"/>
              </w:rPr>
              <w:t>3</w:t>
            </w:r>
          </w:p>
        </w:tc>
        <w:tc>
          <w:tcPr>
            <w:tcW w:w="1629" w:type="dxa"/>
            <w:hideMark/>
          </w:tcPr>
          <w:p w14:paraId="56DFCA47" w14:textId="663C99AD"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334A51F4" w14:textId="77777777" w:rsidTr="0071303B">
        <w:trPr>
          <w:trHeight w:val="20"/>
        </w:trPr>
        <w:tc>
          <w:tcPr>
            <w:tcW w:w="9856" w:type="dxa"/>
            <w:gridSpan w:val="3"/>
            <w:shd w:val="clear" w:color="auto" w:fill="927DD6" w:themeFill="accent3" w:themeFillTint="99"/>
            <w:hideMark/>
          </w:tcPr>
          <w:p w14:paraId="15DBFB7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IT disciplines</w:t>
            </w:r>
          </w:p>
        </w:tc>
      </w:tr>
      <w:tr w:rsidR="0071303B" w:rsidRPr="00B13664" w14:paraId="3027A55F" w14:textId="77777777" w:rsidTr="0071303B">
        <w:trPr>
          <w:trHeight w:val="20"/>
        </w:trPr>
        <w:tc>
          <w:tcPr>
            <w:tcW w:w="6090" w:type="dxa"/>
            <w:hideMark/>
          </w:tcPr>
          <w:p w14:paraId="4536DC0D" w14:textId="2971F7B2" w:rsidR="0071303B" w:rsidRPr="00B13664" w:rsidRDefault="0071303B" w:rsidP="0071303B">
            <w:pPr>
              <w:pStyle w:val="CV-TableText"/>
              <w:rPr>
                <w:lang w:val="en-CA"/>
              </w:rPr>
            </w:pPr>
            <w:r>
              <w:rPr>
                <w:lang w:val="en-CA"/>
              </w:rPr>
              <w:t>Development</w:t>
            </w:r>
          </w:p>
        </w:tc>
        <w:tc>
          <w:tcPr>
            <w:tcW w:w="2137" w:type="dxa"/>
            <w:hideMark/>
          </w:tcPr>
          <w:p w14:paraId="64A4B377" w14:textId="4202925B" w:rsidR="0071303B" w:rsidRPr="0040471B" w:rsidRDefault="0071303B" w:rsidP="0071303B">
            <w:pPr>
              <w:pStyle w:val="CV-TableText"/>
              <w:rPr>
                <w:rFonts w:ascii="Arial" w:hAnsi="Arial" w:cs="Arial"/>
                <w:lang w:val="en-CA"/>
              </w:rPr>
            </w:pPr>
            <w:r>
              <w:rPr>
                <w:rFonts w:ascii="Arial" w:hAnsi="Arial" w:cs="Arial"/>
                <w:lang w:val="en-CA"/>
              </w:rPr>
              <w:t>12</w:t>
            </w:r>
          </w:p>
        </w:tc>
        <w:tc>
          <w:tcPr>
            <w:tcW w:w="1629" w:type="dxa"/>
            <w:hideMark/>
          </w:tcPr>
          <w:p w14:paraId="1D85C6C8" w14:textId="65A2A428" w:rsidR="0071303B" w:rsidRPr="0040471B" w:rsidRDefault="003F45D0" w:rsidP="0071303B">
            <w:pPr>
              <w:pStyle w:val="CV-TableText"/>
              <w:rPr>
                <w:rStyle w:val="CV-Blankstar"/>
                <w:rFonts w:ascii="Arial" w:hAnsi="Arial" w:cs="Arial"/>
                <w:lang w:val="en-CA"/>
              </w:rPr>
            </w:pPr>
            <w:r>
              <w:rPr>
                <w:rStyle w:val="CV-Highlightstar"/>
              </w:rPr>
              <w:t>4</w:t>
            </w:r>
          </w:p>
        </w:tc>
      </w:tr>
      <w:tr w:rsidR="0071303B" w:rsidRPr="00B13664" w14:paraId="472DE3AD" w14:textId="77777777" w:rsidTr="0071303B">
        <w:trPr>
          <w:trHeight w:val="20"/>
        </w:trPr>
        <w:tc>
          <w:tcPr>
            <w:tcW w:w="6090" w:type="dxa"/>
            <w:hideMark/>
          </w:tcPr>
          <w:p w14:paraId="7C00089F" w14:textId="5299AA9B" w:rsidR="0071303B" w:rsidRPr="00B13664" w:rsidRDefault="0071303B" w:rsidP="0071303B">
            <w:pPr>
              <w:pStyle w:val="CV-TableText"/>
              <w:rPr>
                <w:lang w:val="en-CA"/>
              </w:rPr>
            </w:pPr>
            <w:r>
              <w:rPr>
                <w:lang w:val="en-CA"/>
              </w:rPr>
              <w:t>DevOps</w:t>
            </w:r>
          </w:p>
        </w:tc>
        <w:tc>
          <w:tcPr>
            <w:tcW w:w="2137" w:type="dxa"/>
            <w:hideMark/>
          </w:tcPr>
          <w:p w14:paraId="2857B72C" w14:textId="1B1FA032" w:rsidR="0071303B" w:rsidRPr="0040471B" w:rsidRDefault="0071303B" w:rsidP="0071303B">
            <w:pPr>
              <w:pStyle w:val="CV-TableText"/>
              <w:rPr>
                <w:rFonts w:ascii="Arial" w:hAnsi="Arial" w:cs="Arial"/>
                <w:lang w:val="en-CA"/>
              </w:rPr>
            </w:pPr>
            <w:r>
              <w:rPr>
                <w:rFonts w:ascii="Arial" w:hAnsi="Arial" w:cs="Arial"/>
                <w:lang w:val="en-CA"/>
              </w:rPr>
              <w:t>1</w:t>
            </w:r>
          </w:p>
        </w:tc>
        <w:tc>
          <w:tcPr>
            <w:tcW w:w="1629" w:type="dxa"/>
            <w:hideMark/>
          </w:tcPr>
          <w:p w14:paraId="481ACCC1" w14:textId="7AD572A5"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2</w:t>
            </w:r>
          </w:p>
        </w:tc>
      </w:tr>
      <w:tr w:rsidR="00E975DD" w:rsidRPr="00B13664" w14:paraId="2EF4F03F" w14:textId="77777777" w:rsidTr="0071303B">
        <w:trPr>
          <w:trHeight w:val="20"/>
        </w:trPr>
        <w:tc>
          <w:tcPr>
            <w:tcW w:w="6090" w:type="dxa"/>
          </w:tcPr>
          <w:p w14:paraId="3A6BCB00" w14:textId="616D63AC" w:rsidR="00E975DD" w:rsidRDefault="00E975DD" w:rsidP="0071303B">
            <w:pPr>
              <w:pStyle w:val="CV-TableText"/>
              <w:rPr>
                <w:lang w:val="en-CA"/>
              </w:rPr>
            </w:pPr>
            <w:r w:rsidRPr="000001DF">
              <w:rPr>
                <w:lang w:val="en-CA"/>
              </w:rPr>
              <w:t>Telecom BSS E2E design</w:t>
            </w:r>
          </w:p>
        </w:tc>
        <w:tc>
          <w:tcPr>
            <w:tcW w:w="2137" w:type="dxa"/>
          </w:tcPr>
          <w:p w14:paraId="54579923" w14:textId="3C95A5DD" w:rsidR="00E975DD" w:rsidRDefault="00E975DD" w:rsidP="0071303B">
            <w:pPr>
              <w:pStyle w:val="CV-TableText"/>
              <w:rPr>
                <w:rFonts w:ascii="Arial" w:hAnsi="Arial" w:cs="Arial"/>
                <w:lang w:val="en-CA"/>
              </w:rPr>
            </w:pPr>
            <w:r>
              <w:rPr>
                <w:rFonts w:ascii="Arial" w:hAnsi="Arial" w:cs="Arial"/>
                <w:lang w:val="en-CA"/>
              </w:rPr>
              <w:t>3</w:t>
            </w:r>
          </w:p>
        </w:tc>
        <w:tc>
          <w:tcPr>
            <w:tcW w:w="1629" w:type="dxa"/>
          </w:tcPr>
          <w:p w14:paraId="3F9AC143" w14:textId="5408DABD" w:rsidR="00E975DD" w:rsidRDefault="00E975DD" w:rsidP="0071303B">
            <w:pPr>
              <w:pStyle w:val="CV-TableText"/>
              <w:rPr>
                <w:rStyle w:val="CV-Highlightstar"/>
                <w:rFonts w:ascii="Arial" w:hAnsi="Arial" w:cs="Arial"/>
              </w:rPr>
            </w:pPr>
            <w:r>
              <w:rPr>
                <w:rStyle w:val="CV-Highlightstar"/>
                <w:rFonts w:ascii="Arial" w:hAnsi="Arial" w:cs="Arial"/>
              </w:rPr>
              <w:t>3</w:t>
            </w:r>
          </w:p>
        </w:tc>
      </w:tr>
      <w:tr w:rsidR="0071303B" w:rsidRPr="00B13664" w14:paraId="63A64C63" w14:textId="77777777" w:rsidTr="0071303B">
        <w:trPr>
          <w:trHeight w:val="20"/>
        </w:trPr>
        <w:tc>
          <w:tcPr>
            <w:tcW w:w="6090" w:type="dxa"/>
            <w:hideMark/>
          </w:tcPr>
          <w:p w14:paraId="46843C57" w14:textId="708C74B4" w:rsidR="0071303B" w:rsidRPr="00B13664" w:rsidRDefault="00E55E76" w:rsidP="0071303B">
            <w:pPr>
              <w:pStyle w:val="CV-TableText"/>
              <w:rPr>
                <w:lang w:val="en-CA"/>
              </w:rPr>
            </w:pPr>
            <w:r w:rsidRPr="000D0092">
              <w:rPr>
                <w:lang w:val="en-CA"/>
              </w:rPr>
              <w:t xml:space="preserve">Solution </w:t>
            </w:r>
            <w:r>
              <w:rPr>
                <w:lang w:val="en-CA"/>
              </w:rPr>
              <w:t xml:space="preserve">Design &amp; </w:t>
            </w:r>
            <w:r w:rsidRPr="000D0092">
              <w:rPr>
                <w:lang w:val="en-CA"/>
              </w:rPr>
              <w:t>Architecture</w:t>
            </w:r>
          </w:p>
        </w:tc>
        <w:tc>
          <w:tcPr>
            <w:tcW w:w="2137" w:type="dxa"/>
            <w:hideMark/>
          </w:tcPr>
          <w:p w14:paraId="5A0B9CF0" w14:textId="7F936FB0" w:rsidR="0071303B" w:rsidRPr="0040471B" w:rsidRDefault="00E55E76" w:rsidP="0071303B">
            <w:pPr>
              <w:pStyle w:val="CV-TableText"/>
              <w:rPr>
                <w:rFonts w:ascii="Arial" w:hAnsi="Arial" w:cs="Arial"/>
                <w:lang w:val="en-CA"/>
              </w:rPr>
            </w:pPr>
            <w:r>
              <w:rPr>
                <w:rFonts w:ascii="Arial" w:hAnsi="Arial" w:cs="Arial"/>
                <w:lang w:val="en-CA"/>
              </w:rPr>
              <w:t>3</w:t>
            </w:r>
          </w:p>
        </w:tc>
        <w:tc>
          <w:tcPr>
            <w:tcW w:w="1629" w:type="dxa"/>
            <w:hideMark/>
          </w:tcPr>
          <w:p w14:paraId="0A907A08"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lang w:val="en-CA"/>
              </w:rPr>
              <w:t>3</w:t>
            </w:r>
          </w:p>
        </w:tc>
      </w:tr>
      <w:tr w:rsidR="0071303B" w:rsidRPr="00B13664" w14:paraId="32B8643B" w14:textId="77777777" w:rsidTr="0071303B">
        <w:trPr>
          <w:trHeight w:val="20"/>
        </w:trPr>
        <w:tc>
          <w:tcPr>
            <w:tcW w:w="6090" w:type="dxa"/>
            <w:hideMark/>
          </w:tcPr>
          <w:p w14:paraId="7DCD56BD" w14:textId="64778CE3" w:rsidR="0071303B" w:rsidRPr="00B13664" w:rsidRDefault="0071303B" w:rsidP="0071303B">
            <w:pPr>
              <w:pStyle w:val="CV-TableText"/>
              <w:rPr>
                <w:lang w:val="en-CA"/>
              </w:rPr>
            </w:pPr>
            <w:r>
              <w:rPr>
                <w:lang w:val="en-CA"/>
              </w:rPr>
              <w:t>Team Leading</w:t>
            </w:r>
          </w:p>
        </w:tc>
        <w:tc>
          <w:tcPr>
            <w:tcW w:w="2137" w:type="dxa"/>
            <w:hideMark/>
          </w:tcPr>
          <w:p w14:paraId="49859CA0" w14:textId="0B03B4B7" w:rsidR="0071303B" w:rsidRPr="0040471B" w:rsidRDefault="0071303B" w:rsidP="0071303B">
            <w:pPr>
              <w:pStyle w:val="CV-TableText"/>
              <w:rPr>
                <w:rFonts w:ascii="Arial" w:hAnsi="Arial" w:cs="Arial"/>
                <w:lang w:val="en-CA"/>
              </w:rPr>
            </w:pPr>
            <w:r>
              <w:rPr>
                <w:rFonts w:ascii="Arial" w:hAnsi="Arial" w:cs="Arial"/>
                <w:lang w:val="en-CA"/>
              </w:rPr>
              <w:t>3</w:t>
            </w:r>
          </w:p>
        </w:tc>
        <w:tc>
          <w:tcPr>
            <w:tcW w:w="1629" w:type="dxa"/>
            <w:hideMark/>
          </w:tcPr>
          <w:p w14:paraId="25D68BA8" w14:textId="235B2119"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3</w:t>
            </w:r>
          </w:p>
        </w:tc>
      </w:tr>
      <w:tr w:rsidR="0071303B" w:rsidRPr="00B13664" w14:paraId="366C930F" w14:textId="77777777" w:rsidTr="0071303B">
        <w:trPr>
          <w:trHeight w:val="20"/>
        </w:trPr>
        <w:tc>
          <w:tcPr>
            <w:tcW w:w="9856" w:type="dxa"/>
            <w:gridSpan w:val="3"/>
            <w:shd w:val="clear" w:color="auto" w:fill="927DD6" w:themeFill="accent3" w:themeFillTint="99"/>
            <w:hideMark/>
          </w:tcPr>
          <w:p w14:paraId="66E9E7C0"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Industry knowledge</w:t>
            </w:r>
          </w:p>
        </w:tc>
      </w:tr>
      <w:tr w:rsidR="0071303B" w:rsidRPr="00B13664" w14:paraId="6E190569" w14:textId="77777777" w:rsidTr="0071303B">
        <w:trPr>
          <w:trHeight w:val="20"/>
        </w:trPr>
        <w:tc>
          <w:tcPr>
            <w:tcW w:w="6090" w:type="dxa"/>
            <w:hideMark/>
          </w:tcPr>
          <w:p w14:paraId="7E5265E9" w14:textId="684EC788" w:rsidR="0071303B" w:rsidRPr="00B13664" w:rsidRDefault="0071303B" w:rsidP="0071303B">
            <w:pPr>
              <w:pStyle w:val="CV-TableText"/>
              <w:rPr>
                <w:lang w:val="en-CA"/>
              </w:rPr>
            </w:pPr>
            <w:r>
              <w:rPr>
                <w:lang w:val="en-CA"/>
              </w:rPr>
              <w:t>Telecom</w:t>
            </w:r>
          </w:p>
        </w:tc>
        <w:tc>
          <w:tcPr>
            <w:tcW w:w="2137" w:type="dxa"/>
            <w:hideMark/>
          </w:tcPr>
          <w:p w14:paraId="3A1C9614" w14:textId="2C50267C" w:rsidR="0071303B" w:rsidRPr="0040471B" w:rsidRDefault="0071303B" w:rsidP="0071303B">
            <w:pPr>
              <w:pStyle w:val="CV-TableText"/>
              <w:rPr>
                <w:rFonts w:ascii="Arial" w:hAnsi="Arial" w:cs="Arial"/>
                <w:lang w:val="en-CA"/>
              </w:rPr>
            </w:pPr>
            <w:r>
              <w:rPr>
                <w:rFonts w:ascii="Arial" w:hAnsi="Arial" w:cs="Arial"/>
                <w:lang w:val="en-CA"/>
              </w:rPr>
              <w:t>10</w:t>
            </w:r>
          </w:p>
        </w:tc>
        <w:tc>
          <w:tcPr>
            <w:tcW w:w="1629" w:type="dxa"/>
            <w:hideMark/>
          </w:tcPr>
          <w:p w14:paraId="75B64F9C" w14:textId="22E79670"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B6954A6" w14:textId="77777777" w:rsidTr="0071303B">
        <w:trPr>
          <w:trHeight w:val="20"/>
        </w:trPr>
        <w:tc>
          <w:tcPr>
            <w:tcW w:w="6090" w:type="dxa"/>
            <w:hideMark/>
          </w:tcPr>
          <w:p w14:paraId="50F18328" w14:textId="09E67C03" w:rsidR="0071303B" w:rsidRPr="00B13664" w:rsidRDefault="0071303B" w:rsidP="0071303B">
            <w:pPr>
              <w:pStyle w:val="CV-TableText"/>
              <w:rPr>
                <w:lang w:val="en-CA"/>
              </w:rPr>
            </w:pPr>
            <w:r>
              <w:rPr>
                <w:lang w:val="en-CA"/>
              </w:rPr>
              <w:t>Manufacturing &amp; Inventory</w:t>
            </w:r>
          </w:p>
        </w:tc>
        <w:tc>
          <w:tcPr>
            <w:tcW w:w="2137" w:type="dxa"/>
            <w:hideMark/>
          </w:tcPr>
          <w:p w14:paraId="5C4172AA" w14:textId="0F6E6032" w:rsidR="0071303B" w:rsidRPr="0040471B" w:rsidRDefault="0071303B" w:rsidP="0071303B">
            <w:pPr>
              <w:pStyle w:val="CV-TableText"/>
              <w:rPr>
                <w:rFonts w:ascii="Arial" w:hAnsi="Arial" w:cs="Arial"/>
                <w:lang w:val="en-CA"/>
              </w:rPr>
            </w:pPr>
            <w:r>
              <w:rPr>
                <w:rFonts w:ascii="Arial" w:hAnsi="Arial" w:cs="Arial"/>
                <w:lang w:val="en-CA"/>
              </w:rPr>
              <w:t>2</w:t>
            </w:r>
          </w:p>
        </w:tc>
        <w:tc>
          <w:tcPr>
            <w:tcW w:w="1629" w:type="dxa"/>
            <w:hideMark/>
          </w:tcPr>
          <w:p w14:paraId="55D8DB7E" w14:textId="216207D2"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F2D4C50" w14:textId="77777777" w:rsidTr="0071303B">
        <w:trPr>
          <w:trHeight w:val="20"/>
        </w:trPr>
        <w:tc>
          <w:tcPr>
            <w:tcW w:w="6090" w:type="dxa"/>
          </w:tcPr>
          <w:p w14:paraId="711B8277" w14:textId="5CA07F0F" w:rsidR="0071303B" w:rsidRDefault="0071303B" w:rsidP="0071303B">
            <w:pPr>
              <w:pStyle w:val="CV-TableText"/>
              <w:rPr>
                <w:lang w:val="en-CA"/>
              </w:rPr>
            </w:pPr>
            <w:r>
              <w:rPr>
                <w:lang w:val="en-CA"/>
              </w:rPr>
              <w:t>BFSI</w:t>
            </w:r>
          </w:p>
        </w:tc>
        <w:tc>
          <w:tcPr>
            <w:tcW w:w="2137" w:type="dxa"/>
          </w:tcPr>
          <w:p w14:paraId="47690F0F" w14:textId="14374296" w:rsidR="0071303B" w:rsidRDefault="0071303B" w:rsidP="0071303B">
            <w:pPr>
              <w:pStyle w:val="CV-TableText"/>
              <w:rPr>
                <w:rFonts w:ascii="Arial" w:hAnsi="Arial" w:cs="Arial"/>
                <w:lang w:val="en-CA"/>
              </w:rPr>
            </w:pPr>
            <w:r>
              <w:rPr>
                <w:rFonts w:ascii="Arial" w:hAnsi="Arial" w:cs="Arial"/>
                <w:lang w:val="en-CA"/>
              </w:rPr>
              <w:t>3</w:t>
            </w:r>
          </w:p>
        </w:tc>
        <w:tc>
          <w:tcPr>
            <w:tcW w:w="1629" w:type="dxa"/>
          </w:tcPr>
          <w:p w14:paraId="247387CB" w14:textId="57302992"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2E37B305" w14:textId="77777777" w:rsidTr="0071303B">
        <w:trPr>
          <w:trHeight w:val="20"/>
        </w:trPr>
        <w:tc>
          <w:tcPr>
            <w:tcW w:w="6090" w:type="dxa"/>
          </w:tcPr>
          <w:p w14:paraId="25B4F81C" w14:textId="509F10ED" w:rsidR="0071303B" w:rsidRDefault="0071303B" w:rsidP="0071303B">
            <w:pPr>
              <w:pStyle w:val="CV-TableText"/>
              <w:rPr>
                <w:lang w:val="en-CA"/>
              </w:rPr>
            </w:pPr>
            <w:r>
              <w:rPr>
                <w:lang w:val="en-CA"/>
              </w:rPr>
              <w:t>Energy &amp; Utilities</w:t>
            </w:r>
          </w:p>
        </w:tc>
        <w:tc>
          <w:tcPr>
            <w:tcW w:w="2137" w:type="dxa"/>
          </w:tcPr>
          <w:p w14:paraId="2A9F11A8" w14:textId="0159350F" w:rsidR="0071303B" w:rsidRDefault="0071303B" w:rsidP="0071303B">
            <w:pPr>
              <w:pStyle w:val="CV-TableText"/>
              <w:rPr>
                <w:rFonts w:ascii="Arial" w:hAnsi="Arial" w:cs="Arial"/>
                <w:lang w:val="en-CA"/>
              </w:rPr>
            </w:pPr>
            <w:r>
              <w:rPr>
                <w:rFonts w:ascii="Arial" w:hAnsi="Arial" w:cs="Arial"/>
                <w:lang w:val="en-CA"/>
              </w:rPr>
              <w:t>1</w:t>
            </w:r>
          </w:p>
        </w:tc>
        <w:tc>
          <w:tcPr>
            <w:tcW w:w="1629" w:type="dxa"/>
          </w:tcPr>
          <w:p w14:paraId="33751873" w14:textId="0A700CEF"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6C94787D" w14:textId="77777777" w:rsidTr="0071303B">
        <w:trPr>
          <w:trHeight w:val="20"/>
        </w:trPr>
        <w:tc>
          <w:tcPr>
            <w:tcW w:w="9856" w:type="dxa"/>
            <w:gridSpan w:val="3"/>
            <w:shd w:val="clear" w:color="auto" w:fill="927DD6" w:themeFill="accent3" w:themeFillTint="99"/>
            <w:hideMark/>
          </w:tcPr>
          <w:p w14:paraId="12E16961"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Other relevant skills</w:t>
            </w:r>
          </w:p>
        </w:tc>
      </w:tr>
      <w:tr w:rsidR="0071303B" w:rsidRPr="00B13664" w14:paraId="6EB54A0E" w14:textId="77777777" w:rsidTr="0071303B">
        <w:trPr>
          <w:trHeight w:val="20"/>
        </w:trPr>
        <w:tc>
          <w:tcPr>
            <w:tcW w:w="6090" w:type="dxa"/>
            <w:hideMark/>
          </w:tcPr>
          <w:p w14:paraId="16DF53D7" w14:textId="07ACEA7E" w:rsidR="0071303B" w:rsidRPr="00B13664" w:rsidRDefault="0071303B" w:rsidP="0071303B">
            <w:pPr>
              <w:pStyle w:val="CV-TableText"/>
              <w:rPr>
                <w:lang w:val="en-CA"/>
              </w:rPr>
            </w:pPr>
          </w:p>
        </w:tc>
        <w:tc>
          <w:tcPr>
            <w:tcW w:w="2137" w:type="dxa"/>
            <w:hideMark/>
          </w:tcPr>
          <w:p w14:paraId="10A01F79"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9E4198E" w14:textId="77777777" w:rsidR="0071303B" w:rsidRPr="0040471B" w:rsidRDefault="0071303B" w:rsidP="0071303B">
            <w:pPr>
              <w:pStyle w:val="CV-TableText"/>
              <w:rPr>
                <w:rStyle w:val="CV-Blankstar"/>
                <w:rFonts w:ascii="Arial" w:hAnsi="Arial" w:cs="Arial"/>
                <w:lang w:val="en-CA"/>
              </w:rPr>
            </w:pPr>
            <w:r w:rsidRPr="0040471B">
              <w:rPr>
                <w:rStyle w:val="CV-Highlightstar"/>
                <w:rFonts w:ascii="Arial" w:hAnsi="Arial" w:cs="Arial"/>
                <w:lang w:val="en-CA"/>
              </w:rPr>
              <w:t>1</w:t>
            </w:r>
          </w:p>
        </w:tc>
      </w:tr>
      <w:tr w:rsidR="0071303B" w:rsidRPr="00B13664" w14:paraId="6FE8035C" w14:textId="77777777" w:rsidTr="0071303B">
        <w:trPr>
          <w:trHeight w:val="20"/>
        </w:trPr>
        <w:tc>
          <w:tcPr>
            <w:tcW w:w="6090" w:type="dxa"/>
            <w:hideMark/>
          </w:tcPr>
          <w:p w14:paraId="3BE6E363" w14:textId="0FACAA0F" w:rsidR="0071303B" w:rsidRPr="00B13664" w:rsidRDefault="0071303B" w:rsidP="0071303B">
            <w:pPr>
              <w:pStyle w:val="CV-TableText"/>
              <w:rPr>
                <w:lang w:val="en-CA"/>
              </w:rPr>
            </w:pPr>
          </w:p>
        </w:tc>
        <w:tc>
          <w:tcPr>
            <w:tcW w:w="2137" w:type="dxa"/>
            <w:hideMark/>
          </w:tcPr>
          <w:p w14:paraId="23AE20D0"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A2D88DA"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rPr>
              <w:t>2</w:t>
            </w:r>
          </w:p>
        </w:tc>
      </w:tr>
    </w:tbl>
    <w:p w14:paraId="32D5DD67" w14:textId="77777777" w:rsidR="00AC06C8" w:rsidRPr="0040471B" w:rsidRDefault="008F44FC" w:rsidP="00B13FB5">
      <w:pPr>
        <w:pStyle w:val="FootnoteText"/>
        <w:spacing w:before="120"/>
        <w:rPr>
          <w:rFonts w:ascii="Arial" w:hAnsi="Arial" w:cs="Arial"/>
          <w:lang w:val="en-CA"/>
        </w:rPr>
      </w:pPr>
      <w:r w:rsidRPr="0040471B">
        <w:rPr>
          <w:rFonts w:ascii="Arial" w:hAnsi="Arial" w:cs="Arial"/>
          <w:lang w:val="en-CA"/>
        </w:rPr>
        <w:t>*Skill Level: </w:t>
      </w:r>
      <w:r w:rsidR="00DC47A4" w:rsidRPr="0040471B">
        <w:rPr>
          <w:rStyle w:val="CV-Highlightstar"/>
          <w:rFonts w:ascii="Arial" w:hAnsi="Arial" w:cs="Arial"/>
          <w:lang w:val="en-CA"/>
        </w:rPr>
        <w:t xml:space="preserve">1 </w:t>
      </w:r>
      <w:r w:rsidRPr="0040471B">
        <w:rPr>
          <w:rFonts w:ascii="Arial" w:hAnsi="Arial" w:cs="Arial"/>
          <w:lang w:val="en-CA"/>
        </w:rPr>
        <w:t>= Basic, </w:t>
      </w:r>
      <w:r w:rsidR="00DC47A4" w:rsidRPr="0040471B">
        <w:rPr>
          <w:rStyle w:val="CV-Highlightstar"/>
          <w:rFonts w:ascii="Arial" w:hAnsi="Arial" w:cs="Arial"/>
        </w:rPr>
        <w:t>2</w:t>
      </w:r>
      <w:r w:rsidRPr="0040471B">
        <w:rPr>
          <w:rFonts w:ascii="Arial" w:hAnsi="Arial" w:cs="Arial"/>
          <w:lang w:val="en-CA"/>
        </w:rPr>
        <w:t> = Intermediate, </w:t>
      </w:r>
      <w:r w:rsidR="00DC47A4" w:rsidRPr="0040471B">
        <w:rPr>
          <w:rStyle w:val="CV-Highlightstar"/>
          <w:rFonts w:ascii="Arial" w:hAnsi="Arial" w:cs="Arial"/>
          <w:lang w:val="en-CA"/>
        </w:rPr>
        <w:t xml:space="preserve">3 </w:t>
      </w:r>
      <w:r w:rsidRPr="0040471B">
        <w:rPr>
          <w:rFonts w:ascii="Arial" w:hAnsi="Arial" w:cs="Arial"/>
          <w:lang w:val="en-CA"/>
        </w:rPr>
        <w:t>= Advanced, </w:t>
      </w:r>
      <w:r w:rsidR="00DC47A4" w:rsidRPr="0040471B">
        <w:rPr>
          <w:rStyle w:val="CV-Highlightstar"/>
          <w:rFonts w:ascii="Arial" w:hAnsi="Arial" w:cs="Arial"/>
          <w:lang w:val="en-CA"/>
        </w:rPr>
        <w:t xml:space="preserve">4 </w:t>
      </w:r>
      <w:r w:rsidRPr="0040471B">
        <w:rPr>
          <w:rFonts w:ascii="Arial" w:hAnsi="Arial" w:cs="Arial"/>
          <w:lang w:val="en-CA"/>
        </w:rPr>
        <w:t>= Expert</w:t>
      </w:r>
    </w:p>
    <w:p w14:paraId="519B915B" w14:textId="77777777" w:rsidR="00B13FB5" w:rsidRPr="00B13664" w:rsidRDefault="00B13FB5" w:rsidP="00B13FB5">
      <w:pPr>
        <w:pStyle w:val="BodyText"/>
        <w:rPr>
          <w:lang w:val="en-CA"/>
        </w:rPr>
      </w:pPr>
    </w:p>
    <w:sectPr w:rsidR="00B13FB5" w:rsidRPr="00B13664" w:rsidSect="00707B0B">
      <w:headerReference w:type="default" r:id="rId9"/>
      <w:footerReference w:type="default" r:id="rId10"/>
      <w:headerReference w:type="first" r:id="rId11"/>
      <w:footerReference w:type="first" r:id="rId12"/>
      <w:pgSz w:w="11906" w:h="16838" w:code="9"/>
      <w:pgMar w:top="420" w:right="1020" w:bottom="1020" w:left="1020" w:header="720" w:footer="98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4167" w14:textId="77777777" w:rsidR="001B1B4F" w:rsidRDefault="001B1B4F" w:rsidP="0068333A">
      <w:pPr>
        <w:spacing w:after="0" w:line="240" w:lineRule="auto"/>
      </w:pPr>
      <w:r>
        <w:separator/>
      </w:r>
    </w:p>
  </w:endnote>
  <w:endnote w:type="continuationSeparator" w:id="0">
    <w:p w14:paraId="00441B14" w14:textId="77777777" w:rsidR="001B1B4F" w:rsidRDefault="001B1B4F"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56522454"/>
  <w:bookmarkStart w:id="2" w:name="_Hlk56522455"/>
  <w:p w14:paraId="4FE7BC8C" w14:textId="1FDE880E" w:rsidR="004023FC" w:rsidRPr="001A115C" w:rsidRDefault="00000000" w:rsidP="00707B0B">
    <w:pPr>
      <w:pStyle w:val="Footer"/>
    </w:pPr>
    <w:sdt>
      <w:sdtPr>
        <w:alias w:val="CGI Copyright"/>
        <w:tag w:val="CGI_copyright"/>
        <w:id w:val="-1842533924"/>
        <w:text/>
      </w:sdtPr>
      <w:sdtContent>
        <w:r w:rsidR="00E63891" w:rsidRPr="00691468">
          <w:t>© 20</w:t>
        </w:r>
        <w:r w:rsidR="00126AAC">
          <w:t>2</w:t>
        </w:r>
        <w:r w:rsidR="00AB10BF">
          <w:t>2</w:t>
        </w:r>
        <w:r w:rsidR="00E63891" w:rsidRPr="00691468">
          <w:t xml:space="preserve"> CGI Inc.</w:t>
        </w:r>
      </w:sdtContent>
    </w:sdt>
    <w:r w:rsidR="00691468" w:rsidRPr="00691468">
      <w:tab/>
    </w:r>
    <w:sdt>
      <w:sdtPr>
        <w:alias w:val="Security Classification"/>
        <w:tag w:val="security_classification"/>
        <w:id w:val="1495075810"/>
        <w:text/>
      </w:sdtPr>
      <w:sdtContent>
        <w:r w:rsidR="00E63891" w:rsidRPr="00691468">
          <w:t>Confidential</w:t>
        </w:r>
      </w:sdtContent>
    </w:sdt>
    <w:r w:rsidR="00832B51">
      <w:tab/>
    </w:r>
    <w:bookmarkEnd w:id="1"/>
    <w:bookmarkEnd w:id="2"/>
    <w:r w:rsidR="004E6F0B">
      <w:rPr>
        <w:noProof w:val="0"/>
      </w:rPr>
      <w:fldChar w:fldCharType="begin"/>
    </w:r>
    <w:r w:rsidR="004E6F0B">
      <w:instrText xml:space="preserve"> PAGE   \* MERGEFORMAT </w:instrText>
    </w:r>
    <w:r w:rsidR="004E6F0B">
      <w:rPr>
        <w:noProof w:val="0"/>
      </w:rPr>
      <w:fldChar w:fldCharType="separate"/>
    </w:r>
    <w:r w:rsidR="00063E88">
      <w:t>3</w:t>
    </w:r>
    <w:r w:rsidR="004E6F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AD6F" w14:textId="608BAC68" w:rsidR="004E6F0B" w:rsidRPr="00707B0B" w:rsidRDefault="00000000" w:rsidP="00707B0B">
    <w:pPr>
      <w:pStyle w:val="Footer"/>
    </w:pPr>
    <w:sdt>
      <w:sdtPr>
        <w:alias w:val="CGI Copyright"/>
        <w:tag w:val="CGI_copyright"/>
        <w:id w:val="1517961164"/>
        <w:text/>
      </w:sdtPr>
      <w:sdtContent>
        <w:r w:rsidR="004E0F80" w:rsidRPr="00691468">
          <w:t>© 20</w:t>
        </w:r>
        <w:r w:rsidR="00B54D0D">
          <w:t>2</w:t>
        </w:r>
        <w:r w:rsidR="00373764">
          <w:t>2</w:t>
        </w:r>
        <w:r w:rsidR="004E0F80" w:rsidRPr="00691468">
          <w:t xml:space="preserve"> CGI Inc.</w:t>
        </w:r>
      </w:sdtContent>
    </w:sdt>
    <w:r w:rsidR="004E0F80" w:rsidRPr="00691468">
      <w:tab/>
    </w:r>
    <w:sdt>
      <w:sdtPr>
        <w:alias w:val="Security Classification"/>
        <w:tag w:val="security_classification"/>
        <w:id w:val="-1086452694"/>
        <w:text/>
      </w:sdtPr>
      <w:sdtContent>
        <w:r w:rsidR="004E0F80" w:rsidRPr="00691468">
          <w:t>Confidential</w:t>
        </w:r>
      </w:sdtContent>
    </w:sdt>
    <w:r w:rsidR="004E0F80">
      <w:tab/>
    </w:r>
    <w:r w:rsidR="004E0F80">
      <w:rPr>
        <w:noProof w:val="0"/>
      </w:rPr>
      <w:fldChar w:fldCharType="begin"/>
    </w:r>
    <w:r w:rsidR="004E0F80">
      <w:instrText xml:space="preserve"> PAGE   \* MERGEFORMAT </w:instrText>
    </w:r>
    <w:r w:rsidR="004E0F80">
      <w:rPr>
        <w:noProof w:val="0"/>
      </w:rPr>
      <w:fldChar w:fldCharType="separate"/>
    </w:r>
    <w:r w:rsidR="00063E88">
      <w:t>1</w:t>
    </w:r>
    <w:r w:rsidR="004E0F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F6AA" w14:textId="77777777" w:rsidR="001B1B4F" w:rsidRDefault="001B1B4F" w:rsidP="0068333A">
      <w:pPr>
        <w:spacing w:after="0" w:line="240" w:lineRule="auto"/>
      </w:pPr>
      <w:r>
        <w:separator/>
      </w:r>
    </w:p>
  </w:footnote>
  <w:footnote w:type="continuationSeparator" w:id="0">
    <w:p w14:paraId="6E7072D9" w14:textId="77777777" w:rsidR="001B1B4F" w:rsidRDefault="001B1B4F"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D6AA"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5EB3B311" wp14:editId="2EE96A3E">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7A09A3E" id="Rectangle 22" o:spid="_x0000_s1026" style="position:absolute;margin-left:0;margin-top:51pt;width:510pt;height:1pt;z-index:-25165414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20B" w14:textId="6FBE3410" w:rsidR="004023FC" w:rsidRPr="00C277D0" w:rsidRDefault="0090236E" w:rsidP="00C277D0">
    <w:pPr>
      <w:pStyle w:val="Header"/>
    </w:pPr>
    <w:r>
      <w:rPr>
        <w:noProof/>
      </w:rPr>
      <mc:AlternateContent>
        <mc:Choice Requires="wps">
          <w:drawing>
            <wp:anchor distT="0" distB="0" distL="228600" distR="0" simplePos="0" relativeHeight="251661311" behindDoc="0" locked="0" layoutInCell="1" allowOverlap="1" wp14:anchorId="5D78060A" wp14:editId="7B0B2516">
              <wp:simplePos x="0" y="0"/>
              <wp:positionH relativeFrom="margin">
                <wp:align>right</wp:align>
              </wp:positionH>
              <wp:positionV relativeFrom="page">
                <wp:posOffset>2095500</wp:posOffset>
              </wp:positionV>
              <wp:extent cx="2057400" cy="7254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254240"/>
                      </a:xfrm>
                      <a:prstGeom prst="rect">
                        <a:avLst/>
                      </a:prstGeom>
                      <a:noFill/>
                      <a:ln w="9525">
                        <a:noFill/>
                        <a:miter lim="800000"/>
                        <a:headEnd/>
                        <a:tailEnd/>
                      </a:ln>
                    </wps:spPr>
                    <wps:txbx>
                      <w:txbxContent>
                        <w:p w14:paraId="751E5B77" w14:textId="3DA33685" w:rsidR="00684425" w:rsidRDefault="00F76CE7" w:rsidP="006F73DE">
                          <w:pPr>
                            <w:pStyle w:val="CV-Title"/>
                          </w:pPr>
                          <w:r>
                            <w:rPr>
                              <w:noProof/>
                            </w:rPr>
                            <w:drawing>
                              <wp:inline distT="0" distB="0" distL="0" distR="0" wp14:anchorId="6A7012D9" wp14:editId="430FBBD8">
                                <wp:extent cx="1447800" cy="1410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207" cy="1430974"/>
                                        </a:xfrm>
                                        <a:prstGeom prst="rect">
                                          <a:avLst/>
                                        </a:prstGeom>
                                        <a:noFill/>
                                        <a:ln>
                                          <a:noFill/>
                                        </a:ln>
                                      </pic:spPr>
                                    </pic:pic>
                                  </a:graphicData>
                                </a:graphic>
                              </wp:inline>
                            </w:drawing>
                          </w: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4AB5C293"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GIT, Oracle 18g, Mongo DB, Docker</w:t>
                          </w:r>
                          <w:r w:rsidR="00F76CE7">
                            <w:rPr>
                              <w:lang w:val="en-CA"/>
                            </w:rPr>
                            <w:t>, AWS,</w:t>
                          </w:r>
                          <w:r w:rsidR="0090236E">
                            <w:rPr>
                              <w:lang w:val="en-CA"/>
                            </w:rPr>
                            <w:t xml:space="preserve"> Jira, Jenkins, Spring</w:t>
                          </w:r>
                          <w:r w:rsidR="000D0092">
                            <w:rPr>
                              <w:lang w:val="en-CA"/>
                            </w:rPr>
                            <w:t xml:space="preserve"> Framework</w:t>
                          </w:r>
                          <w:r w:rsidR="0090236E">
                            <w:rPr>
                              <w:lang w:val="en-CA"/>
                            </w:rPr>
                            <w:t xml:space="preserve">, XSLT, Hibernate, </w:t>
                          </w:r>
                          <w:r w:rsidR="00C11158">
                            <w:rPr>
                              <w:lang w:val="en-CA"/>
                            </w:rPr>
                            <w:t>WebLogic,</w:t>
                          </w:r>
                          <w:r w:rsidR="0090236E">
                            <w:rPr>
                              <w:lang w:val="en-CA"/>
                            </w:rPr>
                            <w:t xml:space="preserve"> Smart Contracts on Ethereum </w:t>
                          </w:r>
                          <w:r w:rsidR="00C11158">
                            <w:rPr>
                              <w:lang w:val="en-CA"/>
                            </w:rPr>
                            <w:t>Blockchain, Internet of Things (IOT)</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57029FD4" w:rsidR="00391F02" w:rsidRPr="00391F02" w:rsidRDefault="00AE65C7" w:rsidP="00391F02">
                          <w:pPr>
                            <w:pStyle w:val="BodyText"/>
                            <w:rPr>
                              <w:lang w:val="fr-CA"/>
                            </w:rPr>
                          </w:pPr>
                          <w:r>
                            <w:rPr>
                              <w:lang w:val="fr-CA"/>
                            </w:rPr>
                            <w:t>Solutions Design</w:t>
                          </w:r>
                          <w:r w:rsidR="00723085">
                            <w:rPr>
                              <w:lang w:val="fr-CA"/>
                            </w:rPr>
                            <w:t xml:space="preserve"> &amp; </w:t>
                          </w:r>
                          <w:proofErr w:type="spellStart"/>
                          <w:r w:rsidR="00723085">
                            <w:rPr>
                              <w:lang w:val="fr-CA"/>
                            </w:rPr>
                            <w:t>implementation</w:t>
                          </w:r>
                          <w:proofErr w:type="spellEnd"/>
                          <w:r>
                            <w:rPr>
                              <w:lang w:val="fr-CA"/>
                            </w:rPr>
                            <w:t xml:space="preserve">, </w:t>
                          </w:r>
                          <w:proofErr w:type="spellStart"/>
                          <w:r w:rsidR="00083609">
                            <w:rPr>
                              <w:lang w:val="fr-CA"/>
                            </w:rPr>
                            <w:t>Requirements</w:t>
                          </w:r>
                          <w:proofErr w:type="spellEnd"/>
                          <w:r w:rsidR="00083609">
                            <w:rPr>
                              <w:lang w:val="fr-CA"/>
                            </w:rPr>
                            <w:t xml:space="preserve"> </w:t>
                          </w:r>
                          <w:proofErr w:type="spellStart"/>
                          <w:r w:rsidR="00083609">
                            <w:rPr>
                              <w:lang w:val="fr-CA"/>
                            </w:rPr>
                            <w:t>Analysis</w:t>
                          </w:r>
                          <w:proofErr w:type="spellEnd"/>
                          <w:r w:rsidR="00083609">
                            <w:rPr>
                              <w:lang w:val="fr-CA"/>
                            </w:rPr>
                            <w:t xml:space="preserve">, </w:t>
                          </w:r>
                          <w:r>
                            <w:rPr>
                              <w:lang w:val="fr-CA"/>
                            </w:rPr>
                            <w:t>BSS Transformation</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78E07C2E" w:rsidR="009178BA" w:rsidRPr="0040471B" w:rsidRDefault="00C11158" w:rsidP="0090236E">
                          <w:pPr>
                            <w:pStyle w:val="BodyText"/>
                            <w:rPr>
                              <w:lang w:val="fr-CA"/>
                            </w:rPr>
                          </w:pPr>
                          <w:r>
                            <w:rPr>
                              <w:lang w:val="fr-CA"/>
                            </w:rPr>
                            <w:t>Java, Python</w:t>
                          </w:r>
                          <w:r w:rsidR="0090236E">
                            <w:rPr>
                              <w:lang w:val="fr-CA"/>
                            </w:rPr>
                            <w:t xml:space="preserve">, </w:t>
                          </w:r>
                          <w:r w:rsidR="00F76CE7">
                            <w:rPr>
                              <w:lang w:val="fr-CA"/>
                            </w:rPr>
                            <w:t xml:space="preserve">Javascript, </w:t>
                          </w:r>
                          <w:r w:rsidR="0090236E">
                            <w:rPr>
                              <w:lang w:val="fr-CA"/>
                            </w:rPr>
                            <w:t>Solidity</w:t>
                          </w:r>
                        </w:p>
                      </w:txbxContent>
                    </wps:txbx>
                    <wps:bodyPr rot="0" vert="horz" wrap="square" lIns="0" tIns="44450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8060A" id="_x0000_t202" coordsize="21600,21600" o:spt="202" path="m,l,21600r21600,l21600,xe">
              <v:stroke joinstyle="miter"/>
              <v:path gradientshapeok="t" o:connecttype="rect"/>
            </v:shapetype>
            <v:shape id="Text Box 2" o:spid="_x0000_s1026" type="#_x0000_t202" style="position:absolute;margin-left:110.8pt;margin-top:165pt;width:162pt;height:571.2pt;z-index:251661311;visibility:visible;mso-wrap-style:square;mso-width-percent:0;mso-height-percent:0;mso-wrap-distance-left:18pt;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" filled="f" stroked="f">
              <v:textbox inset="0,35pt,0,0">
                <w:txbxContent>
                  <w:p w14:paraId="751E5B77" w14:textId="3DA33685" w:rsidR="00684425" w:rsidRDefault="00F76CE7" w:rsidP="006F73DE">
                    <w:pPr>
                      <w:pStyle w:val="CV-Title"/>
                    </w:pPr>
                    <w:r>
                      <w:rPr>
                        <w:noProof/>
                      </w:rPr>
                      <w:drawing>
                        <wp:inline distT="0" distB="0" distL="0" distR="0" wp14:anchorId="6A7012D9" wp14:editId="430FBBD8">
                          <wp:extent cx="1447800" cy="1410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207" cy="1430974"/>
                                  </a:xfrm>
                                  <a:prstGeom prst="rect">
                                    <a:avLst/>
                                  </a:prstGeom>
                                  <a:noFill/>
                                  <a:ln>
                                    <a:noFill/>
                                  </a:ln>
                                </pic:spPr>
                              </pic:pic>
                            </a:graphicData>
                          </a:graphic>
                        </wp:inline>
                      </w:drawing>
                    </w: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4AB5C293"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GIT, Oracle 18g, Mongo DB, Docker</w:t>
                    </w:r>
                    <w:r w:rsidR="00F76CE7">
                      <w:rPr>
                        <w:lang w:val="en-CA"/>
                      </w:rPr>
                      <w:t>, AWS,</w:t>
                    </w:r>
                    <w:r w:rsidR="0090236E">
                      <w:rPr>
                        <w:lang w:val="en-CA"/>
                      </w:rPr>
                      <w:t xml:space="preserve"> Jira, Jenkins, Spring</w:t>
                    </w:r>
                    <w:r w:rsidR="000D0092">
                      <w:rPr>
                        <w:lang w:val="en-CA"/>
                      </w:rPr>
                      <w:t xml:space="preserve"> Framework</w:t>
                    </w:r>
                    <w:r w:rsidR="0090236E">
                      <w:rPr>
                        <w:lang w:val="en-CA"/>
                      </w:rPr>
                      <w:t xml:space="preserve">, XSLT, Hibernate, </w:t>
                    </w:r>
                    <w:r w:rsidR="00C11158">
                      <w:rPr>
                        <w:lang w:val="en-CA"/>
                      </w:rPr>
                      <w:t>WebLogic,</w:t>
                    </w:r>
                    <w:r w:rsidR="0090236E">
                      <w:rPr>
                        <w:lang w:val="en-CA"/>
                      </w:rPr>
                      <w:t xml:space="preserve"> Smart Contracts on Ethereum </w:t>
                    </w:r>
                    <w:r w:rsidR="00C11158">
                      <w:rPr>
                        <w:lang w:val="en-CA"/>
                      </w:rPr>
                      <w:t>Blockchain, Internet of Things (IOT)</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57029FD4" w:rsidR="00391F02" w:rsidRPr="00391F02" w:rsidRDefault="00AE65C7" w:rsidP="00391F02">
                    <w:pPr>
                      <w:pStyle w:val="BodyText"/>
                      <w:rPr>
                        <w:lang w:val="fr-CA"/>
                      </w:rPr>
                    </w:pPr>
                    <w:r>
                      <w:rPr>
                        <w:lang w:val="fr-CA"/>
                      </w:rPr>
                      <w:t>Solutions Design</w:t>
                    </w:r>
                    <w:r w:rsidR="00723085">
                      <w:rPr>
                        <w:lang w:val="fr-CA"/>
                      </w:rPr>
                      <w:t xml:space="preserve"> &amp; </w:t>
                    </w:r>
                    <w:proofErr w:type="spellStart"/>
                    <w:r w:rsidR="00723085">
                      <w:rPr>
                        <w:lang w:val="fr-CA"/>
                      </w:rPr>
                      <w:t>implementation</w:t>
                    </w:r>
                    <w:proofErr w:type="spellEnd"/>
                    <w:r>
                      <w:rPr>
                        <w:lang w:val="fr-CA"/>
                      </w:rPr>
                      <w:t xml:space="preserve">, </w:t>
                    </w:r>
                    <w:proofErr w:type="spellStart"/>
                    <w:r w:rsidR="00083609">
                      <w:rPr>
                        <w:lang w:val="fr-CA"/>
                      </w:rPr>
                      <w:t>Requirements</w:t>
                    </w:r>
                    <w:proofErr w:type="spellEnd"/>
                    <w:r w:rsidR="00083609">
                      <w:rPr>
                        <w:lang w:val="fr-CA"/>
                      </w:rPr>
                      <w:t xml:space="preserve"> </w:t>
                    </w:r>
                    <w:proofErr w:type="spellStart"/>
                    <w:r w:rsidR="00083609">
                      <w:rPr>
                        <w:lang w:val="fr-CA"/>
                      </w:rPr>
                      <w:t>Analysis</w:t>
                    </w:r>
                    <w:proofErr w:type="spellEnd"/>
                    <w:r w:rsidR="00083609">
                      <w:rPr>
                        <w:lang w:val="fr-CA"/>
                      </w:rPr>
                      <w:t xml:space="preserve">, </w:t>
                    </w:r>
                    <w:r>
                      <w:rPr>
                        <w:lang w:val="fr-CA"/>
                      </w:rPr>
                      <w:t>BSS Transformation</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78E07C2E" w:rsidR="009178BA" w:rsidRPr="0040471B" w:rsidRDefault="00C11158" w:rsidP="0090236E">
                    <w:pPr>
                      <w:pStyle w:val="BodyText"/>
                      <w:rPr>
                        <w:lang w:val="fr-CA"/>
                      </w:rPr>
                    </w:pPr>
                    <w:r>
                      <w:rPr>
                        <w:lang w:val="fr-CA"/>
                      </w:rPr>
                      <w:t>Java, Python</w:t>
                    </w:r>
                    <w:r w:rsidR="0090236E">
                      <w:rPr>
                        <w:lang w:val="fr-CA"/>
                      </w:rPr>
                      <w:t xml:space="preserve">, </w:t>
                    </w:r>
                    <w:r w:rsidR="00F76CE7">
                      <w:rPr>
                        <w:lang w:val="fr-CA"/>
                      </w:rPr>
                      <w:t xml:space="preserve">Javascript, </w:t>
                    </w:r>
                    <w:r w:rsidR="0090236E">
                      <w:rPr>
                        <w:lang w:val="fr-CA"/>
                      </w:rPr>
                      <w:t>Solidity</w:t>
                    </w:r>
                  </w:p>
                </w:txbxContent>
              </v:textbox>
              <w10:wrap type="square" anchorx="margin" anchory="page"/>
            </v:shape>
          </w:pict>
        </mc:Fallback>
      </mc:AlternateContent>
    </w:r>
    <w:r w:rsidR="006C59B8">
      <w:rPr>
        <w:noProof/>
      </w:rPr>
      <mc:AlternateContent>
        <mc:Choice Requires="wps">
          <w:drawing>
            <wp:anchor distT="0" distB="0" distL="114300" distR="114300" simplePos="0" relativeHeight="251674624" behindDoc="1" locked="1" layoutInCell="1" allowOverlap="1" wp14:anchorId="4B9DA8E9" wp14:editId="7A65CB0F">
              <wp:simplePos x="0" y="0"/>
              <wp:positionH relativeFrom="page">
                <wp:posOffset>4724400</wp:posOffset>
              </wp:positionH>
              <wp:positionV relativeFrom="page">
                <wp:posOffset>2159000</wp:posOffset>
              </wp:positionV>
              <wp:extent cx="0" cy="7874000"/>
              <wp:effectExtent l="0" t="0" r="38100" b="31750"/>
              <wp:wrapNone/>
              <wp:docPr id="3" name="Straight Connector 3"/>
              <wp:cNvGraphicFramePr/>
              <a:graphic xmlns:a="http://schemas.openxmlformats.org/drawingml/2006/main">
                <a:graphicData uri="http://schemas.microsoft.com/office/word/2010/wordprocessingShape">
                  <wps:wsp>
                    <wps:cNvCnPr/>
                    <wps:spPr>
                      <a:xfrm>
                        <a:off x="0" y="0"/>
                        <a:ext cx="0" cy="787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6218F" id="Straight Connector 3" o:spid="_x0000_s1026" style="position:absolute;z-index:-2516418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72pt,170pt" to="372pt,7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" strokecolor="black [3213]" strokeweight=".5pt">
              <v:stroke joinstyle="miter"/>
              <w10:wrap anchorx="page" anchory="page"/>
              <w10:anchorlock/>
            </v:line>
          </w:pict>
        </mc:Fallback>
      </mc:AlternateContent>
    </w:r>
    <w:r w:rsidR="00976833">
      <w:rPr>
        <w:noProof/>
      </w:rPr>
      <w:drawing>
        <wp:anchor distT="0" distB="0" distL="114300" distR="114300" simplePos="0" relativeHeight="251671552" behindDoc="0" locked="1" layoutInCell="1" allowOverlap="1" wp14:anchorId="2E2BE52D" wp14:editId="196E40CF">
          <wp:simplePos x="0" y="0"/>
          <wp:positionH relativeFrom="margin">
            <wp:align>right</wp:align>
          </wp:positionH>
          <wp:positionV relativeFrom="margin">
            <wp:align>top</wp:align>
          </wp:positionV>
          <wp:extent cx="1295400" cy="602979"/>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979"/>
                  </a:xfrm>
                  <a:prstGeom prst="rect">
                    <a:avLst/>
                  </a:prstGeom>
                </pic:spPr>
              </pic:pic>
            </a:graphicData>
          </a:graphic>
          <wp14:sizeRelH relativeFrom="margin">
            <wp14:pctWidth>0</wp14:pctWidth>
          </wp14:sizeRelH>
          <wp14:sizeRelV relativeFrom="margin">
            <wp14:pctHeight>0</wp14:pctHeight>
          </wp14:sizeRelV>
        </wp:anchor>
      </w:drawing>
    </w:r>
    <w:r w:rsidR="0096794C">
      <w:rPr>
        <w:noProof/>
      </w:rPr>
      <mc:AlternateContent>
        <mc:Choice Requires="wps">
          <w:drawing>
            <wp:anchor distT="0" distB="0" distL="114300" distR="114300" simplePos="0" relativeHeight="251660286" behindDoc="0" locked="1" layoutInCell="1" allowOverlap="1" wp14:anchorId="0BC2ACC9" wp14:editId="466B54CA">
              <wp:simplePos x="0" y="0"/>
              <wp:positionH relativeFrom="margin">
                <wp:align>right</wp:align>
              </wp:positionH>
              <wp:positionV relativeFrom="margin">
                <wp:posOffset>1587500</wp:posOffset>
              </wp:positionV>
              <wp:extent cx="1460500" cy="1460500"/>
              <wp:effectExtent l="0" t="0" r="6350" b="635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60500" cy="14605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0AF06E" id="Freeform 6" o:spid="_x0000_s1026" style="position:absolute;margin-left:63.8pt;margin-top:125pt;width:115pt;height:115pt;z-index:25166028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" path="m2894,4933r2039,l4933,,,,,2039r2894,l2894,4933xe" fillcolor="#e31937" stroked="f">
              <v:fill color2="#5236ab" angle="270" colors="0 #e31937;39322f #a82465;1 #5236ab" focus="100%" type="gradient">
                <o:fill v:ext="view" type="gradientUnscaled"/>
              </v:fill>
              <v:path arrowok="t" o:connecttype="custom" o:connectlocs="856819,1460500;1460500,1460500;1460500,0;0,0;0,603681;856819,603681;856819,14605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28E615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47A70E3"/>
    <w:multiLevelType w:val="hybridMultilevel"/>
    <w:tmpl w:val="057A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465E3F"/>
    <w:multiLevelType w:val="hybridMultilevel"/>
    <w:tmpl w:val="CDDACFB4"/>
    <w:lvl w:ilvl="0" w:tplc="48205626">
      <w:start w:val="1"/>
      <w:numFmt w:val="bullet"/>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7"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9"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1"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1203B7"/>
    <w:multiLevelType w:val="hybridMultilevel"/>
    <w:tmpl w:val="614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7C77"/>
    <w:multiLevelType w:val="hybridMultilevel"/>
    <w:tmpl w:val="8E5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6687412">
    <w:abstractNumId w:val="14"/>
  </w:num>
  <w:num w:numId="2" w16cid:durableId="97913038">
    <w:abstractNumId w:val="4"/>
  </w:num>
  <w:num w:numId="3" w16cid:durableId="495540208">
    <w:abstractNumId w:val="8"/>
  </w:num>
  <w:num w:numId="4" w16cid:durableId="1334841998">
    <w:abstractNumId w:val="25"/>
  </w:num>
  <w:num w:numId="5" w16cid:durableId="207761509">
    <w:abstractNumId w:val="13"/>
  </w:num>
  <w:num w:numId="6" w16cid:durableId="1983191741">
    <w:abstractNumId w:val="20"/>
  </w:num>
  <w:num w:numId="7" w16cid:durableId="1365445809">
    <w:abstractNumId w:val="21"/>
  </w:num>
  <w:num w:numId="8" w16cid:durableId="1318730802">
    <w:abstractNumId w:val="6"/>
  </w:num>
  <w:num w:numId="9" w16cid:durableId="843134855">
    <w:abstractNumId w:val="9"/>
  </w:num>
  <w:num w:numId="10" w16cid:durableId="468089653">
    <w:abstractNumId w:val="24"/>
  </w:num>
  <w:num w:numId="11" w16cid:durableId="1619333340">
    <w:abstractNumId w:val="2"/>
  </w:num>
  <w:num w:numId="12" w16cid:durableId="444159831">
    <w:abstractNumId w:val="1"/>
  </w:num>
  <w:num w:numId="13" w16cid:durableId="1866556540">
    <w:abstractNumId w:val="0"/>
  </w:num>
  <w:num w:numId="14" w16cid:durableId="1498620066">
    <w:abstractNumId w:val="12"/>
  </w:num>
  <w:num w:numId="15" w16cid:durableId="1180775216">
    <w:abstractNumId w:val="11"/>
  </w:num>
  <w:num w:numId="16" w16cid:durableId="1798335585">
    <w:abstractNumId w:val="5"/>
  </w:num>
  <w:num w:numId="17" w16cid:durableId="1894148681">
    <w:abstractNumId w:val="22"/>
  </w:num>
  <w:num w:numId="18" w16cid:durableId="1460102732">
    <w:abstractNumId w:val="23"/>
  </w:num>
  <w:num w:numId="19" w16cid:durableId="38675033">
    <w:abstractNumId w:val="16"/>
  </w:num>
  <w:num w:numId="20" w16cid:durableId="1771120787">
    <w:abstractNumId w:val="7"/>
  </w:num>
  <w:num w:numId="21" w16cid:durableId="101921807">
    <w:abstractNumId w:val="10"/>
  </w:num>
  <w:num w:numId="22" w16cid:durableId="395083553">
    <w:abstractNumId w:val="15"/>
  </w:num>
  <w:num w:numId="23" w16cid:durableId="1582527215">
    <w:abstractNumId w:val="3"/>
  </w:num>
  <w:num w:numId="24" w16cid:durableId="1541743847">
    <w:abstractNumId w:val="17"/>
  </w:num>
  <w:num w:numId="25" w16cid:durableId="1707020208">
    <w:abstractNumId w:val="18"/>
  </w:num>
  <w:num w:numId="26" w16cid:durableId="1751656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88"/>
    <w:rsid w:val="000001DF"/>
    <w:rsid w:val="0004003E"/>
    <w:rsid w:val="0004113F"/>
    <w:rsid w:val="000435D6"/>
    <w:rsid w:val="000552F5"/>
    <w:rsid w:val="00055D64"/>
    <w:rsid w:val="00057155"/>
    <w:rsid w:val="0006132A"/>
    <w:rsid w:val="00063E88"/>
    <w:rsid w:val="00071380"/>
    <w:rsid w:val="00071F21"/>
    <w:rsid w:val="00077FE8"/>
    <w:rsid w:val="00081399"/>
    <w:rsid w:val="00082192"/>
    <w:rsid w:val="00083609"/>
    <w:rsid w:val="00083ED0"/>
    <w:rsid w:val="0009085A"/>
    <w:rsid w:val="00096AD5"/>
    <w:rsid w:val="000B42B2"/>
    <w:rsid w:val="000B7ADA"/>
    <w:rsid w:val="000C2EC8"/>
    <w:rsid w:val="000C79F5"/>
    <w:rsid w:val="000D0092"/>
    <w:rsid w:val="000E7DBE"/>
    <w:rsid w:val="000F5E99"/>
    <w:rsid w:val="00115819"/>
    <w:rsid w:val="00124CDC"/>
    <w:rsid w:val="00126AAC"/>
    <w:rsid w:val="001372AA"/>
    <w:rsid w:val="00145FD9"/>
    <w:rsid w:val="0015564F"/>
    <w:rsid w:val="00157B4D"/>
    <w:rsid w:val="00162EDE"/>
    <w:rsid w:val="001648FB"/>
    <w:rsid w:val="001965A4"/>
    <w:rsid w:val="001A115C"/>
    <w:rsid w:val="001B1B4F"/>
    <w:rsid w:val="001B3874"/>
    <w:rsid w:val="001D22A4"/>
    <w:rsid w:val="001D5E05"/>
    <w:rsid w:val="001E2338"/>
    <w:rsid w:val="001E671D"/>
    <w:rsid w:val="001E6B37"/>
    <w:rsid w:val="00200A19"/>
    <w:rsid w:val="002053DE"/>
    <w:rsid w:val="002126AB"/>
    <w:rsid w:val="00212C4B"/>
    <w:rsid w:val="002144FA"/>
    <w:rsid w:val="00215FE2"/>
    <w:rsid w:val="00225428"/>
    <w:rsid w:val="00251057"/>
    <w:rsid w:val="002600D7"/>
    <w:rsid w:val="00282121"/>
    <w:rsid w:val="00284E3C"/>
    <w:rsid w:val="00292A9B"/>
    <w:rsid w:val="00295BB3"/>
    <w:rsid w:val="002972A7"/>
    <w:rsid w:val="002B6889"/>
    <w:rsid w:val="002B69B8"/>
    <w:rsid w:val="002B7297"/>
    <w:rsid w:val="002C42AF"/>
    <w:rsid w:val="002D6538"/>
    <w:rsid w:val="002D7613"/>
    <w:rsid w:val="00307181"/>
    <w:rsid w:val="0031034D"/>
    <w:rsid w:val="003127E2"/>
    <w:rsid w:val="00324F28"/>
    <w:rsid w:val="00333179"/>
    <w:rsid w:val="003365D6"/>
    <w:rsid w:val="00352F5C"/>
    <w:rsid w:val="00362AA8"/>
    <w:rsid w:val="003630AE"/>
    <w:rsid w:val="00373764"/>
    <w:rsid w:val="00375643"/>
    <w:rsid w:val="003874AB"/>
    <w:rsid w:val="00391F02"/>
    <w:rsid w:val="003923D6"/>
    <w:rsid w:val="003A22DC"/>
    <w:rsid w:val="003B25EC"/>
    <w:rsid w:val="003B4E8B"/>
    <w:rsid w:val="003B74AF"/>
    <w:rsid w:val="003D1E9C"/>
    <w:rsid w:val="003D767A"/>
    <w:rsid w:val="003E5909"/>
    <w:rsid w:val="003E5D4D"/>
    <w:rsid w:val="003E7EE6"/>
    <w:rsid w:val="003F45D0"/>
    <w:rsid w:val="004023FC"/>
    <w:rsid w:val="00404484"/>
    <w:rsid w:val="0040471B"/>
    <w:rsid w:val="004071E8"/>
    <w:rsid w:val="00417D13"/>
    <w:rsid w:val="00454805"/>
    <w:rsid w:val="00462221"/>
    <w:rsid w:val="00466BAA"/>
    <w:rsid w:val="00467A5F"/>
    <w:rsid w:val="00472A84"/>
    <w:rsid w:val="00477A69"/>
    <w:rsid w:val="00494C0E"/>
    <w:rsid w:val="00496199"/>
    <w:rsid w:val="004B164E"/>
    <w:rsid w:val="004C7755"/>
    <w:rsid w:val="004E0F80"/>
    <w:rsid w:val="004E24B6"/>
    <w:rsid w:val="004E3D27"/>
    <w:rsid w:val="004E4119"/>
    <w:rsid w:val="004E664D"/>
    <w:rsid w:val="004E6F0B"/>
    <w:rsid w:val="004E703A"/>
    <w:rsid w:val="004F3AE6"/>
    <w:rsid w:val="004F5F14"/>
    <w:rsid w:val="00500644"/>
    <w:rsid w:val="00537A22"/>
    <w:rsid w:val="00541CD4"/>
    <w:rsid w:val="005577A9"/>
    <w:rsid w:val="0056547E"/>
    <w:rsid w:val="00574A2D"/>
    <w:rsid w:val="00574CAE"/>
    <w:rsid w:val="00580BF2"/>
    <w:rsid w:val="00583BBB"/>
    <w:rsid w:val="005922D6"/>
    <w:rsid w:val="005B5A5F"/>
    <w:rsid w:val="005B5BC1"/>
    <w:rsid w:val="005B6ECD"/>
    <w:rsid w:val="005D14CB"/>
    <w:rsid w:val="005D51F9"/>
    <w:rsid w:val="005D63D7"/>
    <w:rsid w:val="005F32AA"/>
    <w:rsid w:val="005F44BB"/>
    <w:rsid w:val="00620863"/>
    <w:rsid w:val="00620B33"/>
    <w:rsid w:val="0062312C"/>
    <w:rsid w:val="00631E03"/>
    <w:rsid w:val="00632D54"/>
    <w:rsid w:val="00635574"/>
    <w:rsid w:val="0063586E"/>
    <w:rsid w:val="00640CB3"/>
    <w:rsid w:val="00640D9D"/>
    <w:rsid w:val="00645DA4"/>
    <w:rsid w:val="00653C61"/>
    <w:rsid w:val="00660BF5"/>
    <w:rsid w:val="0066734F"/>
    <w:rsid w:val="00673147"/>
    <w:rsid w:val="0068107E"/>
    <w:rsid w:val="00682111"/>
    <w:rsid w:val="0068333A"/>
    <w:rsid w:val="00684425"/>
    <w:rsid w:val="00691468"/>
    <w:rsid w:val="00692D01"/>
    <w:rsid w:val="0069604C"/>
    <w:rsid w:val="006A44D6"/>
    <w:rsid w:val="006B4B56"/>
    <w:rsid w:val="006C59B8"/>
    <w:rsid w:val="006E49BB"/>
    <w:rsid w:val="006F73DE"/>
    <w:rsid w:val="00707B0B"/>
    <w:rsid w:val="007101AB"/>
    <w:rsid w:val="0071303B"/>
    <w:rsid w:val="00723085"/>
    <w:rsid w:val="0073443F"/>
    <w:rsid w:val="007378F3"/>
    <w:rsid w:val="00737DF5"/>
    <w:rsid w:val="007562EE"/>
    <w:rsid w:val="00772756"/>
    <w:rsid w:val="007817E2"/>
    <w:rsid w:val="00787C72"/>
    <w:rsid w:val="00790373"/>
    <w:rsid w:val="007A2128"/>
    <w:rsid w:val="007A7DB4"/>
    <w:rsid w:val="007C08CB"/>
    <w:rsid w:val="007C2056"/>
    <w:rsid w:val="007D7241"/>
    <w:rsid w:val="007D79CC"/>
    <w:rsid w:val="007E3EE8"/>
    <w:rsid w:val="007F0677"/>
    <w:rsid w:val="007F43B9"/>
    <w:rsid w:val="007F7056"/>
    <w:rsid w:val="00805BD5"/>
    <w:rsid w:val="008072C4"/>
    <w:rsid w:val="008201E7"/>
    <w:rsid w:val="00825C40"/>
    <w:rsid w:val="00832B51"/>
    <w:rsid w:val="00843326"/>
    <w:rsid w:val="00852EAD"/>
    <w:rsid w:val="008537F2"/>
    <w:rsid w:val="0085397C"/>
    <w:rsid w:val="00862723"/>
    <w:rsid w:val="00862DF1"/>
    <w:rsid w:val="008A1B7B"/>
    <w:rsid w:val="008A1F34"/>
    <w:rsid w:val="008B7D9C"/>
    <w:rsid w:val="008C0850"/>
    <w:rsid w:val="008C11AB"/>
    <w:rsid w:val="008C3C5D"/>
    <w:rsid w:val="008E2A64"/>
    <w:rsid w:val="008E3A21"/>
    <w:rsid w:val="008E6E3F"/>
    <w:rsid w:val="008F44FC"/>
    <w:rsid w:val="0090236E"/>
    <w:rsid w:val="00903039"/>
    <w:rsid w:val="00915D43"/>
    <w:rsid w:val="009178BA"/>
    <w:rsid w:val="00923170"/>
    <w:rsid w:val="0093064A"/>
    <w:rsid w:val="00946F36"/>
    <w:rsid w:val="0094795B"/>
    <w:rsid w:val="00955D27"/>
    <w:rsid w:val="009607C9"/>
    <w:rsid w:val="00962B43"/>
    <w:rsid w:val="0096794C"/>
    <w:rsid w:val="00976833"/>
    <w:rsid w:val="00992046"/>
    <w:rsid w:val="009A28C7"/>
    <w:rsid w:val="009A3702"/>
    <w:rsid w:val="009A7CE2"/>
    <w:rsid w:val="009C7204"/>
    <w:rsid w:val="009D07A0"/>
    <w:rsid w:val="009D1AAB"/>
    <w:rsid w:val="009E4343"/>
    <w:rsid w:val="009F2D33"/>
    <w:rsid w:val="00A0337C"/>
    <w:rsid w:val="00A31255"/>
    <w:rsid w:val="00A464A4"/>
    <w:rsid w:val="00A55557"/>
    <w:rsid w:val="00A7199F"/>
    <w:rsid w:val="00A91152"/>
    <w:rsid w:val="00AA13B6"/>
    <w:rsid w:val="00AA393E"/>
    <w:rsid w:val="00AA5488"/>
    <w:rsid w:val="00AB10BF"/>
    <w:rsid w:val="00AB25D6"/>
    <w:rsid w:val="00AB33A9"/>
    <w:rsid w:val="00AC06C8"/>
    <w:rsid w:val="00AD5DF0"/>
    <w:rsid w:val="00AE65C7"/>
    <w:rsid w:val="00B124D6"/>
    <w:rsid w:val="00B13664"/>
    <w:rsid w:val="00B13FB5"/>
    <w:rsid w:val="00B204C9"/>
    <w:rsid w:val="00B313DA"/>
    <w:rsid w:val="00B45A46"/>
    <w:rsid w:val="00B5311E"/>
    <w:rsid w:val="00B54D0D"/>
    <w:rsid w:val="00B60099"/>
    <w:rsid w:val="00B61C8E"/>
    <w:rsid w:val="00B6673C"/>
    <w:rsid w:val="00B8215D"/>
    <w:rsid w:val="00B82186"/>
    <w:rsid w:val="00B86EC9"/>
    <w:rsid w:val="00B92566"/>
    <w:rsid w:val="00B93B32"/>
    <w:rsid w:val="00B97E8D"/>
    <w:rsid w:val="00BB2398"/>
    <w:rsid w:val="00BB618D"/>
    <w:rsid w:val="00BC375F"/>
    <w:rsid w:val="00BC472D"/>
    <w:rsid w:val="00BC6AAF"/>
    <w:rsid w:val="00BC78B5"/>
    <w:rsid w:val="00BD34D9"/>
    <w:rsid w:val="00BE66AA"/>
    <w:rsid w:val="00C01CA5"/>
    <w:rsid w:val="00C04AED"/>
    <w:rsid w:val="00C11158"/>
    <w:rsid w:val="00C118FA"/>
    <w:rsid w:val="00C2487F"/>
    <w:rsid w:val="00C27073"/>
    <w:rsid w:val="00C277D0"/>
    <w:rsid w:val="00C347F0"/>
    <w:rsid w:val="00C365A0"/>
    <w:rsid w:val="00C36FE3"/>
    <w:rsid w:val="00C37989"/>
    <w:rsid w:val="00C42F1E"/>
    <w:rsid w:val="00C43971"/>
    <w:rsid w:val="00C47114"/>
    <w:rsid w:val="00C504E1"/>
    <w:rsid w:val="00C662C1"/>
    <w:rsid w:val="00C663B3"/>
    <w:rsid w:val="00C7164E"/>
    <w:rsid w:val="00C717E0"/>
    <w:rsid w:val="00C7549E"/>
    <w:rsid w:val="00C81E6F"/>
    <w:rsid w:val="00C86810"/>
    <w:rsid w:val="00CB3F7B"/>
    <w:rsid w:val="00CC06B4"/>
    <w:rsid w:val="00CC15AC"/>
    <w:rsid w:val="00CC6F2A"/>
    <w:rsid w:val="00CD3F1D"/>
    <w:rsid w:val="00CD4530"/>
    <w:rsid w:val="00CD7384"/>
    <w:rsid w:val="00CE0E88"/>
    <w:rsid w:val="00CE6BF2"/>
    <w:rsid w:val="00CF6024"/>
    <w:rsid w:val="00D03C42"/>
    <w:rsid w:val="00D070D1"/>
    <w:rsid w:val="00D13653"/>
    <w:rsid w:val="00D21081"/>
    <w:rsid w:val="00D31FAF"/>
    <w:rsid w:val="00D373AC"/>
    <w:rsid w:val="00D3761B"/>
    <w:rsid w:val="00D51F84"/>
    <w:rsid w:val="00D637F2"/>
    <w:rsid w:val="00D6493E"/>
    <w:rsid w:val="00D66AAF"/>
    <w:rsid w:val="00D857CD"/>
    <w:rsid w:val="00D963E3"/>
    <w:rsid w:val="00DA1400"/>
    <w:rsid w:val="00DB269E"/>
    <w:rsid w:val="00DB489F"/>
    <w:rsid w:val="00DB622A"/>
    <w:rsid w:val="00DC47A4"/>
    <w:rsid w:val="00DC5758"/>
    <w:rsid w:val="00DE5D62"/>
    <w:rsid w:val="00DF40A0"/>
    <w:rsid w:val="00DF5C1A"/>
    <w:rsid w:val="00E0289E"/>
    <w:rsid w:val="00E14491"/>
    <w:rsid w:val="00E23C28"/>
    <w:rsid w:val="00E33A0D"/>
    <w:rsid w:val="00E35F38"/>
    <w:rsid w:val="00E37FB3"/>
    <w:rsid w:val="00E4236E"/>
    <w:rsid w:val="00E44C11"/>
    <w:rsid w:val="00E55E76"/>
    <w:rsid w:val="00E63891"/>
    <w:rsid w:val="00E66EA9"/>
    <w:rsid w:val="00E72D7B"/>
    <w:rsid w:val="00E735E9"/>
    <w:rsid w:val="00E75816"/>
    <w:rsid w:val="00E975DD"/>
    <w:rsid w:val="00EA2553"/>
    <w:rsid w:val="00EB0669"/>
    <w:rsid w:val="00EB138E"/>
    <w:rsid w:val="00EB2994"/>
    <w:rsid w:val="00EB3370"/>
    <w:rsid w:val="00EC7236"/>
    <w:rsid w:val="00ED48AE"/>
    <w:rsid w:val="00ED6C3B"/>
    <w:rsid w:val="00ED7BFC"/>
    <w:rsid w:val="00EE441F"/>
    <w:rsid w:val="00F00BB8"/>
    <w:rsid w:val="00F06072"/>
    <w:rsid w:val="00F12044"/>
    <w:rsid w:val="00F20943"/>
    <w:rsid w:val="00F222E5"/>
    <w:rsid w:val="00F3032A"/>
    <w:rsid w:val="00F3276B"/>
    <w:rsid w:val="00F47BF0"/>
    <w:rsid w:val="00F609D0"/>
    <w:rsid w:val="00F67AF9"/>
    <w:rsid w:val="00F71C37"/>
    <w:rsid w:val="00F75742"/>
    <w:rsid w:val="00F76CE7"/>
    <w:rsid w:val="00F82949"/>
    <w:rsid w:val="00F95085"/>
    <w:rsid w:val="00F95191"/>
    <w:rsid w:val="00FA13A5"/>
    <w:rsid w:val="00FA45B3"/>
    <w:rsid w:val="00FA5980"/>
    <w:rsid w:val="00FA74C9"/>
    <w:rsid w:val="00FB691D"/>
    <w:rsid w:val="00FD6066"/>
    <w:rsid w:val="00FE3988"/>
    <w:rsid w:val="00FF03E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13C56"/>
  <w15:chartTrackingRefBased/>
  <w15:docId w15:val="{1FC05799-50ED-4291-AFB9-8ED164D0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79F5"/>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707B0B"/>
    <w:pPr>
      <w:tabs>
        <w:tab w:val="center" w:pos="5100"/>
        <w:tab w:val="right" w:pos="9840"/>
      </w:tabs>
      <w:spacing w:before="240" w:after="0" w:line="240" w:lineRule="auto"/>
    </w:pPr>
    <w:rPr>
      <w:noProof/>
    </w:rPr>
  </w:style>
  <w:style w:type="character" w:customStyle="1" w:styleId="FooterChar">
    <w:name w:val="Footer Char"/>
    <w:basedOn w:val="DefaultParagraphFont"/>
    <w:link w:val="Footer"/>
    <w:uiPriority w:val="99"/>
    <w:rsid w:val="00707B0B"/>
    <w:rPr>
      <w:noProof/>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991F3D"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E31937"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QuoteChar">
    <w:name w:val="Quote Char"/>
    <w:basedOn w:val="DefaultParagraphFont"/>
    <w:link w:val="Quote"/>
    <w:uiPriority w:val="24"/>
    <w:semiHidden/>
    <w:rsid w:val="004F5F14"/>
    <w:rPr>
      <w:iCs/>
      <w:color w:val="404040" w:themeColor="text1" w:themeTint="BF"/>
      <w:sz w:val="36"/>
      <w:lang w:val="en-US"/>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OfficePosition">
    <w:name w:val="CV - Office Position"/>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rsid w:val="0056547E"/>
    <w:pPr>
      <w:spacing w:line="240" w:lineRule="auto"/>
    </w:pPr>
    <w:rPr>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rsid w:val="00AA5488"/>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2D6538"/>
    <w:pPr>
      <w:numPr>
        <w:numId w:val="11"/>
      </w:numPr>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CV-TableText">
    <w:name w:val="CV - Table Text"/>
    <w:basedOn w:val="Normal"/>
    <w:uiPriority w:val="29"/>
    <w:qFormat/>
    <w:rsid w:val="00B13FB5"/>
    <w:pPr>
      <w:spacing w:before="60" w:after="60" w:line="240" w:lineRule="auto"/>
    </w:pPr>
  </w:style>
  <w:style w:type="paragraph" w:customStyle="1" w:styleId="CV-TableSubtitle">
    <w:name w:val="CV - Table Subtitle"/>
    <w:basedOn w:val="CV-TableText"/>
    <w:uiPriority w:val="29"/>
    <w:qFormat/>
    <w:rsid w:val="00B13FB5"/>
    <w:rPr>
      <w:b/>
      <w:color w:val="FFFFFF" w:themeColor="background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22"/>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ableHeading">
    <w:name w:val="CV - Table Heading"/>
    <w:basedOn w:val="CV-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ame">
    <w:name w:val="CV - Name"/>
    <w:basedOn w:val="Normal"/>
    <w:next w:val="CV-OfficePosition"/>
    <w:uiPriority w:val="11"/>
    <w:rsid w:val="00A31255"/>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rsid w:val="00D6493E"/>
    <w:pPr>
      <w:spacing w:after="0" w:line="240" w:lineRule="auto"/>
    </w:pPr>
    <w:rPr>
      <w:sz w:val="22"/>
    </w:rPr>
  </w:style>
  <w:style w:type="character" w:customStyle="1" w:styleId="CV-Blankstar">
    <w:name w:val="CV - Blank star"/>
    <w:basedOn w:val="DefaultParagraphFont"/>
    <w:uiPriority w:val="30"/>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ub-title">
    <w:name w:val="CV - Sub-titl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rsid w:val="00EB3370"/>
    <w:rPr>
      <w:rFonts w:ascii="Segoe UI Symbol" w:hAnsi="Segoe UI Symbol" w:cs="Segoe UI Symbol"/>
      <w:color w:val="E31937" w:themeColor="accent1"/>
    </w:rPr>
  </w:style>
  <w:style w:type="paragraph" w:customStyle="1" w:styleId="BodyContentStyle">
    <w:name w:val="Body_Content_Style"/>
    <w:link w:val="BodyContentStyleChar"/>
    <w:rsid w:val="002C42AF"/>
    <w:pPr>
      <w:spacing w:before="120" w:after="180" w:line="288" w:lineRule="auto"/>
    </w:pPr>
    <w:rPr>
      <w:rFonts w:ascii="Arial" w:eastAsia="Arial" w:hAnsi="Arial" w:cs="Times New Roman"/>
      <w:color w:val="000000"/>
      <w:sz w:val="18"/>
      <w:szCs w:val="18"/>
      <w:lang w:val="en-GB"/>
    </w:rPr>
  </w:style>
  <w:style w:type="character" w:customStyle="1" w:styleId="BodyContentStyleChar">
    <w:name w:val="Body_Content_Style Char"/>
    <w:basedOn w:val="DefaultParagraphFont"/>
    <w:link w:val="BodyContentStyle"/>
    <w:rsid w:val="002C42AF"/>
    <w:rPr>
      <w:rFonts w:ascii="Arial" w:eastAsia="Arial" w:hAnsi="Arial" w:cs="Times New Roman"/>
      <w:color w:val="000000"/>
      <w:sz w:val="18"/>
      <w:szCs w:val="18"/>
      <w:lang w:val="en-GB"/>
    </w:rPr>
  </w:style>
  <w:style w:type="paragraph" w:customStyle="1" w:styleId="description1">
    <w:name w:val="description1"/>
    <w:basedOn w:val="Normal"/>
    <w:rsid w:val="002C42AF"/>
    <w:pPr>
      <w:spacing w:after="150" w:line="240" w:lineRule="auto"/>
      <w:ind w:left="300"/>
    </w:pPr>
    <w:rPr>
      <w:rFonts w:ascii="Times New Roman" w:eastAsia="Times New Roman" w:hAnsi="Times New Roman" w:cs="Times New Roman"/>
      <w:sz w:val="31"/>
      <w:szCs w:val="31"/>
    </w:rPr>
  </w:style>
  <w:style w:type="paragraph" w:customStyle="1" w:styleId="CVKeypoint">
    <w:name w:val="CV Keypoint"/>
    <w:basedOn w:val="Normal"/>
    <w:rsid w:val="002C42AF"/>
    <w:pPr>
      <w:keepLines/>
      <w:numPr>
        <w:numId w:val="25"/>
      </w:numPr>
      <w:tabs>
        <w:tab w:val="left" w:pos="3226"/>
      </w:tabs>
      <w:spacing w:before="80" w:after="40" w:line="240" w:lineRule="auto"/>
    </w:pPr>
    <w:rPr>
      <w:rFonts w:ascii="Times New Roman" w:eastAsia="Times New Roman" w:hAnsi="Times New Roman" w:cs="Times New Roman"/>
      <w:color w:val="0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parkerprakash\AppData\Local\Microsoft\Windows\INetCache\Content.Outlook\LBPO662H\CGI_CV_template.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25EA6-9291-4E3E-97BF-603C4578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CGI_CV_template.dotx</Template>
  <TotalTime>125</TotalTime>
  <Pages>6</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Proposal name</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Parker Prakash, Henry</dc:creator>
  <cp:keywords/>
  <dc:description/>
  <cp:lastModifiedBy>Steven Fernandes</cp:lastModifiedBy>
  <cp:revision>29</cp:revision>
  <cp:lastPrinted>2021-02-09T15:09:00Z</cp:lastPrinted>
  <dcterms:created xsi:type="dcterms:W3CDTF">2021-09-24T11:54:00Z</dcterms:created>
  <dcterms:modified xsi:type="dcterms:W3CDTF">2022-11-21T15:22:00Z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