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Light"/>
        <w:tblpPr w:leftFromText="180" w:rightFromText="180" w:vertAnchor="text" w:tblpY="1"/>
        <w:tblOverlap w:val="never"/>
        <w:tblW w:w="32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44"/>
      </w:tblGrid>
      <w:tr w:rsidR="00B124D6" w:rsidRPr="00B13664" w14:paraId="3561ED58" w14:textId="77777777" w:rsidTr="0031034D">
        <w:trPr>
          <w:cantSplit/>
          <w:trHeight w:val="1840"/>
        </w:trPr>
        <w:tc>
          <w:tcPr>
            <w:tcW w:w="6663" w:type="dxa"/>
            <w:vAlign w:val="bottom"/>
          </w:tcPr>
          <w:p w14:paraId="5D7EEBDA" w14:textId="1862F698" w:rsidR="00B124D6" w:rsidRPr="00B13664" w:rsidRDefault="00B54D0D" w:rsidP="0031034D">
            <w:pPr>
              <w:pStyle w:val="CV-Name"/>
              <w:rPr>
                <w:lang w:val="en-CA"/>
              </w:rPr>
            </w:pPr>
            <w:bookmarkStart w:id="0" w:name="_Hlk56520185"/>
            <w:r>
              <w:rPr>
                <w:lang w:val="en-CA"/>
              </w:rPr>
              <w:t>Steven Marcel Fernandes</w:t>
            </w:r>
          </w:p>
          <w:p w14:paraId="692B03A7" w14:textId="23EA5ED8" w:rsidR="00B124D6" w:rsidRPr="00B13664" w:rsidRDefault="00B54D0D" w:rsidP="0031034D">
            <w:pPr>
              <w:pStyle w:val="CV-OfficePosition"/>
              <w:rPr>
                <w:lang w:val="en-CA"/>
              </w:rPr>
            </w:pPr>
            <w:r>
              <w:rPr>
                <w:lang w:val="en-CA"/>
              </w:rPr>
              <w:t>Associate Consultant</w:t>
            </w:r>
          </w:p>
          <w:p w14:paraId="3238085E" w14:textId="4D435A23" w:rsidR="00B124D6" w:rsidRPr="00B13664" w:rsidRDefault="00B54D0D" w:rsidP="0031034D">
            <w:pPr>
              <w:pStyle w:val="CV-Experience"/>
              <w:rPr>
                <w:lang w:val="en-CA"/>
              </w:rPr>
            </w:pPr>
            <w:r>
              <w:rPr>
                <w:lang w:val="en-CA"/>
              </w:rPr>
              <w:t>1</w:t>
            </w:r>
            <w:r w:rsidR="00C11158">
              <w:rPr>
                <w:lang w:val="en-CA"/>
              </w:rPr>
              <w:t>5</w:t>
            </w:r>
            <w:r w:rsidR="00B124D6" w:rsidRPr="00B13664">
              <w:rPr>
                <w:lang w:val="en-CA"/>
              </w:rPr>
              <w:t xml:space="preserve"> years of experience in </w:t>
            </w:r>
            <w:r>
              <w:rPr>
                <w:lang w:val="en-CA"/>
              </w:rPr>
              <w:t>CGI</w:t>
            </w:r>
          </w:p>
          <w:p w14:paraId="2AA5CACD" w14:textId="77777777" w:rsidR="00B124D6" w:rsidRPr="00B13664" w:rsidRDefault="00B124D6" w:rsidP="0031034D">
            <w:pPr>
              <w:pBdr>
                <w:bottom w:val="single" w:sz="2" w:space="1" w:color="auto"/>
              </w:pBdr>
              <w:spacing w:after="0" w:line="240" w:lineRule="auto"/>
              <w:ind w:right="3600"/>
              <w:rPr>
                <w:lang w:val="en-CA"/>
              </w:rPr>
            </w:pPr>
          </w:p>
        </w:tc>
      </w:tr>
    </w:tbl>
    <w:p w14:paraId="195817F1" w14:textId="77777777" w:rsidR="00C11158" w:rsidRDefault="00C11158" w:rsidP="006C59B8">
      <w:pPr>
        <w:spacing w:after="360"/>
        <w:rPr>
          <w:noProof/>
        </w:rPr>
      </w:pPr>
    </w:p>
    <w:p w14:paraId="08DB1EC4" w14:textId="7FC73C0F" w:rsidR="001648FB" w:rsidRPr="00B124D6" w:rsidRDefault="006C59B8" w:rsidP="006C59B8">
      <w:pPr>
        <w:spacing w:after="360"/>
      </w:pPr>
      <w:r>
        <w:rPr>
          <w:noProof/>
        </w:rPr>
        <w:br w:type="textWrapping" w:clear="all"/>
      </w:r>
    </w:p>
    <w:p w14:paraId="5937F7DA" w14:textId="20EEF00B" w:rsidR="00D6493E" w:rsidRDefault="00ED48AE" w:rsidP="004F5F14">
      <w:pPr>
        <w:pStyle w:val="CV-Title"/>
        <w:rPr>
          <w:lang w:val="en-CA"/>
        </w:rPr>
      </w:pPr>
      <w:r w:rsidRPr="00B13664">
        <w:rPr>
          <w:lang w:val="en-CA"/>
        </w:rPr>
        <w:t>Profile</w:t>
      </w:r>
    </w:p>
    <w:p w14:paraId="234E0F0A" w14:textId="77777777" w:rsidR="00B54D0D" w:rsidRPr="00B54D0D" w:rsidRDefault="00B54D0D" w:rsidP="00B54D0D">
      <w:pPr>
        <w:pStyle w:val="BodyText"/>
        <w:rPr>
          <w:lang w:val="en-CA"/>
        </w:rPr>
      </w:pPr>
      <w:r w:rsidRPr="00B54D0D">
        <w:rPr>
          <w:lang w:val="en-CA"/>
        </w:rPr>
        <w:t>Steven Marcel Fernandes is an experienced Software Engineer with around 15 years experience in design &amp; implementation of enterprise applications. He has domain expertise in Telecom, Insurance, Finance, Inventory and manufacturing and currently working as a Lead Analyst.</w:t>
      </w:r>
    </w:p>
    <w:p w14:paraId="04A3AB5C" w14:textId="14BE8EF0" w:rsidR="00B54D0D" w:rsidRDefault="00B54D0D" w:rsidP="00B54D0D">
      <w:pPr>
        <w:pStyle w:val="BodyText"/>
        <w:rPr>
          <w:lang w:val="en-CA"/>
        </w:rPr>
      </w:pPr>
      <w:r w:rsidRPr="00B54D0D">
        <w:rPr>
          <w:lang w:val="en-CA"/>
        </w:rPr>
        <w:t xml:space="preserve">He has a wide range of experience in Analysis, Development and Implementation of Business / Enterprise technology solutions using Java/J2EE, Spring, Hibernate, and other </w:t>
      </w:r>
      <w:r w:rsidR="0090236E" w:rsidRPr="00B54D0D">
        <w:rPr>
          <w:lang w:val="en-CA"/>
        </w:rPr>
        <w:t>open-source</w:t>
      </w:r>
      <w:r w:rsidRPr="00B54D0D">
        <w:rPr>
          <w:lang w:val="en-CA"/>
        </w:rPr>
        <w:t xml:space="preserve"> frameworks. Possess good experience with MicroServices,</w:t>
      </w:r>
      <w:r>
        <w:rPr>
          <w:lang w:val="en-CA"/>
        </w:rPr>
        <w:t xml:space="preserve"> </w:t>
      </w:r>
      <w:r w:rsidRPr="00B54D0D">
        <w:rPr>
          <w:lang w:val="en-CA"/>
        </w:rPr>
        <w:t>Docker,</w:t>
      </w:r>
      <w:r>
        <w:rPr>
          <w:lang w:val="en-CA"/>
        </w:rPr>
        <w:t xml:space="preserve"> </w:t>
      </w:r>
      <w:r w:rsidRPr="00B54D0D">
        <w:rPr>
          <w:lang w:val="en-CA"/>
        </w:rPr>
        <w:t>AWS, Jenkins</w:t>
      </w:r>
      <w:r w:rsidR="00C11158">
        <w:rPr>
          <w:lang w:val="en-CA"/>
        </w:rPr>
        <w:t>.</w:t>
      </w:r>
    </w:p>
    <w:p w14:paraId="6D7E592A" w14:textId="11E033E6" w:rsidR="00C11158" w:rsidRPr="00B54D0D" w:rsidRDefault="00C11158" w:rsidP="00B54D0D">
      <w:pPr>
        <w:pStyle w:val="BodyText"/>
        <w:rPr>
          <w:lang w:val="en-CA"/>
        </w:rPr>
      </w:pPr>
      <w:r>
        <w:rPr>
          <w:lang w:val="en-CA"/>
        </w:rPr>
        <w:t xml:space="preserve">He is also passionate in working on Internet of </w:t>
      </w:r>
      <w:proofErr w:type="gramStart"/>
      <w:r>
        <w:rPr>
          <w:lang w:val="en-CA"/>
        </w:rPr>
        <w:t>Things(</w:t>
      </w:r>
      <w:proofErr w:type="gramEnd"/>
      <w:r>
        <w:rPr>
          <w:lang w:val="en-CA"/>
        </w:rPr>
        <w:t xml:space="preserve">IOT) &amp; Ethereum Blockchain Smart Contracts. </w:t>
      </w:r>
    </w:p>
    <w:p w14:paraId="097BAAE5" w14:textId="68CDF684" w:rsidR="00B54D0D" w:rsidRPr="00B13664" w:rsidRDefault="00B54D0D" w:rsidP="00B54D0D">
      <w:pPr>
        <w:pStyle w:val="BodyText"/>
        <w:rPr>
          <w:lang w:val="en-CA"/>
        </w:rPr>
      </w:pPr>
      <w:r w:rsidRPr="00B54D0D">
        <w:rPr>
          <w:lang w:val="en-CA"/>
        </w:rPr>
        <w:t xml:space="preserve">He </w:t>
      </w:r>
      <w:r w:rsidR="00C11158">
        <w:rPr>
          <w:lang w:val="en-CA"/>
        </w:rPr>
        <w:t xml:space="preserve">also </w:t>
      </w:r>
      <w:r w:rsidRPr="00B54D0D">
        <w:rPr>
          <w:lang w:val="en-CA"/>
        </w:rPr>
        <w:t>possesses good experience with implementation of service orchestration using Business Process Modelling Tools, Business Rules (ILOG)</w:t>
      </w:r>
    </w:p>
    <w:bookmarkEnd w:id="0"/>
    <w:p w14:paraId="682AB6B1" w14:textId="77777777" w:rsidR="00467A5F" w:rsidRPr="00B13664" w:rsidRDefault="00467A5F" w:rsidP="00467A5F">
      <w:pPr>
        <w:pStyle w:val="CV-Title"/>
        <w:rPr>
          <w:lang w:val="en-CA"/>
        </w:rPr>
      </w:pPr>
      <w:r w:rsidRPr="00B13664">
        <w:rPr>
          <w:lang w:val="en-CA"/>
        </w:rPr>
        <w:t>CGI experience</w:t>
      </w:r>
    </w:p>
    <w:p w14:paraId="42BD03E1" w14:textId="47FBB1F3" w:rsidR="00BB618D" w:rsidRPr="0004003E" w:rsidRDefault="00BB618D" w:rsidP="0004003E">
      <w:pPr>
        <w:pStyle w:val="CV-Sub-title"/>
        <w:rPr>
          <w:lang w:val="en-CA"/>
        </w:rPr>
      </w:pPr>
      <w:r w:rsidRPr="0004003E">
        <w:rPr>
          <w:lang w:val="en-CA"/>
        </w:rPr>
        <w:t>Shell</w:t>
      </w:r>
      <w:r w:rsidRPr="0004003E">
        <w:rPr>
          <w:lang w:val="en-CA"/>
        </w:rPr>
        <w:t xml:space="preserve"> – GTO </w:t>
      </w:r>
      <w:r w:rsidRPr="0004003E">
        <w:rPr>
          <w:lang w:val="en-CA"/>
        </w:rPr>
        <w:t>(</w:t>
      </w:r>
      <w:r w:rsidRPr="0004003E">
        <w:rPr>
          <w:lang w:val="en-CA"/>
        </w:rPr>
        <w:t>01/</w:t>
      </w:r>
      <w:r w:rsidRPr="0004003E">
        <w:rPr>
          <w:lang w:val="en-CA"/>
        </w:rPr>
        <w:t>2021 till present)</w:t>
      </w:r>
    </w:p>
    <w:p w14:paraId="684AAEDF" w14:textId="129BC355" w:rsidR="00BB618D" w:rsidRDefault="0004003E" w:rsidP="00BB618D">
      <w:pPr>
        <w:rPr>
          <w:rFonts w:cs="Arial"/>
        </w:rPr>
      </w:pPr>
      <w:r>
        <w:rPr>
          <w:rFonts w:cs="Arial"/>
        </w:rPr>
        <w:t>GTO</w:t>
      </w:r>
      <w:r w:rsidR="00BB618D">
        <w:rPr>
          <w:rFonts w:cs="Arial"/>
        </w:rPr>
        <w:t xml:space="preserve"> is an end user front-end to Shell's global geochemistry database (FPC). The application is a modular software package that enables you to load, access, interpret and report geochemical data.</w:t>
      </w:r>
    </w:p>
    <w:p w14:paraId="14237C94" w14:textId="6FFAF9F3" w:rsidR="00BB618D" w:rsidRDefault="00BB618D" w:rsidP="00BB618D">
      <w:pPr>
        <w:pStyle w:val="ListParagraph"/>
        <w:numPr>
          <w:ilvl w:val="0"/>
          <w:numId w:val="20"/>
        </w:numPr>
        <w:spacing w:after="0" w:line="240" w:lineRule="exact"/>
        <w:contextualSpacing w:val="0"/>
      </w:pPr>
      <w:r w:rsidRPr="0072583F">
        <w:t>Involved in transition phase from Monolithic Application to Microservices</w:t>
      </w:r>
    </w:p>
    <w:p w14:paraId="0A53D36B" w14:textId="0AB905CC" w:rsidR="0004003E" w:rsidRPr="0072583F" w:rsidRDefault="0004003E" w:rsidP="00BB618D">
      <w:pPr>
        <w:pStyle w:val="ListParagraph"/>
        <w:numPr>
          <w:ilvl w:val="0"/>
          <w:numId w:val="20"/>
        </w:numPr>
        <w:spacing w:after="0" w:line="240" w:lineRule="exact"/>
        <w:contextualSpacing w:val="0"/>
      </w:pPr>
      <w:r>
        <w:t xml:space="preserve">Assisting the BeAgile team in transition from On-premises application to AWS cloud. </w:t>
      </w:r>
    </w:p>
    <w:p w14:paraId="306EEBE5" w14:textId="00A5C0A0" w:rsidR="00BB618D" w:rsidRPr="0072583F" w:rsidRDefault="00BB618D" w:rsidP="00BB618D">
      <w:pPr>
        <w:pStyle w:val="ListParagraph"/>
        <w:numPr>
          <w:ilvl w:val="0"/>
          <w:numId w:val="20"/>
        </w:numPr>
        <w:spacing w:after="0" w:line="240" w:lineRule="exact"/>
        <w:contextualSpacing w:val="0"/>
      </w:pPr>
      <w:r w:rsidRPr="0072583F">
        <w:t>Containerize the individual Services/Components</w:t>
      </w:r>
      <w:r w:rsidR="0004003E">
        <w:t xml:space="preserve"> using Docker</w:t>
      </w:r>
      <w:r w:rsidRPr="0072583F">
        <w:t>.</w:t>
      </w:r>
    </w:p>
    <w:p w14:paraId="2A5C7786" w14:textId="71DB644F" w:rsidR="00BB618D" w:rsidRDefault="00BB618D" w:rsidP="00BB618D">
      <w:pPr>
        <w:pStyle w:val="ListParagraph"/>
        <w:numPr>
          <w:ilvl w:val="0"/>
          <w:numId w:val="20"/>
        </w:numPr>
        <w:spacing w:after="0" w:line="240" w:lineRule="exact"/>
        <w:contextualSpacing w:val="0"/>
      </w:pPr>
      <w:r w:rsidRPr="0072583F">
        <w:t>Involved in the design of MicroServices and Docker Files</w:t>
      </w:r>
    </w:p>
    <w:p w14:paraId="08A40EA9" w14:textId="6E245C19" w:rsidR="0004003E" w:rsidRPr="0072583F" w:rsidRDefault="0004003E" w:rsidP="00BB618D">
      <w:pPr>
        <w:pStyle w:val="ListParagraph"/>
        <w:numPr>
          <w:ilvl w:val="0"/>
          <w:numId w:val="20"/>
        </w:numPr>
        <w:spacing w:after="0" w:line="240" w:lineRule="exact"/>
        <w:contextualSpacing w:val="0"/>
      </w:pPr>
      <w:r>
        <w:t>Deploy on AWS Kubernetes cluster</w:t>
      </w:r>
    </w:p>
    <w:p w14:paraId="38622686" w14:textId="672ACCAD" w:rsidR="00BB618D" w:rsidRDefault="00BB618D" w:rsidP="00BB618D">
      <w:pPr>
        <w:rPr>
          <w:rFonts w:cs="Arial"/>
        </w:rPr>
      </w:pPr>
      <w:r w:rsidRPr="0072583F">
        <w:rPr>
          <w:rFonts w:cs="Arial"/>
          <w:b/>
          <w:bCs/>
        </w:rPr>
        <w:t>Technologies used:</w:t>
      </w:r>
      <w:r>
        <w:rPr>
          <w:rFonts w:cs="Arial"/>
        </w:rPr>
        <w:t xml:space="preserve"> Java, Spring Boot, Spring Cloud, </w:t>
      </w:r>
      <w:r w:rsidR="0004003E">
        <w:rPr>
          <w:rFonts w:cs="Arial"/>
        </w:rPr>
        <w:t>Docker,</w:t>
      </w:r>
      <w:r>
        <w:rPr>
          <w:rFonts w:cs="Arial"/>
        </w:rPr>
        <w:t xml:space="preserve"> </w:t>
      </w:r>
      <w:r w:rsidR="0004003E">
        <w:rPr>
          <w:rFonts w:cs="Arial"/>
        </w:rPr>
        <w:t>Azure,</w:t>
      </w:r>
      <w:r>
        <w:rPr>
          <w:rFonts w:cs="Arial"/>
        </w:rPr>
        <w:t xml:space="preserve"> </w:t>
      </w:r>
      <w:r w:rsidR="0004003E">
        <w:rPr>
          <w:rFonts w:cs="Arial"/>
        </w:rPr>
        <w:t>Jenkins,</w:t>
      </w:r>
      <w:r>
        <w:rPr>
          <w:rFonts w:cs="Arial"/>
        </w:rPr>
        <w:t xml:space="preserve"> GIT</w:t>
      </w:r>
    </w:p>
    <w:p w14:paraId="23CA6CE0" w14:textId="71E6A79C" w:rsidR="00454805" w:rsidRPr="00454805" w:rsidRDefault="00454805" w:rsidP="00454805">
      <w:pPr>
        <w:pStyle w:val="CV-Sub-title"/>
        <w:rPr>
          <w:lang w:val="en-CA"/>
        </w:rPr>
      </w:pPr>
      <w:r w:rsidRPr="00454805">
        <w:rPr>
          <w:lang w:val="en-CA"/>
        </w:rPr>
        <w:t xml:space="preserve">British </w:t>
      </w:r>
      <w:r w:rsidRPr="00454805">
        <w:rPr>
          <w:lang w:val="en-CA"/>
        </w:rPr>
        <w:t xml:space="preserve">Telecom, </w:t>
      </w:r>
      <w:r w:rsidRPr="00454805">
        <w:rPr>
          <w:lang w:val="en-CA"/>
        </w:rPr>
        <w:t>Customer Centric Platform (</w:t>
      </w:r>
      <w:r w:rsidRPr="00454805">
        <w:rPr>
          <w:lang w:val="en-CA"/>
        </w:rPr>
        <w:t>06/</w:t>
      </w:r>
      <w:r w:rsidRPr="00454805">
        <w:rPr>
          <w:lang w:val="en-CA"/>
        </w:rPr>
        <w:t>2019</w:t>
      </w:r>
      <w:r w:rsidR="00BB618D">
        <w:rPr>
          <w:lang w:val="en-CA"/>
        </w:rPr>
        <w:t xml:space="preserve"> - </w:t>
      </w:r>
      <w:r w:rsidRPr="00454805">
        <w:rPr>
          <w:lang w:val="en-CA"/>
        </w:rPr>
        <w:t>12/2020</w:t>
      </w:r>
      <w:r w:rsidRPr="00454805">
        <w:rPr>
          <w:lang w:val="en-CA"/>
        </w:rPr>
        <w:t>)</w:t>
      </w:r>
    </w:p>
    <w:p w14:paraId="5B87DB76" w14:textId="681C0F46" w:rsidR="00454805" w:rsidRPr="00673147" w:rsidRDefault="00454805" w:rsidP="00673147">
      <w:pPr>
        <w:pStyle w:val="description1"/>
        <w:ind w:left="360"/>
        <w:rPr>
          <w:rFonts w:ascii="Arial" w:eastAsia="Arial" w:hAnsi="Arial"/>
          <w:noProof/>
          <w:color w:val="000000"/>
          <w:sz w:val="18"/>
          <w:szCs w:val="18"/>
          <w:lang w:val="en-CA" w:eastAsia="en-CA"/>
        </w:rPr>
      </w:pPr>
      <w:r w:rsidRPr="00673147">
        <w:rPr>
          <w:rFonts w:ascii="Arial" w:eastAsia="Arial" w:hAnsi="Arial"/>
          <w:noProof/>
          <w:color w:val="000000"/>
          <w:sz w:val="18"/>
          <w:szCs w:val="18"/>
          <w:lang w:val="en-CA" w:eastAsia="en-CA"/>
        </w:rPr>
        <w:t>ECommerce application serves as the key online ordering channel for Agent/Retail Customers for different product lines such as Broadband, PSTN, Mobile, TV, BT Sports, Devices, Converged products. It supports L2C processes including pre-sales, product configuration, checkout and post sales for these product lines. The E</w:t>
      </w:r>
      <w:r w:rsidR="00352F5C" w:rsidRPr="00673147">
        <w:rPr>
          <w:rFonts w:ascii="Arial" w:eastAsia="Arial" w:hAnsi="Arial"/>
          <w:noProof/>
          <w:color w:val="000000"/>
          <w:sz w:val="18"/>
          <w:szCs w:val="18"/>
          <w:lang w:val="en-CA" w:eastAsia="en-CA"/>
        </w:rPr>
        <w:t>C</w:t>
      </w:r>
      <w:r w:rsidRPr="00673147">
        <w:rPr>
          <w:rFonts w:ascii="Arial" w:eastAsia="Arial" w:hAnsi="Arial"/>
          <w:noProof/>
          <w:color w:val="000000"/>
          <w:sz w:val="18"/>
          <w:szCs w:val="18"/>
          <w:lang w:val="en-CA" w:eastAsia="en-CA"/>
        </w:rPr>
        <w:t>omm order journeys can be executed by different types of users/agents/partners</w:t>
      </w:r>
    </w:p>
    <w:p w14:paraId="0FE8687A" w14:textId="77777777" w:rsidR="00454805" w:rsidRPr="00454805" w:rsidRDefault="00454805" w:rsidP="005F44BB">
      <w:pPr>
        <w:pStyle w:val="BodyText"/>
        <w:numPr>
          <w:ilvl w:val="0"/>
          <w:numId w:val="17"/>
        </w:numPr>
        <w:spacing w:after="0"/>
        <w:rPr>
          <w:lang w:val="en-CA"/>
        </w:rPr>
      </w:pPr>
      <w:r w:rsidRPr="00454805">
        <w:rPr>
          <w:lang w:val="en-CA"/>
        </w:rPr>
        <w:t>Involved in understanding/transition phase of the existing design/architecture/process.</w:t>
      </w:r>
    </w:p>
    <w:p w14:paraId="61FCC897" w14:textId="77777777" w:rsidR="00454805" w:rsidRPr="00454805" w:rsidRDefault="00454805" w:rsidP="005F44BB">
      <w:pPr>
        <w:pStyle w:val="BodyText"/>
        <w:numPr>
          <w:ilvl w:val="0"/>
          <w:numId w:val="17"/>
        </w:numPr>
        <w:spacing w:after="0"/>
        <w:rPr>
          <w:lang w:val="en-CA"/>
        </w:rPr>
      </w:pPr>
      <w:r w:rsidRPr="00454805">
        <w:rPr>
          <w:lang w:val="en-CA"/>
        </w:rPr>
        <w:t xml:space="preserve">Worked on ofbiz framework </w:t>
      </w:r>
    </w:p>
    <w:p w14:paraId="39A83281" w14:textId="77777777" w:rsidR="00454805" w:rsidRPr="00454805" w:rsidRDefault="00454805" w:rsidP="005F44BB">
      <w:pPr>
        <w:pStyle w:val="BodyText"/>
        <w:numPr>
          <w:ilvl w:val="0"/>
          <w:numId w:val="17"/>
        </w:numPr>
        <w:spacing w:after="0"/>
        <w:rPr>
          <w:lang w:val="en-CA"/>
        </w:rPr>
      </w:pPr>
      <w:r w:rsidRPr="00454805">
        <w:rPr>
          <w:lang w:val="en-CA"/>
        </w:rPr>
        <w:t>Implemented Appointment Service based on Microservice Architecture.</w:t>
      </w:r>
    </w:p>
    <w:p w14:paraId="04A65D0D" w14:textId="77777777" w:rsidR="00454805" w:rsidRPr="00454805" w:rsidRDefault="00454805" w:rsidP="005F44BB">
      <w:pPr>
        <w:pStyle w:val="BodyText"/>
        <w:numPr>
          <w:ilvl w:val="0"/>
          <w:numId w:val="17"/>
        </w:numPr>
        <w:spacing w:after="0"/>
        <w:rPr>
          <w:lang w:val="en-CA"/>
        </w:rPr>
      </w:pPr>
      <w:r w:rsidRPr="00454805">
        <w:rPr>
          <w:lang w:val="en-CA"/>
        </w:rPr>
        <w:t>Worked with Orange Team delivering key aspects of providing Broadband Only Services to the Retail Customers.</w:t>
      </w:r>
    </w:p>
    <w:p w14:paraId="7D4C7B8F" w14:textId="581A2F9A" w:rsidR="00454805" w:rsidRDefault="00454805" w:rsidP="005F44BB">
      <w:pPr>
        <w:pStyle w:val="BodyText"/>
        <w:numPr>
          <w:ilvl w:val="0"/>
          <w:numId w:val="17"/>
        </w:numPr>
        <w:spacing w:after="0"/>
        <w:rPr>
          <w:lang w:val="en-CA"/>
        </w:rPr>
      </w:pPr>
      <w:r w:rsidRPr="00454805">
        <w:rPr>
          <w:lang w:val="en-CA"/>
        </w:rPr>
        <w:t>Delivered several Business Requirements involving both UI (ASM/RTM)/Backend over the period of one year.</w:t>
      </w:r>
    </w:p>
    <w:p w14:paraId="7FA1190F" w14:textId="77777777" w:rsidR="003F45D0" w:rsidRPr="00454805" w:rsidRDefault="003F45D0" w:rsidP="005F44BB">
      <w:pPr>
        <w:pStyle w:val="BodyText"/>
        <w:numPr>
          <w:ilvl w:val="0"/>
          <w:numId w:val="17"/>
        </w:numPr>
        <w:spacing w:after="0"/>
        <w:rPr>
          <w:lang w:val="en-CA"/>
        </w:rPr>
      </w:pPr>
    </w:p>
    <w:p w14:paraId="041FEED6" w14:textId="77777777" w:rsidR="003F45D0" w:rsidRDefault="00454805" w:rsidP="00454805">
      <w:pPr>
        <w:pStyle w:val="CV-Sub-title"/>
        <w:rPr>
          <w:rFonts w:asciiTheme="minorHAnsi" w:hAnsiTheme="minorHAnsi"/>
          <w:b w:val="0"/>
          <w:color w:val="auto"/>
          <w:lang w:val="en-CA"/>
        </w:rPr>
      </w:pPr>
      <w:r w:rsidRPr="002C42AF">
        <w:rPr>
          <w:rFonts w:asciiTheme="minorHAnsi" w:hAnsiTheme="minorHAnsi"/>
          <w:bCs/>
          <w:color w:val="auto"/>
          <w:lang w:val="en-CA"/>
        </w:rPr>
        <w:t>Technologies</w:t>
      </w:r>
      <w:r w:rsidR="002C42AF">
        <w:rPr>
          <w:rFonts w:asciiTheme="minorHAnsi" w:hAnsiTheme="minorHAnsi"/>
          <w:bCs/>
          <w:color w:val="auto"/>
          <w:lang w:val="en-CA"/>
        </w:rPr>
        <w:t>/Tools</w:t>
      </w:r>
      <w:r w:rsidRPr="002C42AF">
        <w:rPr>
          <w:rFonts w:asciiTheme="minorHAnsi" w:hAnsiTheme="minorHAnsi"/>
          <w:bCs/>
          <w:color w:val="auto"/>
          <w:lang w:val="en-CA"/>
        </w:rPr>
        <w:t xml:space="preserve"> used:</w:t>
      </w:r>
      <w:r w:rsidRPr="005F44BB">
        <w:rPr>
          <w:rFonts w:asciiTheme="minorHAnsi" w:hAnsiTheme="minorHAnsi"/>
          <w:b w:val="0"/>
          <w:color w:val="auto"/>
          <w:lang w:val="en-CA"/>
        </w:rPr>
        <w:t xml:space="preserve"> Java,</w:t>
      </w:r>
      <w:r w:rsidR="003D767A">
        <w:rPr>
          <w:rFonts w:asciiTheme="minorHAnsi" w:hAnsiTheme="minorHAnsi"/>
          <w:b w:val="0"/>
          <w:color w:val="auto"/>
          <w:lang w:val="en-CA"/>
        </w:rPr>
        <w:t xml:space="preserve"> </w:t>
      </w:r>
      <w:r w:rsidR="003D767A" w:rsidRPr="005F44BB">
        <w:rPr>
          <w:rFonts w:asciiTheme="minorHAnsi" w:hAnsiTheme="minorHAnsi"/>
          <w:b w:val="0"/>
          <w:color w:val="auto"/>
          <w:lang w:val="en-CA"/>
        </w:rPr>
        <w:t>WebLogic</w:t>
      </w:r>
      <w:r w:rsidRPr="005F44BB">
        <w:rPr>
          <w:rFonts w:asciiTheme="minorHAnsi" w:hAnsiTheme="minorHAnsi"/>
          <w:b w:val="0"/>
          <w:color w:val="auto"/>
          <w:lang w:val="en-CA"/>
        </w:rPr>
        <w:t xml:space="preserve"> 12c server, OFBiz Framework,</w:t>
      </w:r>
    </w:p>
    <w:p w14:paraId="69314FAC" w14:textId="04171226" w:rsidR="00454805" w:rsidRDefault="00454805" w:rsidP="00454805">
      <w:pPr>
        <w:pStyle w:val="CV-Sub-title"/>
        <w:rPr>
          <w:rFonts w:asciiTheme="minorHAnsi" w:hAnsiTheme="minorHAnsi"/>
          <w:b w:val="0"/>
          <w:color w:val="auto"/>
          <w:lang w:val="en-CA"/>
        </w:rPr>
      </w:pPr>
      <w:r w:rsidRPr="005F44BB">
        <w:rPr>
          <w:rFonts w:asciiTheme="minorHAnsi" w:hAnsiTheme="minorHAnsi"/>
          <w:b w:val="0"/>
          <w:color w:val="auto"/>
          <w:lang w:val="en-CA"/>
        </w:rPr>
        <w:t xml:space="preserve"> Oracle 12c, Git, Microservices</w:t>
      </w:r>
    </w:p>
    <w:p w14:paraId="594A3EBA" w14:textId="77777777" w:rsidR="00BB618D" w:rsidRPr="005F44BB" w:rsidRDefault="00BB618D" w:rsidP="00454805">
      <w:pPr>
        <w:pStyle w:val="CV-Sub-title"/>
        <w:rPr>
          <w:rFonts w:asciiTheme="minorHAnsi" w:hAnsiTheme="minorHAnsi"/>
          <w:b w:val="0"/>
          <w:color w:val="auto"/>
          <w:lang w:val="en-CA"/>
        </w:rPr>
      </w:pPr>
    </w:p>
    <w:p w14:paraId="6EE31A55" w14:textId="6CA76F47" w:rsidR="003D767A" w:rsidRPr="003D767A" w:rsidRDefault="003D767A" w:rsidP="003D767A">
      <w:pPr>
        <w:pStyle w:val="CV-Sub-title"/>
        <w:rPr>
          <w:lang w:val="en-CA"/>
        </w:rPr>
      </w:pPr>
      <w:r w:rsidRPr="003D767A">
        <w:rPr>
          <w:lang w:val="en-CA"/>
        </w:rPr>
        <w:t xml:space="preserve">Bell </w:t>
      </w:r>
      <w:r w:rsidRPr="003D767A">
        <w:rPr>
          <w:lang w:val="en-CA"/>
        </w:rPr>
        <w:t xml:space="preserve">Canada </w:t>
      </w:r>
      <w:r>
        <w:rPr>
          <w:lang w:val="en-CA"/>
        </w:rPr>
        <w:t xml:space="preserve">- </w:t>
      </w:r>
      <w:r w:rsidRPr="003D767A">
        <w:rPr>
          <w:lang w:val="en-CA"/>
        </w:rPr>
        <w:t xml:space="preserve">Message </w:t>
      </w:r>
      <w:r w:rsidR="002C42AF" w:rsidRPr="003D767A">
        <w:rPr>
          <w:lang w:val="en-CA"/>
        </w:rPr>
        <w:t>Broker (</w:t>
      </w:r>
      <w:r>
        <w:rPr>
          <w:lang w:val="en-CA"/>
        </w:rPr>
        <w:t>10/</w:t>
      </w:r>
      <w:r w:rsidRPr="003D767A">
        <w:rPr>
          <w:lang w:val="en-CA"/>
        </w:rPr>
        <w:t xml:space="preserve">2018 – </w:t>
      </w:r>
      <w:r>
        <w:rPr>
          <w:lang w:val="en-CA"/>
        </w:rPr>
        <w:t>05/</w:t>
      </w:r>
      <w:r w:rsidRPr="003D767A">
        <w:rPr>
          <w:lang w:val="en-CA"/>
        </w:rPr>
        <w:t>2019)</w:t>
      </w:r>
    </w:p>
    <w:p w14:paraId="19760F04" w14:textId="31FD1A69" w:rsidR="003D767A" w:rsidRPr="00673147" w:rsidRDefault="003D767A" w:rsidP="00673147">
      <w:pPr>
        <w:pStyle w:val="description1"/>
        <w:ind w:left="360"/>
        <w:rPr>
          <w:rFonts w:ascii="Arial" w:eastAsia="Arial" w:hAnsi="Arial"/>
          <w:noProof/>
          <w:color w:val="000000"/>
          <w:sz w:val="18"/>
          <w:szCs w:val="18"/>
          <w:lang w:val="en-CA" w:eastAsia="en-CA"/>
        </w:rPr>
      </w:pPr>
      <w:r w:rsidRPr="00673147">
        <w:rPr>
          <w:rFonts w:ascii="Arial" w:eastAsia="Arial" w:hAnsi="Arial"/>
          <w:noProof/>
          <w:color w:val="000000"/>
          <w:sz w:val="18"/>
          <w:szCs w:val="18"/>
          <w:lang w:val="en-CA" w:eastAsia="en-CA"/>
        </w:rPr>
        <w:t xml:space="preserve">The Message Broker acts a medium of transporting messages from one messaging protocol to other. This is developed on top of spring Framework and it works on the publish/subscribe model. There are Spring listeners/Transmitters implemented/configured as part of </w:t>
      </w:r>
      <w:r w:rsidR="00640D9D" w:rsidRPr="00673147">
        <w:rPr>
          <w:rFonts w:ascii="Arial" w:eastAsia="Arial" w:hAnsi="Arial"/>
          <w:noProof/>
          <w:color w:val="000000"/>
          <w:sz w:val="18"/>
          <w:szCs w:val="18"/>
          <w:lang w:val="en-CA" w:eastAsia="en-CA"/>
        </w:rPr>
        <w:t>this framework</w:t>
      </w:r>
      <w:r w:rsidRPr="00673147">
        <w:rPr>
          <w:rFonts w:ascii="Arial" w:eastAsia="Arial" w:hAnsi="Arial"/>
          <w:noProof/>
          <w:color w:val="000000"/>
          <w:sz w:val="18"/>
          <w:szCs w:val="18"/>
          <w:lang w:val="en-CA" w:eastAsia="en-CA"/>
        </w:rPr>
        <w:t>. Currently it supports 3 messaging protocols JMS/MQ/Kafka.</w:t>
      </w:r>
    </w:p>
    <w:p w14:paraId="612AC1BA" w14:textId="77777777" w:rsidR="003D767A" w:rsidRPr="003D767A" w:rsidRDefault="003D767A" w:rsidP="003D767A">
      <w:pPr>
        <w:pStyle w:val="BodyText"/>
        <w:numPr>
          <w:ilvl w:val="0"/>
          <w:numId w:val="18"/>
        </w:numPr>
        <w:spacing w:after="0"/>
        <w:rPr>
          <w:lang w:val="en-CA"/>
        </w:rPr>
      </w:pPr>
      <w:r w:rsidRPr="003D767A">
        <w:rPr>
          <w:lang w:val="en-CA"/>
        </w:rPr>
        <w:t>Was involved in the design &amp; implementation &amp; Unit Testing of the Framework.</w:t>
      </w:r>
    </w:p>
    <w:p w14:paraId="7372170D" w14:textId="672EE7A8" w:rsidR="005F32AA" w:rsidRDefault="003D767A" w:rsidP="00A05BA6">
      <w:pPr>
        <w:pStyle w:val="BodyText"/>
        <w:numPr>
          <w:ilvl w:val="0"/>
          <w:numId w:val="18"/>
        </w:numPr>
        <w:spacing w:after="160" w:line="259" w:lineRule="auto"/>
        <w:rPr>
          <w:lang w:val="en-CA"/>
        </w:rPr>
      </w:pPr>
      <w:r w:rsidRPr="002C42AF">
        <w:rPr>
          <w:lang w:val="en-CA"/>
        </w:rPr>
        <w:t>Done peer code reviews and assisted in integration of upstream &amp; downstream systems.</w:t>
      </w:r>
    </w:p>
    <w:p w14:paraId="336F9BD7" w14:textId="77777777" w:rsidR="00673147" w:rsidRDefault="00673147" w:rsidP="002C42AF">
      <w:pPr>
        <w:pStyle w:val="CV-Sub-title"/>
        <w:rPr>
          <w:lang w:val="en-CA"/>
        </w:rPr>
      </w:pPr>
    </w:p>
    <w:p w14:paraId="19FD4AFC" w14:textId="295B6CF4" w:rsidR="002C42AF" w:rsidRPr="002C42AF" w:rsidRDefault="002C42AF" w:rsidP="002C42AF">
      <w:pPr>
        <w:pStyle w:val="CV-Sub-title"/>
        <w:rPr>
          <w:lang w:val="en-CA"/>
        </w:rPr>
      </w:pPr>
      <w:r>
        <w:rPr>
          <w:lang w:val="en-CA"/>
        </w:rPr>
        <w:t xml:space="preserve">Internal - </w:t>
      </w:r>
      <w:r w:rsidRPr="002C42AF">
        <w:rPr>
          <w:lang w:val="en-CA"/>
        </w:rPr>
        <w:t>Garbage Monitoring System (</w:t>
      </w:r>
      <w:r>
        <w:rPr>
          <w:lang w:val="en-CA"/>
        </w:rPr>
        <w:t>01/</w:t>
      </w:r>
      <w:r w:rsidRPr="002C42AF">
        <w:rPr>
          <w:lang w:val="en-CA"/>
        </w:rPr>
        <w:t xml:space="preserve">2019 </w:t>
      </w:r>
      <w:r>
        <w:rPr>
          <w:lang w:val="en-CA"/>
        </w:rPr>
        <w:t>-</w:t>
      </w:r>
      <w:r w:rsidRPr="002C42AF">
        <w:rPr>
          <w:lang w:val="en-CA"/>
        </w:rPr>
        <w:t xml:space="preserve"> </w:t>
      </w:r>
      <w:r>
        <w:rPr>
          <w:lang w:val="en-CA"/>
        </w:rPr>
        <w:t>05/</w:t>
      </w:r>
      <w:r w:rsidRPr="002C42AF">
        <w:rPr>
          <w:lang w:val="en-CA"/>
        </w:rPr>
        <w:t>2019)</w:t>
      </w:r>
    </w:p>
    <w:p w14:paraId="25327785" w14:textId="77777777" w:rsidR="002C42AF" w:rsidRPr="00673147" w:rsidRDefault="002C42AF" w:rsidP="00673147">
      <w:pPr>
        <w:pStyle w:val="description1"/>
        <w:ind w:left="360"/>
        <w:rPr>
          <w:rFonts w:ascii="Arial" w:eastAsia="Arial" w:hAnsi="Arial"/>
          <w:noProof/>
          <w:color w:val="000000"/>
          <w:sz w:val="18"/>
          <w:szCs w:val="18"/>
          <w:lang w:val="en-CA" w:eastAsia="en-CA"/>
        </w:rPr>
      </w:pPr>
      <w:r w:rsidRPr="00673147">
        <w:rPr>
          <w:rFonts w:ascii="Arial" w:eastAsia="Arial" w:hAnsi="Arial"/>
          <w:noProof/>
          <w:color w:val="000000"/>
          <w:sz w:val="18"/>
          <w:szCs w:val="18"/>
          <w:lang w:val="en-CA" w:eastAsia="en-CA"/>
        </w:rPr>
        <w:t xml:space="preserve">This project IOT Garbage Monitoring system (POC)is a very innovative system which will help to keep the cities clean. This system monitors the garbage bins in the city and informs about the level of garbage collected in the garbage bins via a web page. For this the system uses sensors placed over the bins to detect the garbage level. The system puts on the buzzer when the level of garbage collected crosses the set limit. The sensor data is sent to the monitoring platform via the IOT gateway where the bins are monitored. </w:t>
      </w:r>
    </w:p>
    <w:p w14:paraId="1C1FF838" w14:textId="77777777" w:rsidR="002C42AF" w:rsidRPr="00FD60DB" w:rsidRDefault="002C42AF" w:rsidP="002C42AF">
      <w:pPr>
        <w:pStyle w:val="ListParagraph"/>
        <w:numPr>
          <w:ilvl w:val="0"/>
          <w:numId w:val="20"/>
        </w:numPr>
        <w:spacing w:after="0" w:line="240" w:lineRule="exact"/>
        <w:contextualSpacing w:val="0"/>
      </w:pPr>
      <w:r w:rsidRPr="00FD60DB">
        <w:t>Was involved in the architecture, design, and implementation.</w:t>
      </w:r>
    </w:p>
    <w:p w14:paraId="11823A16" w14:textId="77777777" w:rsidR="002C42AF" w:rsidRPr="00FD60DB" w:rsidRDefault="002C42AF" w:rsidP="002C42AF">
      <w:pPr>
        <w:pStyle w:val="ListParagraph"/>
        <w:numPr>
          <w:ilvl w:val="0"/>
          <w:numId w:val="20"/>
        </w:numPr>
        <w:spacing w:after="0" w:line="240" w:lineRule="exact"/>
        <w:contextualSpacing w:val="0"/>
      </w:pPr>
      <w:r w:rsidRPr="00FD60DB">
        <w:t>Done peer code reviews and assisted in integration of upstream &amp; downstream systems</w:t>
      </w:r>
    </w:p>
    <w:p w14:paraId="4BFB2B3E" w14:textId="77777777" w:rsidR="002C42AF" w:rsidRDefault="002C42AF" w:rsidP="002C42AF">
      <w:pPr>
        <w:pStyle w:val="CVKeypoint"/>
        <w:numPr>
          <w:ilvl w:val="0"/>
          <w:numId w:val="0"/>
        </w:numPr>
        <w:ind w:left="360" w:hanging="360"/>
        <w:rPr>
          <w:rFonts w:ascii="Helvetica Neue" w:hAnsi="Helvetica Neue"/>
          <w:color w:val="4C4C4C"/>
          <w:sz w:val="21"/>
          <w:szCs w:val="21"/>
          <w:shd w:val="clear" w:color="auto" w:fill="FFFFFF"/>
        </w:rPr>
      </w:pPr>
    </w:p>
    <w:p w14:paraId="7DB6CDC6" w14:textId="77777777" w:rsidR="002C42AF" w:rsidRPr="00FD60DB" w:rsidRDefault="002C42AF" w:rsidP="002C42AF">
      <w:pPr>
        <w:pStyle w:val="CVKeypoint"/>
        <w:numPr>
          <w:ilvl w:val="0"/>
          <w:numId w:val="0"/>
        </w:numPr>
        <w:ind w:left="360" w:hanging="360"/>
        <w:rPr>
          <w:rFonts w:ascii="Arial" w:eastAsia="Arial" w:hAnsi="Arial"/>
          <w:b/>
          <w:noProof/>
          <w:sz w:val="18"/>
          <w:szCs w:val="18"/>
          <w:lang w:val="en-CA" w:eastAsia="en-CA"/>
        </w:rPr>
      </w:pPr>
      <w:r w:rsidRPr="00FD60DB">
        <w:rPr>
          <w:rFonts w:ascii="Arial" w:eastAsia="Arial" w:hAnsi="Arial"/>
          <w:b/>
          <w:noProof/>
          <w:sz w:val="18"/>
          <w:szCs w:val="18"/>
          <w:lang w:val="en-CA" w:eastAsia="en-CA"/>
        </w:rPr>
        <w:t>Technologies/Tools used:</w:t>
      </w:r>
    </w:p>
    <w:p w14:paraId="6901267B" w14:textId="77777777" w:rsidR="002C42AF" w:rsidRPr="00FD60DB" w:rsidRDefault="002C42AF" w:rsidP="002C42AF">
      <w:pPr>
        <w:pStyle w:val="CVKeypoint"/>
        <w:numPr>
          <w:ilvl w:val="0"/>
          <w:numId w:val="26"/>
        </w:numPr>
        <w:spacing w:before="0" w:after="0"/>
        <w:rPr>
          <w:rFonts w:ascii="Arial" w:eastAsia="Arial" w:hAnsi="Arial"/>
          <w:noProof/>
          <w:sz w:val="18"/>
          <w:szCs w:val="18"/>
          <w:lang w:val="en-CA" w:eastAsia="en-CA"/>
        </w:rPr>
      </w:pPr>
      <w:r w:rsidRPr="00FD60DB">
        <w:rPr>
          <w:rFonts w:ascii="Arial" w:eastAsia="Arial" w:hAnsi="Arial"/>
          <w:noProof/>
          <w:sz w:val="18"/>
          <w:szCs w:val="18"/>
          <w:lang w:val="en-CA" w:eastAsia="en-CA"/>
        </w:rPr>
        <w:t>Hardware:  ESP8266 Wi-Fi Module, Raspberry Pi, Sensor, Buzzer, LED</w:t>
      </w:r>
    </w:p>
    <w:p w14:paraId="6C2E18C5" w14:textId="77777777" w:rsidR="002C42AF" w:rsidRPr="00FD60DB" w:rsidRDefault="002C42AF" w:rsidP="002C42AF">
      <w:pPr>
        <w:pStyle w:val="CVKeypoint"/>
        <w:numPr>
          <w:ilvl w:val="0"/>
          <w:numId w:val="26"/>
        </w:numPr>
        <w:spacing w:before="0" w:after="0"/>
        <w:rPr>
          <w:rFonts w:ascii="Arial" w:eastAsia="Arial" w:hAnsi="Arial"/>
          <w:noProof/>
          <w:sz w:val="18"/>
          <w:szCs w:val="18"/>
          <w:lang w:val="en-CA" w:eastAsia="en-CA"/>
        </w:rPr>
      </w:pPr>
      <w:r w:rsidRPr="00FD60DB">
        <w:rPr>
          <w:rFonts w:ascii="Arial" w:eastAsia="Arial" w:hAnsi="Arial"/>
          <w:noProof/>
          <w:sz w:val="18"/>
          <w:szCs w:val="18"/>
          <w:lang w:val="en-CA" w:eastAsia="en-CA"/>
        </w:rPr>
        <w:t>Software:  Arduino Progamming, Python, Arduino Compiler, MQTT, Angular, NodeJS, MongoDB </w:t>
      </w:r>
    </w:p>
    <w:p w14:paraId="3F792079" w14:textId="77777777" w:rsidR="002C42AF" w:rsidRPr="00F63F4F" w:rsidRDefault="002C42AF" w:rsidP="002C42AF">
      <w:pPr>
        <w:spacing w:after="0" w:line="240" w:lineRule="exact"/>
      </w:pPr>
    </w:p>
    <w:p w14:paraId="300FC24D" w14:textId="68E38135" w:rsidR="002C42AF" w:rsidRPr="002C42AF" w:rsidRDefault="002C42AF" w:rsidP="002C42AF">
      <w:pPr>
        <w:pStyle w:val="CV-Sub-title"/>
        <w:rPr>
          <w:lang w:val="en-CA"/>
        </w:rPr>
      </w:pPr>
      <w:r w:rsidRPr="002C42AF">
        <w:rPr>
          <w:lang w:val="en-CA"/>
        </w:rPr>
        <w:t xml:space="preserve">Bell Canada </w:t>
      </w:r>
      <w:r w:rsidRPr="002C42AF">
        <w:rPr>
          <w:lang w:val="en-CA"/>
        </w:rPr>
        <w:t xml:space="preserve">- </w:t>
      </w:r>
      <w:r w:rsidRPr="002C42AF">
        <w:rPr>
          <w:lang w:val="en-CA"/>
        </w:rPr>
        <w:t>Mobility Transformation Layer (01/2018 – 09/2018)</w:t>
      </w:r>
    </w:p>
    <w:p w14:paraId="679DD92A" w14:textId="77777777" w:rsidR="002C42AF" w:rsidRDefault="002C42AF" w:rsidP="002C42AF">
      <w:pPr>
        <w:pStyle w:val="description1"/>
        <w:ind w:left="360"/>
        <w:rPr>
          <w:rFonts w:ascii="Arial" w:eastAsia="Arial" w:hAnsi="Arial"/>
          <w:noProof/>
          <w:color w:val="000000"/>
          <w:sz w:val="18"/>
          <w:szCs w:val="18"/>
          <w:lang w:val="en-CA" w:eastAsia="en-CA"/>
        </w:rPr>
      </w:pPr>
      <w:r w:rsidRPr="00821D70">
        <w:rPr>
          <w:rFonts w:ascii="Arial" w:eastAsia="Arial" w:hAnsi="Arial"/>
          <w:noProof/>
          <w:color w:val="000000"/>
          <w:sz w:val="18"/>
          <w:szCs w:val="18"/>
          <w:lang w:val="en-CA" w:eastAsia="en-CA"/>
        </w:rPr>
        <w:t>The Transformation Layer acts as a provisioning gateway for SIM provisioning with upstream interfaces (SIMS and Jasper) and SOM (OSM), it receives provisioning requests from SIMS and Jasper with different formats and convert it into the SOM Service order format and send it to the SOM (OSM) via JMS.  And return the response to the upstream system based on the SOM (OSM) response.</w:t>
      </w:r>
    </w:p>
    <w:p w14:paraId="2DA10E41" w14:textId="77777777" w:rsidR="002C42AF" w:rsidRDefault="002C42AF" w:rsidP="002C42AF">
      <w:pPr>
        <w:pStyle w:val="ListParagraph"/>
        <w:numPr>
          <w:ilvl w:val="0"/>
          <w:numId w:val="20"/>
        </w:numPr>
        <w:spacing w:after="0" w:line="240" w:lineRule="exact"/>
        <w:contextualSpacing w:val="0"/>
      </w:pPr>
      <w:r w:rsidRPr="00F63F4F">
        <w:t>Was involved in the design (Java &amp; Database), implementation &amp; Unit Testing of</w:t>
      </w:r>
      <w:r>
        <w:t xml:space="preserve"> CFS Framework.</w:t>
      </w:r>
    </w:p>
    <w:p w14:paraId="16AC9FF8" w14:textId="77777777" w:rsidR="002C42AF" w:rsidRPr="00F63F4F" w:rsidRDefault="002C42AF" w:rsidP="002C42AF">
      <w:pPr>
        <w:pStyle w:val="ListParagraph"/>
        <w:numPr>
          <w:ilvl w:val="0"/>
          <w:numId w:val="20"/>
        </w:numPr>
        <w:spacing w:after="0" w:line="240" w:lineRule="exact"/>
        <w:contextualSpacing w:val="0"/>
      </w:pPr>
      <w:r w:rsidRPr="00F63F4F">
        <w:t>Done peer code reviews and assisted in integration of upstream &amp; downstream systems.</w:t>
      </w:r>
    </w:p>
    <w:p w14:paraId="7781A417" w14:textId="77777777" w:rsidR="002C42AF" w:rsidRDefault="002C42AF" w:rsidP="002C42AF">
      <w:pPr>
        <w:pStyle w:val="ListParagraph"/>
        <w:numPr>
          <w:ilvl w:val="0"/>
          <w:numId w:val="20"/>
        </w:numPr>
        <w:spacing w:after="0" w:line="240" w:lineRule="exact"/>
        <w:contextualSpacing w:val="0"/>
      </w:pPr>
      <w:r w:rsidRPr="00F63F4F">
        <w:t>Assisted team to deliver use cases as per the scheduled plan.</w:t>
      </w:r>
    </w:p>
    <w:p w14:paraId="4380ECA2" w14:textId="77777777" w:rsidR="002C42AF" w:rsidRDefault="002C42AF" w:rsidP="002C42AF">
      <w:pPr>
        <w:spacing w:after="0" w:line="240" w:lineRule="exact"/>
        <w:ind w:left="360"/>
        <w:rPr>
          <w:b/>
          <w:noProof/>
          <w:lang w:val="en-CA" w:eastAsia="en-CA"/>
        </w:rPr>
      </w:pPr>
    </w:p>
    <w:p w14:paraId="4402DA71" w14:textId="3E1F426C" w:rsidR="002C42AF" w:rsidRDefault="002C42AF" w:rsidP="002C42AF">
      <w:pPr>
        <w:spacing w:after="0" w:line="240" w:lineRule="exact"/>
        <w:rPr>
          <w:noProof/>
          <w:lang w:val="en-CA" w:eastAsia="en-CA"/>
        </w:rPr>
      </w:pPr>
      <w:r w:rsidRPr="00821D70">
        <w:rPr>
          <w:b/>
          <w:noProof/>
          <w:lang w:val="en-CA" w:eastAsia="en-CA"/>
        </w:rPr>
        <w:t>Technologies</w:t>
      </w:r>
      <w:r>
        <w:rPr>
          <w:b/>
          <w:noProof/>
          <w:lang w:val="en-CA" w:eastAsia="en-CA"/>
        </w:rPr>
        <w:t>/Tools</w:t>
      </w:r>
      <w:r w:rsidRPr="00821D70">
        <w:rPr>
          <w:b/>
          <w:noProof/>
          <w:lang w:val="en-CA" w:eastAsia="en-CA"/>
        </w:rPr>
        <w:t xml:space="preserve"> used:</w:t>
      </w:r>
      <w:r w:rsidRPr="00821D70">
        <w:rPr>
          <w:noProof/>
          <w:lang w:val="en-CA" w:eastAsia="en-CA"/>
        </w:rPr>
        <w:t xml:space="preserve"> Weblogic 12c server, Java 1.7</w:t>
      </w:r>
    </w:p>
    <w:p w14:paraId="3C8307DA" w14:textId="77777777" w:rsidR="002C42AF" w:rsidRDefault="002C42AF" w:rsidP="002C42AF">
      <w:pPr>
        <w:spacing w:after="0" w:line="240" w:lineRule="exact"/>
        <w:rPr>
          <w:noProof/>
          <w:lang w:val="en-CA" w:eastAsia="en-CA"/>
        </w:rPr>
      </w:pPr>
    </w:p>
    <w:p w14:paraId="0D3C7523" w14:textId="4B76A194" w:rsidR="002C42AF" w:rsidRPr="002C42AF" w:rsidRDefault="002C42AF" w:rsidP="002C42AF">
      <w:pPr>
        <w:pStyle w:val="CV-Sub-title"/>
        <w:rPr>
          <w:lang w:val="en-CA"/>
        </w:rPr>
      </w:pPr>
      <w:r>
        <w:rPr>
          <w:lang w:val="en-CA"/>
        </w:rPr>
        <w:t xml:space="preserve">Internal - </w:t>
      </w:r>
      <w:r w:rsidRPr="007F06C2">
        <w:rPr>
          <w:lang w:val="en-CA"/>
        </w:rPr>
        <w:t>SDN/</w:t>
      </w:r>
      <w:r w:rsidR="007A7DB4" w:rsidRPr="007F06C2">
        <w:rPr>
          <w:lang w:val="en-CA"/>
        </w:rPr>
        <w:t>NFV (</w:t>
      </w:r>
      <w:r w:rsidRPr="007F06C2">
        <w:rPr>
          <w:lang w:val="en-CA"/>
        </w:rPr>
        <w:t xml:space="preserve">08/2017 </w:t>
      </w:r>
      <w:r>
        <w:rPr>
          <w:lang w:val="en-CA"/>
        </w:rPr>
        <w:t>–</w:t>
      </w:r>
      <w:r w:rsidRPr="007F06C2">
        <w:rPr>
          <w:lang w:val="en-CA"/>
        </w:rPr>
        <w:t xml:space="preserve"> </w:t>
      </w:r>
      <w:r>
        <w:rPr>
          <w:lang w:val="en-CA"/>
        </w:rPr>
        <w:t>12/2017)</w:t>
      </w:r>
    </w:p>
    <w:p w14:paraId="636669AC" w14:textId="77777777" w:rsidR="002C42AF" w:rsidRDefault="002C42AF" w:rsidP="002C42AF">
      <w:pPr>
        <w:spacing w:after="0" w:line="240" w:lineRule="auto"/>
        <w:ind w:left="318"/>
        <w:jc w:val="both"/>
        <w:rPr>
          <w:noProof/>
          <w:lang w:val="en-CA" w:eastAsia="en-CA"/>
        </w:rPr>
      </w:pPr>
      <w:r w:rsidRPr="007F06C2">
        <w:rPr>
          <w:noProof/>
          <w:lang w:val="en-CA" w:eastAsia="en-CA"/>
        </w:rPr>
        <w:t xml:space="preserve">SDN/NFV is becoming a key technology for telecommunication industry globally. </w:t>
      </w:r>
      <w:r>
        <w:rPr>
          <w:noProof/>
          <w:lang w:val="en-CA" w:eastAsia="en-CA"/>
        </w:rPr>
        <w:t xml:space="preserve">    The current</w:t>
      </w:r>
      <w:r w:rsidRPr="007F06C2">
        <w:rPr>
          <w:noProof/>
          <w:lang w:val="en-CA" w:eastAsia="en-CA"/>
        </w:rPr>
        <w:t xml:space="preserve"> gap in the market in terms of Systems Integration (SI) capability to pull together the ever-increasing ecosystem of vendors/partners who provides components in order to build the end-to-end solution. </w:t>
      </w:r>
    </w:p>
    <w:p w14:paraId="6AF0E0E5" w14:textId="77777777" w:rsidR="002C42AF" w:rsidRDefault="002C42AF" w:rsidP="002C42AF">
      <w:pPr>
        <w:spacing w:after="0" w:line="240" w:lineRule="auto"/>
        <w:ind w:left="318"/>
        <w:jc w:val="both"/>
        <w:rPr>
          <w:noProof/>
          <w:lang w:val="en-CA" w:eastAsia="en-CA"/>
        </w:rPr>
      </w:pPr>
      <w:r>
        <w:t>Ciena’s Blue Planet architecture provides a cornerstone in the Lifecycle Service Orchestration (LSO) of SDN/NFV services, delivering significant value-add in the evolution of the service provider OSS/BSS</w:t>
      </w:r>
    </w:p>
    <w:p w14:paraId="35F0A33C" w14:textId="77777777" w:rsidR="002C42AF" w:rsidRPr="007651AA" w:rsidRDefault="002C42AF" w:rsidP="002C42AF">
      <w:pPr>
        <w:spacing w:after="0" w:line="240" w:lineRule="auto"/>
        <w:ind w:left="318"/>
        <w:jc w:val="both"/>
        <w:rPr>
          <w:b/>
          <w:noProof/>
          <w:lang w:val="en-CA" w:eastAsia="en-CA"/>
        </w:rPr>
      </w:pPr>
      <w:r w:rsidRPr="007651AA">
        <w:rPr>
          <w:b/>
          <w:noProof/>
          <w:lang w:val="en-CA" w:eastAsia="en-CA"/>
        </w:rPr>
        <w:t xml:space="preserve">Key Features </w:t>
      </w:r>
    </w:p>
    <w:p w14:paraId="6BB2F9F4" w14:textId="77777777" w:rsidR="002C42AF" w:rsidRPr="00D82BCB" w:rsidRDefault="002C42AF" w:rsidP="002C42AF">
      <w:pPr>
        <w:pStyle w:val="ListParagraph"/>
        <w:numPr>
          <w:ilvl w:val="0"/>
          <w:numId w:val="22"/>
        </w:numPr>
        <w:spacing w:after="0" w:line="240" w:lineRule="auto"/>
        <w:contextualSpacing w:val="0"/>
        <w:jc w:val="both"/>
        <w:rPr>
          <w:noProof/>
          <w:lang w:val="en-CA" w:eastAsia="en-CA"/>
        </w:rPr>
      </w:pPr>
      <w:r w:rsidRPr="00D82BCB">
        <w:rPr>
          <w:noProof/>
          <w:lang w:val="en-CA" w:eastAsia="en-CA"/>
        </w:rPr>
        <w:t>Software-Defined WAN (SD-WAN) to deliver Virtual Routing &amp; Forwarding, Dynamic multi-path routing, Bandwidth on demand, WAN Acceleration, Firewalling etc. by leveraging software defined WAN-Edge-Router and associated virtual components.</w:t>
      </w:r>
    </w:p>
    <w:p w14:paraId="4C2BF895" w14:textId="77777777" w:rsidR="002C42AF" w:rsidRPr="00D82BCB" w:rsidRDefault="002C42AF" w:rsidP="002C42AF">
      <w:pPr>
        <w:pStyle w:val="ListParagraph"/>
        <w:numPr>
          <w:ilvl w:val="0"/>
          <w:numId w:val="22"/>
        </w:numPr>
        <w:spacing w:after="0" w:line="240" w:lineRule="auto"/>
        <w:contextualSpacing w:val="0"/>
        <w:jc w:val="both"/>
        <w:rPr>
          <w:noProof/>
          <w:lang w:val="en-CA" w:eastAsia="en-CA"/>
        </w:rPr>
      </w:pPr>
      <w:r w:rsidRPr="00D82BCB">
        <w:rPr>
          <w:noProof/>
          <w:lang w:val="en-CA" w:eastAsia="en-CA"/>
        </w:rPr>
        <w:t>E2E Service Management &amp; Orchestration to provision/configure/monitor the SD-WAN service.</w:t>
      </w:r>
    </w:p>
    <w:p w14:paraId="4DEC382E" w14:textId="77777777" w:rsidR="002C42AF" w:rsidRPr="00D82BCB" w:rsidRDefault="002C42AF" w:rsidP="002C42AF">
      <w:pPr>
        <w:pStyle w:val="ListParagraph"/>
        <w:numPr>
          <w:ilvl w:val="0"/>
          <w:numId w:val="22"/>
        </w:numPr>
        <w:spacing w:after="0" w:line="240" w:lineRule="auto"/>
        <w:contextualSpacing w:val="0"/>
        <w:jc w:val="both"/>
        <w:rPr>
          <w:noProof/>
          <w:lang w:val="en-CA" w:eastAsia="en-CA"/>
        </w:rPr>
      </w:pPr>
      <w:r w:rsidRPr="00D82BCB">
        <w:rPr>
          <w:noProof/>
          <w:lang w:val="en-CA" w:eastAsia="en-CA"/>
        </w:rPr>
        <w:t>Introduce and use virtual Firewall</w:t>
      </w:r>
    </w:p>
    <w:p w14:paraId="7A34248F" w14:textId="77777777" w:rsidR="002C42AF" w:rsidRPr="00D82BCB" w:rsidRDefault="002C42AF" w:rsidP="002C42AF">
      <w:pPr>
        <w:pStyle w:val="ListParagraph"/>
        <w:numPr>
          <w:ilvl w:val="0"/>
          <w:numId w:val="24"/>
        </w:numPr>
        <w:spacing w:after="0" w:line="240" w:lineRule="auto"/>
        <w:contextualSpacing w:val="0"/>
        <w:jc w:val="both"/>
      </w:pPr>
      <w:r w:rsidRPr="00D82BCB">
        <w:t>Virtual Firewall (VNF) deployment via Catalogue based onboarding process.</w:t>
      </w:r>
    </w:p>
    <w:p w14:paraId="3D6B78B6" w14:textId="77777777" w:rsidR="002C42AF" w:rsidRPr="00D82BCB" w:rsidRDefault="002C42AF" w:rsidP="002C42AF">
      <w:pPr>
        <w:pStyle w:val="ListParagraph"/>
        <w:numPr>
          <w:ilvl w:val="0"/>
          <w:numId w:val="24"/>
        </w:numPr>
        <w:spacing w:after="0" w:line="240" w:lineRule="auto"/>
        <w:contextualSpacing w:val="0"/>
        <w:jc w:val="both"/>
      </w:pPr>
      <w:r w:rsidRPr="00D82BCB">
        <w:t>Create service chain, which includes Firewall-VNF chained within SD-WAN service.</w:t>
      </w:r>
    </w:p>
    <w:p w14:paraId="5F02B435" w14:textId="77777777" w:rsidR="002C42AF" w:rsidRDefault="002C42AF" w:rsidP="002C42AF">
      <w:pPr>
        <w:pStyle w:val="ListParagraph"/>
        <w:numPr>
          <w:ilvl w:val="0"/>
          <w:numId w:val="24"/>
        </w:numPr>
        <w:spacing w:after="0" w:line="240" w:lineRule="auto"/>
        <w:contextualSpacing w:val="0"/>
        <w:jc w:val="both"/>
      </w:pPr>
      <w:r w:rsidRPr="00D82BCB">
        <w:t xml:space="preserve">Analytics feedback to show the activity on Firewall. </w:t>
      </w:r>
    </w:p>
    <w:p w14:paraId="05C84A25" w14:textId="77777777" w:rsidR="002C42AF" w:rsidRDefault="002C42AF" w:rsidP="002C42AF">
      <w:pPr>
        <w:spacing w:after="0" w:line="240" w:lineRule="auto"/>
        <w:ind w:left="318"/>
        <w:jc w:val="both"/>
        <w:rPr>
          <w:b/>
          <w:noProof/>
          <w:lang w:val="en-CA" w:eastAsia="en-CA"/>
        </w:rPr>
      </w:pPr>
      <w:r w:rsidRPr="00B931D4">
        <w:rPr>
          <w:b/>
          <w:noProof/>
          <w:lang w:val="en-CA" w:eastAsia="en-CA"/>
        </w:rPr>
        <w:t>Expected Benefits are as follows</w:t>
      </w:r>
    </w:p>
    <w:p w14:paraId="6FD12EB4" w14:textId="77777777" w:rsidR="002C42AF" w:rsidRPr="00B931D4" w:rsidRDefault="002C42AF" w:rsidP="002C42AF">
      <w:pPr>
        <w:pStyle w:val="ListParagraph"/>
        <w:numPr>
          <w:ilvl w:val="0"/>
          <w:numId w:val="23"/>
        </w:numPr>
        <w:spacing w:after="0" w:line="240" w:lineRule="auto"/>
        <w:contextualSpacing w:val="0"/>
        <w:jc w:val="both"/>
        <w:rPr>
          <w:noProof/>
          <w:lang w:val="en-CA" w:eastAsia="en-CA"/>
        </w:rPr>
      </w:pPr>
      <w:r w:rsidRPr="00B931D4">
        <w:rPr>
          <w:noProof/>
          <w:lang w:val="en-CA" w:eastAsia="en-CA"/>
        </w:rPr>
        <w:lastRenderedPageBreak/>
        <w:t>Virtual Routing &amp; Forwarding (VRF)</w:t>
      </w:r>
    </w:p>
    <w:p w14:paraId="46F9913F" w14:textId="77777777" w:rsidR="002C42AF" w:rsidRPr="00B931D4" w:rsidRDefault="002C42AF" w:rsidP="002C42AF">
      <w:pPr>
        <w:pStyle w:val="ListParagraph"/>
        <w:numPr>
          <w:ilvl w:val="0"/>
          <w:numId w:val="23"/>
        </w:numPr>
        <w:spacing w:after="0" w:line="240" w:lineRule="auto"/>
        <w:contextualSpacing w:val="0"/>
        <w:jc w:val="both"/>
        <w:rPr>
          <w:noProof/>
          <w:lang w:val="en-CA" w:eastAsia="en-CA"/>
        </w:rPr>
      </w:pPr>
      <w:r w:rsidRPr="00B931D4">
        <w:rPr>
          <w:noProof/>
          <w:lang w:val="en-CA" w:eastAsia="en-CA"/>
        </w:rPr>
        <w:t>Dynamic Multi-path Routing</w:t>
      </w:r>
    </w:p>
    <w:p w14:paraId="6F46006A" w14:textId="77777777" w:rsidR="002C42AF" w:rsidRPr="00B931D4" w:rsidRDefault="002C42AF" w:rsidP="002C42AF">
      <w:pPr>
        <w:pStyle w:val="ListParagraph"/>
        <w:numPr>
          <w:ilvl w:val="0"/>
          <w:numId w:val="23"/>
        </w:numPr>
        <w:spacing w:after="0" w:line="240" w:lineRule="auto"/>
        <w:contextualSpacing w:val="0"/>
        <w:jc w:val="both"/>
        <w:rPr>
          <w:noProof/>
          <w:lang w:val="en-CA" w:eastAsia="en-CA"/>
        </w:rPr>
      </w:pPr>
      <w:r w:rsidRPr="00B931D4">
        <w:rPr>
          <w:noProof/>
          <w:lang w:val="en-CA" w:eastAsia="en-CA"/>
        </w:rPr>
        <w:t>Link Failover</w:t>
      </w:r>
    </w:p>
    <w:p w14:paraId="6B8ADD3D" w14:textId="77777777" w:rsidR="002C42AF" w:rsidRPr="00B931D4" w:rsidRDefault="002C42AF" w:rsidP="002C42AF">
      <w:pPr>
        <w:pStyle w:val="ListParagraph"/>
        <w:numPr>
          <w:ilvl w:val="0"/>
          <w:numId w:val="23"/>
        </w:numPr>
        <w:spacing w:after="0" w:line="240" w:lineRule="auto"/>
        <w:contextualSpacing w:val="0"/>
        <w:jc w:val="both"/>
        <w:rPr>
          <w:noProof/>
          <w:lang w:val="en-CA" w:eastAsia="en-CA"/>
        </w:rPr>
      </w:pPr>
      <w:r w:rsidRPr="00B931D4">
        <w:rPr>
          <w:noProof/>
          <w:lang w:val="en-CA" w:eastAsia="en-CA"/>
        </w:rPr>
        <w:t>Automated Access Control &amp; Security</w:t>
      </w:r>
    </w:p>
    <w:p w14:paraId="49565B61" w14:textId="77777777" w:rsidR="002C42AF" w:rsidRPr="002B5184" w:rsidRDefault="002C42AF" w:rsidP="002C42AF">
      <w:pPr>
        <w:spacing w:after="0" w:line="240" w:lineRule="auto"/>
        <w:ind w:left="318"/>
        <w:jc w:val="both"/>
        <w:rPr>
          <w:b/>
          <w:noProof/>
          <w:lang w:val="en-CA" w:eastAsia="en-CA"/>
        </w:rPr>
      </w:pPr>
      <w:r w:rsidRPr="002B5184">
        <w:rPr>
          <w:b/>
          <w:noProof/>
          <w:lang w:val="en-CA" w:eastAsia="en-CA"/>
        </w:rPr>
        <w:t>Involvment</w:t>
      </w:r>
    </w:p>
    <w:p w14:paraId="10FC7993" w14:textId="33DC4C2A" w:rsidR="002C42AF" w:rsidRPr="004E47E8" w:rsidRDefault="002C42AF" w:rsidP="002C42AF">
      <w:pPr>
        <w:pStyle w:val="ListParagraph"/>
        <w:numPr>
          <w:ilvl w:val="0"/>
          <w:numId w:val="20"/>
        </w:numPr>
        <w:spacing w:after="0" w:line="240" w:lineRule="exact"/>
        <w:contextualSpacing w:val="0"/>
      </w:pPr>
      <w:r>
        <w:t xml:space="preserve">Was involved in the creation and onboarding of </w:t>
      </w:r>
      <w:r w:rsidRPr="004E47E8">
        <w:t xml:space="preserve">Service </w:t>
      </w:r>
      <w:r w:rsidR="00673147" w:rsidRPr="004E47E8">
        <w:t>Templates</w:t>
      </w:r>
      <w:r w:rsidR="00673147">
        <w:t xml:space="preserve"> </w:t>
      </w:r>
      <w:r w:rsidR="00673147" w:rsidRPr="004E47E8">
        <w:t>defined</w:t>
      </w:r>
      <w:r>
        <w:t xml:space="preserve"> using</w:t>
      </w:r>
      <w:r w:rsidRPr="004E47E8">
        <w:t xml:space="preserve"> Tosca Modelling</w:t>
      </w:r>
    </w:p>
    <w:p w14:paraId="40D0AE01" w14:textId="77777777" w:rsidR="002C42AF" w:rsidRDefault="002C42AF" w:rsidP="002C42AF">
      <w:pPr>
        <w:pStyle w:val="ListParagraph"/>
        <w:spacing w:after="0" w:line="240" w:lineRule="exact"/>
      </w:pPr>
    </w:p>
    <w:p w14:paraId="20B03FA5" w14:textId="77777777" w:rsidR="002C42AF" w:rsidRDefault="002C42AF" w:rsidP="002C42AF">
      <w:pPr>
        <w:pStyle w:val="ListParagraph"/>
        <w:spacing w:after="0" w:line="240" w:lineRule="exact"/>
      </w:pPr>
    </w:p>
    <w:p w14:paraId="24866A45" w14:textId="3904FB41" w:rsidR="002C42AF" w:rsidRPr="00673147" w:rsidRDefault="002C42AF" w:rsidP="00673147">
      <w:pPr>
        <w:pStyle w:val="ListParagraph"/>
        <w:numPr>
          <w:ilvl w:val="0"/>
          <w:numId w:val="20"/>
        </w:numPr>
        <w:spacing w:after="0" w:line="240" w:lineRule="exact"/>
        <w:contextualSpacing w:val="0"/>
      </w:pPr>
      <w:r w:rsidRPr="004E47E8">
        <w:t xml:space="preserve">Was involved in the setting up of the </w:t>
      </w:r>
      <w:r>
        <w:t xml:space="preserve">DevOps </w:t>
      </w:r>
      <w:r w:rsidR="00673147">
        <w:t>Blue planet</w:t>
      </w:r>
      <w:r w:rsidRPr="004E47E8">
        <w:t xml:space="preserve"> environment </w:t>
      </w:r>
    </w:p>
    <w:p w14:paraId="53A79DED" w14:textId="77777777" w:rsidR="002C42AF" w:rsidRDefault="002C42AF" w:rsidP="002C42AF">
      <w:pPr>
        <w:spacing w:after="0" w:line="240" w:lineRule="exact"/>
        <w:rPr>
          <w:noProof/>
          <w:lang w:val="en-CA" w:eastAsia="en-CA"/>
        </w:rPr>
      </w:pPr>
      <w:r>
        <w:rPr>
          <w:b/>
        </w:rPr>
        <w:t xml:space="preserve">Technologies used: </w:t>
      </w:r>
      <w:r>
        <w:rPr>
          <w:noProof/>
          <w:lang w:val="en-CA" w:eastAsia="en-CA"/>
        </w:rPr>
        <w:t xml:space="preserve">Blueplanet </w:t>
      </w:r>
      <w:r>
        <w:t>Orchestration</w:t>
      </w:r>
      <w:r w:rsidRPr="007F06C2">
        <w:rPr>
          <w:noProof/>
          <w:lang w:val="en-CA" w:eastAsia="en-CA"/>
        </w:rPr>
        <w:t>, Tosca Mod</w:t>
      </w:r>
      <w:r>
        <w:rPr>
          <w:noProof/>
          <w:lang w:val="en-CA" w:eastAsia="en-CA"/>
        </w:rPr>
        <w:t>elling, Python programming.</w:t>
      </w:r>
    </w:p>
    <w:p w14:paraId="6062642A" w14:textId="77777777" w:rsidR="002C42AF" w:rsidRDefault="002C42AF" w:rsidP="002C42AF">
      <w:pPr>
        <w:spacing w:after="0" w:line="240" w:lineRule="exact"/>
        <w:rPr>
          <w:noProof/>
          <w:lang w:val="en-CA" w:eastAsia="en-CA"/>
        </w:rPr>
      </w:pPr>
    </w:p>
    <w:p w14:paraId="35F9415C" w14:textId="75C72EF5" w:rsidR="002C42AF" w:rsidRPr="00673147" w:rsidRDefault="00673147" w:rsidP="00673147">
      <w:pPr>
        <w:pStyle w:val="CV-Sub-title"/>
        <w:rPr>
          <w:lang w:val="en-CA"/>
        </w:rPr>
      </w:pPr>
      <w:r w:rsidRPr="00673147">
        <w:rPr>
          <w:lang w:val="en-CA"/>
        </w:rPr>
        <w:t xml:space="preserve">Bell Canada </w:t>
      </w:r>
      <w:r>
        <w:rPr>
          <w:lang w:val="en-CA"/>
        </w:rPr>
        <w:t xml:space="preserve">- </w:t>
      </w:r>
      <w:r w:rsidR="002C42AF" w:rsidRPr="00673147">
        <w:rPr>
          <w:lang w:val="en-CA"/>
        </w:rPr>
        <w:t xml:space="preserve">ISSAC </w:t>
      </w:r>
      <w:r w:rsidRPr="00673147">
        <w:rPr>
          <w:lang w:val="en-CA"/>
        </w:rPr>
        <w:t>Modernisation (</w:t>
      </w:r>
      <w:r w:rsidR="002C42AF" w:rsidRPr="00673147">
        <w:rPr>
          <w:lang w:val="en-CA"/>
        </w:rPr>
        <w:t>01/2016 to 04/2017)</w:t>
      </w:r>
    </w:p>
    <w:p w14:paraId="364D26C9" w14:textId="77777777" w:rsidR="002C42AF" w:rsidRPr="00262B49" w:rsidRDefault="002C42AF" w:rsidP="002C42AF">
      <w:pPr>
        <w:pStyle w:val="description1"/>
        <w:ind w:left="360"/>
        <w:rPr>
          <w:rFonts w:ascii="Arial" w:eastAsia="Arial" w:hAnsi="Arial"/>
          <w:noProof/>
          <w:color w:val="000000"/>
          <w:sz w:val="18"/>
          <w:szCs w:val="18"/>
          <w:lang w:val="en-CA" w:eastAsia="en-CA"/>
        </w:rPr>
      </w:pPr>
      <w:r w:rsidRPr="00262B49">
        <w:rPr>
          <w:rFonts w:ascii="Arial" w:eastAsia="Arial" w:hAnsi="Arial"/>
          <w:noProof/>
          <w:color w:val="000000"/>
          <w:sz w:val="18"/>
          <w:szCs w:val="18"/>
          <w:lang w:val="en-CA" w:eastAsia="en-CA"/>
        </w:rPr>
        <w:t xml:space="preserve">The intent of this project is to decommission the ISAAC application, and parts of it will be migrated into the SOT application. New modules will be added to the SO Transformation in this project. The new modules will handle the data flow, interfacing with MCCDS (MainFrame CICS &amp; IMS), OFSE, USODS &amp; OSM in order to transform from the mainframe language into XML. This flow is for the order provisioning for large business Bell Canada customers.  </w:t>
      </w:r>
    </w:p>
    <w:p w14:paraId="48D5C7FB" w14:textId="77777777" w:rsidR="002C42AF" w:rsidRPr="00F63F4F" w:rsidRDefault="002C42AF" w:rsidP="002C42AF">
      <w:pPr>
        <w:pStyle w:val="ListParagraph"/>
        <w:numPr>
          <w:ilvl w:val="0"/>
          <w:numId w:val="20"/>
        </w:numPr>
        <w:spacing w:after="0" w:line="240" w:lineRule="exact"/>
        <w:contextualSpacing w:val="0"/>
      </w:pPr>
      <w:r w:rsidRPr="00F63F4F">
        <w:t>Was involved in the design (Java &amp; Database), implementation &amp; Unit Testing of CICS, IMS Modules and handled a team of 4 members.</w:t>
      </w:r>
    </w:p>
    <w:p w14:paraId="4C65D5A7" w14:textId="77777777" w:rsidR="002C42AF" w:rsidRPr="00F63F4F" w:rsidRDefault="002C42AF" w:rsidP="002C42AF">
      <w:pPr>
        <w:pStyle w:val="ListParagraph"/>
        <w:numPr>
          <w:ilvl w:val="0"/>
          <w:numId w:val="20"/>
        </w:numPr>
        <w:spacing w:after="0" w:line="240" w:lineRule="exact"/>
        <w:contextualSpacing w:val="0"/>
      </w:pPr>
      <w:r w:rsidRPr="00F63F4F">
        <w:t>Was involved in the setting up of SIT/UAT Testing Environments.</w:t>
      </w:r>
    </w:p>
    <w:p w14:paraId="79C24FF7" w14:textId="77777777" w:rsidR="002C42AF" w:rsidRPr="00F63F4F" w:rsidRDefault="002C42AF" w:rsidP="002C42AF">
      <w:pPr>
        <w:pStyle w:val="ListParagraph"/>
        <w:numPr>
          <w:ilvl w:val="0"/>
          <w:numId w:val="20"/>
        </w:numPr>
        <w:spacing w:after="0" w:line="240" w:lineRule="exact"/>
        <w:contextualSpacing w:val="0"/>
      </w:pPr>
      <w:r w:rsidRPr="00F63F4F">
        <w:t>Done peer code reviews and assisted in integration of upstream &amp; downstream systems.</w:t>
      </w:r>
    </w:p>
    <w:p w14:paraId="2E82B0F1" w14:textId="77777777" w:rsidR="002C42AF" w:rsidRPr="00F63F4F" w:rsidRDefault="002C42AF" w:rsidP="002C42AF">
      <w:pPr>
        <w:pStyle w:val="ListParagraph"/>
        <w:numPr>
          <w:ilvl w:val="0"/>
          <w:numId w:val="20"/>
        </w:numPr>
        <w:spacing w:after="0" w:line="240" w:lineRule="exact"/>
        <w:contextualSpacing w:val="0"/>
      </w:pPr>
      <w:r w:rsidRPr="00F63F4F">
        <w:t>Assisted team to deliver use cases as per the scheduled plan.</w:t>
      </w:r>
    </w:p>
    <w:p w14:paraId="66CACAEA" w14:textId="77777777" w:rsidR="002C42AF" w:rsidRDefault="002C42AF" w:rsidP="002C42AF">
      <w:pPr>
        <w:pStyle w:val="description1"/>
        <w:spacing w:after="0"/>
        <w:ind w:left="0"/>
        <w:rPr>
          <w:rFonts w:ascii="Arial" w:eastAsia="Arial" w:hAnsi="Arial"/>
          <w:noProof/>
          <w:color w:val="000000"/>
          <w:sz w:val="18"/>
          <w:szCs w:val="18"/>
          <w:lang w:val="en-CA" w:eastAsia="en-CA"/>
        </w:rPr>
      </w:pPr>
      <w:r w:rsidRPr="00B63D1F">
        <w:rPr>
          <w:rFonts w:ascii="Arial" w:eastAsia="Arial" w:hAnsi="Arial"/>
          <w:b/>
          <w:noProof/>
          <w:color w:val="000000"/>
          <w:sz w:val="18"/>
          <w:szCs w:val="18"/>
          <w:lang w:val="en-CA" w:eastAsia="en-CA"/>
        </w:rPr>
        <w:t>Technologies used:</w:t>
      </w:r>
      <w:r w:rsidRPr="00262B49">
        <w:rPr>
          <w:rFonts w:ascii="Arial" w:eastAsia="Arial" w:hAnsi="Arial"/>
          <w:noProof/>
          <w:color w:val="000000"/>
          <w:sz w:val="18"/>
          <w:szCs w:val="18"/>
          <w:lang w:val="en-CA" w:eastAsia="en-CA"/>
        </w:rPr>
        <w:t xml:space="preserve"> Weblogic 12c server, Java 1.7, EJB 3.1, JPA, Mockito/PowerMockito</w:t>
      </w:r>
    </w:p>
    <w:p w14:paraId="0CD76A26" w14:textId="77777777" w:rsidR="002C42AF" w:rsidRDefault="002C42AF" w:rsidP="002C42AF">
      <w:pPr>
        <w:pStyle w:val="description1"/>
        <w:spacing w:after="0"/>
        <w:ind w:left="0"/>
        <w:rPr>
          <w:rFonts w:ascii="Arial" w:eastAsia="Arial" w:hAnsi="Arial"/>
          <w:noProof/>
          <w:color w:val="000000"/>
          <w:sz w:val="18"/>
          <w:szCs w:val="18"/>
          <w:lang w:val="en-CA" w:eastAsia="en-CA"/>
        </w:rPr>
      </w:pPr>
      <w:r w:rsidRPr="00B63D1F">
        <w:rPr>
          <w:rFonts w:ascii="Arial" w:eastAsia="Arial" w:hAnsi="Arial"/>
          <w:b/>
          <w:noProof/>
          <w:color w:val="000000"/>
          <w:sz w:val="18"/>
          <w:szCs w:val="18"/>
          <w:lang w:val="en-CA" w:eastAsia="en-CA"/>
        </w:rPr>
        <w:t>Skills and experience gained:</w:t>
      </w:r>
      <w:r w:rsidRPr="00262B49">
        <w:rPr>
          <w:rFonts w:ascii="Arial" w:eastAsia="Arial" w:hAnsi="Arial"/>
          <w:noProof/>
          <w:color w:val="000000"/>
          <w:sz w:val="18"/>
          <w:szCs w:val="18"/>
          <w:lang w:val="en-CA" w:eastAsia="en-CA"/>
        </w:rPr>
        <w:t xml:space="preserve"> Java Integration with Mainframe Systems.</w:t>
      </w:r>
    </w:p>
    <w:p w14:paraId="3F0FDFF0" w14:textId="77777777" w:rsidR="002C42AF" w:rsidRDefault="002C42AF" w:rsidP="002C42AF">
      <w:pPr>
        <w:pStyle w:val="description1"/>
        <w:spacing w:after="0"/>
        <w:ind w:left="0"/>
        <w:rPr>
          <w:rFonts w:ascii="Arial" w:eastAsia="Arial" w:hAnsi="Arial"/>
          <w:noProof/>
          <w:color w:val="000000"/>
          <w:sz w:val="18"/>
          <w:szCs w:val="18"/>
          <w:lang w:val="en-CA" w:eastAsia="en-CA"/>
        </w:rPr>
      </w:pPr>
    </w:p>
    <w:p w14:paraId="5F0ED380" w14:textId="77777777" w:rsidR="002C42AF" w:rsidRDefault="002C42AF" w:rsidP="002C42AF">
      <w:pPr>
        <w:pStyle w:val="BodyContentStyle"/>
        <w:spacing w:line="240" w:lineRule="auto"/>
        <w:contextualSpacing/>
        <w:rPr>
          <w:rStyle w:val="Strong"/>
        </w:rPr>
      </w:pPr>
    </w:p>
    <w:p w14:paraId="56D4C31E" w14:textId="6FEE93A5" w:rsidR="002C42AF" w:rsidRPr="008E2A64" w:rsidRDefault="008E2A64" w:rsidP="008E2A64">
      <w:pPr>
        <w:pStyle w:val="CV-Sub-title"/>
        <w:rPr>
          <w:lang w:val="en-CA"/>
        </w:rPr>
      </w:pPr>
      <w:r w:rsidRPr="008E2A64">
        <w:rPr>
          <w:lang w:val="en-CA"/>
        </w:rPr>
        <w:t xml:space="preserve">Bell Canada </w:t>
      </w:r>
      <w:r>
        <w:rPr>
          <w:lang w:val="en-CA"/>
        </w:rPr>
        <w:t xml:space="preserve">- </w:t>
      </w:r>
      <w:r w:rsidR="002C42AF" w:rsidRPr="008E2A64">
        <w:rPr>
          <w:lang w:val="en-CA"/>
        </w:rPr>
        <w:t>Order Fulfilment System (01/2014 to 12/2016)</w:t>
      </w:r>
    </w:p>
    <w:p w14:paraId="45CBA651" w14:textId="3DC85DB7" w:rsidR="002C42AF" w:rsidRDefault="002C42AF" w:rsidP="002C42AF">
      <w:pPr>
        <w:ind w:left="360"/>
        <w:rPr>
          <w:rFonts w:ascii="Tahoma" w:hAnsi="Tahoma" w:cs="Tahoma"/>
        </w:rPr>
      </w:pPr>
      <w:r>
        <w:rPr>
          <w:rFonts w:ascii="Tahoma" w:hAnsi="Tahoma" w:cs="Tahoma"/>
          <w:lang w:eastAsia="zh-CN"/>
        </w:rPr>
        <w:t xml:space="preserve">OFS enables the </w:t>
      </w:r>
      <w:r w:rsidRPr="008B6F4C">
        <w:rPr>
          <w:rFonts w:ascii="Tahoma" w:hAnsi="Tahoma" w:cs="Tahoma"/>
          <w:lang w:eastAsia="zh-CN"/>
        </w:rPr>
        <w:t>Service Provisioning</w:t>
      </w:r>
      <w:r>
        <w:rPr>
          <w:rFonts w:ascii="Tahoma" w:hAnsi="Tahoma" w:cs="Tahoma"/>
          <w:lang w:eastAsia="zh-CN"/>
        </w:rPr>
        <w:t xml:space="preserve"> and a</w:t>
      </w:r>
      <w:r w:rsidRPr="008B6F4C">
        <w:rPr>
          <w:rFonts w:ascii="Tahoma" w:hAnsi="Tahoma" w:cs="Tahoma"/>
          <w:lang w:eastAsia="zh-CN"/>
        </w:rPr>
        <w:t xml:space="preserve">ctivation of Local Number Portability for Port In, Winback, Port </w:t>
      </w:r>
      <w:r>
        <w:rPr>
          <w:rFonts w:ascii="Tahoma" w:hAnsi="Tahoma" w:cs="Tahoma"/>
          <w:lang w:eastAsia="zh-CN"/>
        </w:rPr>
        <w:t>o</w:t>
      </w:r>
      <w:r w:rsidRPr="008B6F4C">
        <w:rPr>
          <w:rFonts w:ascii="Tahoma" w:hAnsi="Tahoma" w:cs="Tahoma"/>
          <w:lang w:eastAsia="zh-CN"/>
        </w:rPr>
        <w:t>ut,</w:t>
      </w:r>
      <w:r>
        <w:rPr>
          <w:rFonts w:ascii="Tahoma" w:hAnsi="Tahoma" w:cs="Tahoma"/>
          <w:lang w:eastAsia="zh-CN"/>
        </w:rPr>
        <w:t xml:space="preserve"> Pair Bonding </w:t>
      </w:r>
      <w:r w:rsidR="00DE5D62">
        <w:rPr>
          <w:rFonts w:ascii="Tahoma" w:hAnsi="Tahoma" w:cs="Tahoma"/>
          <w:lang w:eastAsia="zh-CN"/>
        </w:rPr>
        <w:t>etc.</w:t>
      </w:r>
      <w:r>
        <w:rPr>
          <w:rFonts w:ascii="Tahoma" w:hAnsi="Tahoma" w:cs="Tahoma"/>
          <w:lang w:eastAsia="zh-CN"/>
        </w:rPr>
        <w:t xml:space="preserve"> i</w:t>
      </w:r>
      <w:r w:rsidRPr="003479CE">
        <w:rPr>
          <w:rFonts w:ascii="Tahoma" w:hAnsi="Tahoma" w:cs="Tahoma"/>
          <w:lang w:eastAsia="zh-CN"/>
        </w:rPr>
        <w:t>n a mechanized way.</w:t>
      </w:r>
      <w:r w:rsidRPr="002E45A9">
        <w:rPr>
          <w:rFonts w:ascii="Tahoma" w:hAnsi="Tahoma" w:cs="Tahoma"/>
        </w:rPr>
        <w:t xml:space="preserve"> </w:t>
      </w:r>
      <w:r w:rsidRPr="008B6F4C">
        <w:rPr>
          <w:rFonts w:ascii="Tahoma" w:hAnsi="Tahoma" w:cs="Tahoma"/>
        </w:rPr>
        <w:t xml:space="preserve">It receives and filters candidates for LNP, retains knowledge of them, purges when required and manages the activation of each task required to complete the order.  </w:t>
      </w:r>
    </w:p>
    <w:p w14:paraId="30B855D5" w14:textId="77777777" w:rsidR="002C42AF" w:rsidRDefault="002C42AF" w:rsidP="002C42AF">
      <w:pPr>
        <w:pStyle w:val="ListParagraph"/>
        <w:numPr>
          <w:ilvl w:val="0"/>
          <w:numId w:val="20"/>
        </w:numPr>
        <w:spacing w:after="0" w:line="240" w:lineRule="exact"/>
        <w:contextualSpacing w:val="0"/>
      </w:pPr>
      <w:r>
        <w:t>Was involved in the design &amp; implementation of Activation/Post Activation Kickout Reports.</w:t>
      </w:r>
    </w:p>
    <w:p w14:paraId="2AC18F24" w14:textId="77777777" w:rsidR="002C42AF" w:rsidRDefault="002C42AF" w:rsidP="002C42AF">
      <w:pPr>
        <w:pStyle w:val="ListParagraph"/>
        <w:numPr>
          <w:ilvl w:val="0"/>
          <w:numId w:val="20"/>
        </w:numPr>
        <w:spacing w:after="0" w:line="240" w:lineRule="exact"/>
        <w:contextualSpacing w:val="0"/>
      </w:pPr>
      <w:r w:rsidRPr="00BF685E">
        <w:t>Prepared detailed design documents</w:t>
      </w:r>
      <w:r>
        <w:t xml:space="preserve"> </w:t>
      </w:r>
      <w:r w:rsidRPr="00BF685E">
        <w:t>validating the business requirements</w:t>
      </w:r>
      <w:r>
        <w:t xml:space="preserve"> &amp; done peer code reviews</w:t>
      </w:r>
      <w:r w:rsidRPr="00BF685E">
        <w:t>.</w:t>
      </w:r>
    </w:p>
    <w:p w14:paraId="5E9D2BD9" w14:textId="77777777" w:rsidR="002C42AF" w:rsidRDefault="002C42AF" w:rsidP="002C42AF">
      <w:pPr>
        <w:pStyle w:val="ListParagraph"/>
        <w:numPr>
          <w:ilvl w:val="0"/>
          <w:numId w:val="20"/>
        </w:numPr>
        <w:spacing w:after="0" w:line="240" w:lineRule="exact"/>
        <w:contextualSpacing w:val="0"/>
      </w:pPr>
      <w:r w:rsidRPr="00BF685E">
        <w:t>Assisted team to deliver use cases as per the scheduled plan.</w:t>
      </w:r>
    </w:p>
    <w:p w14:paraId="4EA80085" w14:textId="151E88F0" w:rsidR="002C42AF" w:rsidRDefault="002C42AF" w:rsidP="002C42AF">
      <w:pPr>
        <w:spacing w:after="0" w:line="240" w:lineRule="exact"/>
      </w:pPr>
      <w:r w:rsidRPr="000249D1">
        <w:rPr>
          <w:b/>
        </w:rPr>
        <w:t>Technologies used</w:t>
      </w:r>
      <w:r w:rsidRPr="000249D1">
        <w:t xml:space="preserve">: </w:t>
      </w:r>
      <w:r w:rsidR="00CD4530">
        <w:t>WebLogic</w:t>
      </w:r>
      <w:r>
        <w:t xml:space="preserve"> Integration BPMS, </w:t>
      </w:r>
      <w:r w:rsidR="00CD4530">
        <w:t>WebLogic</w:t>
      </w:r>
      <w:r>
        <w:t xml:space="preserve"> 10x server, Java 1.6, UNIX.</w:t>
      </w:r>
    </w:p>
    <w:p w14:paraId="1E28BC3F" w14:textId="77777777" w:rsidR="002C42AF" w:rsidRDefault="002C42AF" w:rsidP="002C42AF">
      <w:pPr>
        <w:spacing w:after="0" w:line="240" w:lineRule="exact"/>
      </w:pPr>
      <w:r w:rsidRPr="000249D1">
        <w:rPr>
          <w:b/>
        </w:rPr>
        <w:t>Skills and experience gained</w:t>
      </w:r>
      <w:r w:rsidRPr="000249D1">
        <w:t xml:space="preserve"> Domain Knowledge in </w:t>
      </w:r>
      <w:r>
        <w:t>LNP</w:t>
      </w:r>
      <w:r w:rsidRPr="000249D1">
        <w:t xml:space="preserve"> &amp; </w:t>
      </w:r>
      <w:r>
        <w:t>Bell</w:t>
      </w:r>
      <w:r w:rsidRPr="000249D1">
        <w:t xml:space="preserve"> Telecom.</w:t>
      </w:r>
    </w:p>
    <w:p w14:paraId="1BCA6CC5" w14:textId="77777777" w:rsidR="002C42AF" w:rsidRDefault="002C42AF" w:rsidP="002C42AF">
      <w:pPr>
        <w:spacing w:after="0" w:line="240" w:lineRule="exact"/>
        <w:rPr>
          <w:rStyle w:val="Strong"/>
        </w:rPr>
      </w:pPr>
    </w:p>
    <w:p w14:paraId="3FBB77AA" w14:textId="77777777" w:rsidR="002C42AF" w:rsidRDefault="002C42AF" w:rsidP="002C42AF">
      <w:pPr>
        <w:pStyle w:val="BodyContentStyle"/>
        <w:spacing w:line="240" w:lineRule="auto"/>
        <w:contextualSpacing/>
        <w:rPr>
          <w:rStyle w:val="Strong"/>
        </w:rPr>
      </w:pPr>
    </w:p>
    <w:p w14:paraId="15EA9425" w14:textId="32F7DDFF" w:rsidR="002C42AF" w:rsidRPr="00F82949" w:rsidRDefault="002C42AF" w:rsidP="00F82949">
      <w:pPr>
        <w:pStyle w:val="CV-Sub-title"/>
        <w:rPr>
          <w:lang w:val="en-CA"/>
        </w:rPr>
      </w:pPr>
      <w:r w:rsidRPr="00F82949">
        <w:rPr>
          <w:lang w:val="en-CA"/>
        </w:rPr>
        <w:t xml:space="preserve">British Telecom UK – </w:t>
      </w:r>
      <w:r w:rsidR="00F82949" w:rsidRPr="00F82949">
        <w:rPr>
          <w:lang w:val="en-CA"/>
        </w:rPr>
        <w:t>BT Harlequins</w:t>
      </w:r>
      <w:r w:rsidR="00F82949">
        <w:rPr>
          <w:lang w:val="en-CA"/>
        </w:rPr>
        <w:t xml:space="preserve"> </w:t>
      </w:r>
      <w:r w:rsidRPr="00F82949">
        <w:rPr>
          <w:lang w:val="en-CA"/>
        </w:rPr>
        <w:t>(05/2010 to 11/2013)</w:t>
      </w:r>
    </w:p>
    <w:p w14:paraId="77C713E9" w14:textId="77777777" w:rsidR="002C42AF" w:rsidRDefault="002C42AF" w:rsidP="002C42AF">
      <w:pPr>
        <w:pStyle w:val="description1"/>
        <w:ind w:left="360"/>
        <w:rPr>
          <w:rFonts w:ascii="Arial" w:eastAsia="Arial" w:hAnsi="Arial"/>
          <w:noProof/>
          <w:color w:val="000000"/>
          <w:sz w:val="18"/>
          <w:szCs w:val="18"/>
          <w:lang w:val="en-CA" w:eastAsia="en-CA"/>
        </w:rPr>
      </w:pPr>
      <w:r w:rsidRPr="00382CC3">
        <w:rPr>
          <w:rFonts w:ascii="Arial" w:eastAsia="Arial" w:hAnsi="Arial"/>
          <w:noProof/>
          <w:color w:val="000000"/>
          <w:sz w:val="18"/>
          <w:szCs w:val="18"/>
          <w:lang w:val="en-CA" w:eastAsia="en-CA"/>
        </w:rPr>
        <w:t xml:space="preserve">Harlequins is a </w:t>
      </w:r>
      <w:r w:rsidRPr="00BF685E">
        <w:rPr>
          <w:rFonts w:ascii="Arial" w:eastAsia="Arial" w:hAnsi="Arial"/>
          <w:noProof/>
          <w:color w:val="000000"/>
          <w:sz w:val="18"/>
          <w:szCs w:val="18"/>
          <w:lang w:val="en-CA" w:eastAsia="en-CA"/>
        </w:rPr>
        <w:t xml:space="preserve">BT led programme </w:t>
      </w:r>
      <w:r w:rsidRPr="00382CC3">
        <w:rPr>
          <w:rFonts w:ascii="Arial" w:eastAsia="Arial" w:hAnsi="Arial"/>
          <w:noProof/>
          <w:color w:val="000000"/>
          <w:sz w:val="18"/>
          <w:szCs w:val="18"/>
          <w:lang w:val="en-CA" w:eastAsia="en-CA"/>
        </w:rPr>
        <w:t xml:space="preserve">that helps the division of BT Group, responsible for the wholesale leasing of </w:t>
      </w:r>
      <w:r>
        <w:rPr>
          <w:rFonts w:ascii="Arial" w:eastAsia="Arial" w:hAnsi="Arial"/>
          <w:noProof/>
          <w:color w:val="000000"/>
          <w:sz w:val="18"/>
          <w:szCs w:val="18"/>
          <w:lang w:val="en-CA" w:eastAsia="en-CA"/>
        </w:rPr>
        <w:t>WLR3 (</w:t>
      </w:r>
      <w:r w:rsidRPr="00382CC3">
        <w:rPr>
          <w:rFonts w:ascii="Arial" w:eastAsia="Arial" w:hAnsi="Arial"/>
          <w:noProof/>
          <w:color w:val="000000"/>
          <w:sz w:val="18"/>
          <w:szCs w:val="18"/>
          <w:lang w:val="en-CA" w:eastAsia="en-CA"/>
        </w:rPr>
        <w:t>PSTN</w:t>
      </w:r>
      <w:r>
        <w:rPr>
          <w:rFonts w:ascii="Arial" w:eastAsia="Arial" w:hAnsi="Arial"/>
          <w:noProof/>
          <w:color w:val="000000"/>
          <w:sz w:val="18"/>
          <w:szCs w:val="18"/>
          <w:lang w:val="en-CA" w:eastAsia="en-CA"/>
        </w:rPr>
        <w:t>)</w:t>
      </w:r>
      <w:r w:rsidRPr="00382CC3">
        <w:rPr>
          <w:rFonts w:ascii="Arial" w:eastAsia="Arial" w:hAnsi="Arial"/>
          <w:noProof/>
          <w:color w:val="000000"/>
          <w:sz w:val="18"/>
          <w:szCs w:val="18"/>
          <w:lang w:val="en-CA" w:eastAsia="en-CA"/>
        </w:rPr>
        <w:t xml:space="preserve"> lines, broadband services through ADSL</w:t>
      </w:r>
      <w:r>
        <w:rPr>
          <w:rFonts w:ascii="Arial" w:eastAsia="Arial" w:hAnsi="Arial"/>
          <w:noProof/>
          <w:color w:val="000000"/>
          <w:sz w:val="18"/>
          <w:szCs w:val="18"/>
          <w:lang w:val="en-CA" w:eastAsia="en-CA"/>
        </w:rPr>
        <w:t>/FTTH</w:t>
      </w:r>
      <w:r w:rsidRPr="00382CC3">
        <w:rPr>
          <w:rFonts w:ascii="Arial" w:eastAsia="Arial" w:hAnsi="Arial"/>
          <w:noProof/>
          <w:color w:val="000000"/>
          <w:sz w:val="18"/>
          <w:szCs w:val="18"/>
          <w:lang w:val="en-CA" w:eastAsia="en-CA"/>
        </w:rPr>
        <w:t xml:space="preserve"> and other telephony services to corporate/retail customers. The Harlequins application comprises of both the Order Placement &amp; provisioning of PSTN lines, Broadband Services. The overall Harlequins programme will be transitioning and transforming their existing OSS.</w:t>
      </w:r>
    </w:p>
    <w:p w14:paraId="2B53BB98" w14:textId="77777777" w:rsidR="002C42AF" w:rsidRDefault="002C42AF" w:rsidP="002C42AF">
      <w:pPr>
        <w:pStyle w:val="description1"/>
        <w:ind w:left="360"/>
        <w:rPr>
          <w:rFonts w:ascii="Arial" w:eastAsia="Arial" w:hAnsi="Arial"/>
          <w:noProof/>
          <w:color w:val="000000"/>
          <w:sz w:val="18"/>
          <w:szCs w:val="18"/>
          <w:lang w:val="en-CA" w:eastAsia="en-CA"/>
        </w:rPr>
      </w:pPr>
      <w:r>
        <w:rPr>
          <w:rFonts w:ascii="Arial" w:eastAsia="Arial" w:hAnsi="Arial"/>
          <w:noProof/>
          <w:color w:val="000000"/>
          <w:sz w:val="18"/>
          <w:szCs w:val="18"/>
          <w:lang w:val="en-CA" w:eastAsia="en-CA"/>
        </w:rPr>
        <w:t xml:space="preserve">The main framework  was Spring coupled with Hibernate, Spring Web Flow,Mule ESB. </w:t>
      </w:r>
      <w:r w:rsidRPr="00BE0AF7">
        <w:rPr>
          <w:rFonts w:ascii="Arial" w:eastAsia="Arial" w:hAnsi="Arial"/>
          <w:noProof/>
          <w:color w:val="000000"/>
          <w:sz w:val="18"/>
          <w:szCs w:val="18"/>
          <w:lang w:val="en-CA" w:eastAsia="en-CA"/>
        </w:rPr>
        <w:t xml:space="preserve">Version control is SVN. JIRA for project tracking, Fisheye for source code repository browsing, </w:t>
      </w:r>
      <w:r>
        <w:rPr>
          <w:rFonts w:ascii="Arial" w:eastAsia="Arial" w:hAnsi="Arial"/>
          <w:noProof/>
          <w:color w:val="000000"/>
          <w:sz w:val="18"/>
          <w:szCs w:val="18"/>
          <w:lang w:val="en-CA" w:eastAsia="en-CA"/>
        </w:rPr>
        <w:t>Jenkins</w:t>
      </w:r>
      <w:r w:rsidRPr="00BE0AF7">
        <w:rPr>
          <w:rFonts w:ascii="Arial" w:eastAsia="Arial" w:hAnsi="Arial"/>
          <w:noProof/>
          <w:color w:val="000000"/>
          <w:sz w:val="18"/>
          <w:szCs w:val="18"/>
          <w:lang w:val="en-CA" w:eastAsia="en-CA"/>
        </w:rPr>
        <w:t xml:space="preserve"> for continuous integration</w:t>
      </w:r>
      <w:r>
        <w:rPr>
          <w:rFonts w:ascii="Arial" w:eastAsia="Arial" w:hAnsi="Arial"/>
          <w:noProof/>
          <w:color w:val="000000"/>
          <w:sz w:val="18"/>
          <w:szCs w:val="18"/>
          <w:lang w:val="en-CA" w:eastAsia="en-CA"/>
        </w:rPr>
        <w:t xml:space="preserve">. </w:t>
      </w:r>
    </w:p>
    <w:p w14:paraId="46508A10" w14:textId="77777777" w:rsidR="002C42AF" w:rsidRDefault="002C42AF" w:rsidP="002C42AF">
      <w:pPr>
        <w:pStyle w:val="ListParagraph"/>
        <w:numPr>
          <w:ilvl w:val="0"/>
          <w:numId w:val="20"/>
        </w:numPr>
        <w:spacing w:after="0" w:line="240" w:lineRule="exact"/>
        <w:contextualSpacing w:val="0"/>
      </w:pPr>
      <w:r>
        <w:t>Handled a team of 4-5 members &amp; worked on different modules during various stages of the project.</w:t>
      </w:r>
    </w:p>
    <w:p w14:paraId="1ACD6B78" w14:textId="77777777" w:rsidR="002C42AF" w:rsidRDefault="002C42AF" w:rsidP="002C42AF">
      <w:pPr>
        <w:pStyle w:val="ListParagraph"/>
        <w:numPr>
          <w:ilvl w:val="0"/>
          <w:numId w:val="20"/>
        </w:numPr>
        <w:spacing w:after="0" w:line="240" w:lineRule="exact"/>
        <w:contextualSpacing w:val="0"/>
      </w:pPr>
      <w:r>
        <w:t>Was involved in the designing &amp; integrating of WLR3, Broadband (ADSL, FTTH), Inventory, CMC Portal, Product Catalogue modules.</w:t>
      </w:r>
    </w:p>
    <w:p w14:paraId="55A0A466" w14:textId="77777777" w:rsidR="002C42AF" w:rsidRDefault="002C42AF" w:rsidP="002C42AF">
      <w:pPr>
        <w:pStyle w:val="ListParagraph"/>
        <w:numPr>
          <w:ilvl w:val="0"/>
          <w:numId w:val="20"/>
        </w:numPr>
        <w:spacing w:after="0" w:line="240" w:lineRule="exact"/>
        <w:contextualSpacing w:val="0"/>
      </w:pPr>
      <w:r w:rsidRPr="00BF685E">
        <w:t>Prepared detailed design documents</w:t>
      </w:r>
      <w:r>
        <w:t xml:space="preserve"> </w:t>
      </w:r>
      <w:r w:rsidRPr="00BF685E">
        <w:t>validating the business requirements</w:t>
      </w:r>
      <w:r>
        <w:t xml:space="preserve"> &amp; done code reviews</w:t>
      </w:r>
      <w:r w:rsidRPr="00BF685E">
        <w:t>.</w:t>
      </w:r>
    </w:p>
    <w:p w14:paraId="0ECFB3AD" w14:textId="77777777" w:rsidR="002C42AF" w:rsidRDefault="002C42AF" w:rsidP="002C42AF">
      <w:pPr>
        <w:pStyle w:val="ListParagraph"/>
        <w:numPr>
          <w:ilvl w:val="0"/>
          <w:numId w:val="20"/>
        </w:numPr>
        <w:spacing w:after="0" w:line="240" w:lineRule="exact"/>
        <w:contextualSpacing w:val="0"/>
      </w:pPr>
      <w:r w:rsidRPr="00BF685E">
        <w:t>Assisted team to deliver use cases as per the scheduled plan.</w:t>
      </w:r>
    </w:p>
    <w:p w14:paraId="512CA66C" w14:textId="77777777" w:rsidR="002C42AF" w:rsidRDefault="002C42AF" w:rsidP="002C42AF">
      <w:pPr>
        <w:pStyle w:val="ListParagraph"/>
        <w:spacing w:after="0" w:line="240" w:lineRule="exact"/>
      </w:pPr>
    </w:p>
    <w:p w14:paraId="38F96E60" w14:textId="6198D8E7" w:rsidR="002C42AF" w:rsidRDefault="002C42AF" w:rsidP="002C42AF">
      <w:pPr>
        <w:spacing w:after="0" w:line="240" w:lineRule="exact"/>
        <w:ind w:left="360"/>
      </w:pPr>
      <w:r w:rsidRPr="000249D1">
        <w:rPr>
          <w:b/>
        </w:rPr>
        <w:t>Technologies used</w:t>
      </w:r>
      <w:r w:rsidRPr="000249D1">
        <w:t xml:space="preserve">: </w:t>
      </w:r>
      <w:r>
        <w:t>Java, Spring</w:t>
      </w:r>
      <w:r w:rsidRPr="000249D1">
        <w:t>, Spring Web Flow</w:t>
      </w:r>
      <w:r>
        <w:t>, Hibernate,</w:t>
      </w:r>
      <w:r w:rsidRPr="000249D1">
        <w:t xml:space="preserve"> </w:t>
      </w:r>
      <w:r>
        <w:t xml:space="preserve">JMS, </w:t>
      </w:r>
      <w:r w:rsidR="00F82949">
        <w:t>Webservices</w:t>
      </w:r>
      <w:r>
        <w:t xml:space="preserve">, </w:t>
      </w:r>
      <w:r w:rsidR="00F82949">
        <w:t>WebLogic</w:t>
      </w:r>
      <w:r>
        <w:t xml:space="preserve"> Server</w:t>
      </w:r>
    </w:p>
    <w:p w14:paraId="540C3D5A" w14:textId="77777777" w:rsidR="002C42AF" w:rsidRPr="000249D1" w:rsidRDefault="002C42AF" w:rsidP="002C42AF">
      <w:pPr>
        <w:spacing w:after="0" w:line="240" w:lineRule="exact"/>
        <w:ind w:left="360"/>
      </w:pPr>
      <w:r w:rsidRPr="000249D1">
        <w:rPr>
          <w:b/>
        </w:rPr>
        <w:t>Skills and experience gained</w:t>
      </w:r>
      <w:r w:rsidRPr="000249D1">
        <w:t xml:space="preserve"> Domain Knowledge in WLR3 &amp; UK Telecom, Product Catalogue (PCM).</w:t>
      </w:r>
    </w:p>
    <w:p w14:paraId="2846D308" w14:textId="77777777" w:rsidR="002C42AF" w:rsidRDefault="002C42AF" w:rsidP="002C42AF">
      <w:pPr>
        <w:pStyle w:val="BodyContentStyle"/>
        <w:spacing w:line="240" w:lineRule="auto"/>
        <w:contextualSpacing/>
        <w:rPr>
          <w:rStyle w:val="Strong"/>
        </w:rPr>
      </w:pPr>
    </w:p>
    <w:p w14:paraId="401A9241" w14:textId="7AB797FF" w:rsidR="002C42AF" w:rsidRPr="007A7DB4" w:rsidRDefault="002C42AF" w:rsidP="007A7DB4">
      <w:pPr>
        <w:pStyle w:val="CV-Sub-title"/>
        <w:rPr>
          <w:lang w:val="en-CA"/>
        </w:rPr>
      </w:pPr>
      <w:r w:rsidRPr="007A7DB4">
        <w:rPr>
          <w:lang w:val="en-CA"/>
        </w:rPr>
        <w:lastRenderedPageBreak/>
        <w:t>TNT Umbrella, TNT UK – (09/2009 to 05/2010)</w:t>
      </w:r>
    </w:p>
    <w:p w14:paraId="2B0DCBB7" w14:textId="77777777" w:rsidR="002C42AF" w:rsidRDefault="002C42AF" w:rsidP="002C42AF">
      <w:pPr>
        <w:pStyle w:val="description1"/>
        <w:ind w:left="360"/>
        <w:rPr>
          <w:rFonts w:ascii="Arial" w:eastAsia="Arial" w:hAnsi="Arial"/>
          <w:noProof/>
          <w:color w:val="000000"/>
          <w:sz w:val="18"/>
          <w:szCs w:val="18"/>
          <w:lang w:val="en-CA" w:eastAsia="en-CA"/>
        </w:rPr>
      </w:pPr>
      <w:r w:rsidRPr="005F2CD4">
        <w:rPr>
          <w:rFonts w:ascii="Arial" w:eastAsia="Arial" w:hAnsi="Arial"/>
          <w:noProof/>
          <w:color w:val="000000"/>
          <w:sz w:val="18"/>
          <w:szCs w:val="18"/>
          <w:lang w:val="en-CA" w:eastAsia="en-CA"/>
        </w:rPr>
        <w:t>TNT Umbrella is an application designed to support the business processes of TNT Post DDM. These processes encompass the sales, planning, preparation and execution of the distribution of door drop media (unaddressed mail) to households in the UK or, in some cases, outside of the UK.</w:t>
      </w:r>
    </w:p>
    <w:p w14:paraId="4B4CEBB2" w14:textId="77777777" w:rsidR="002C42AF" w:rsidRPr="004E25CB" w:rsidRDefault="002C42AF" w:rsidP="002C42AF">
      <w:pPr>
        <w:pStyle w:val="ListParagraph"/>
        <w:numPr>
          <w:ilvl w:val="0"/>
          <w:numId w:val="20"/>
        </w:numPr>
        <w:spacing w:after="0" w:line="240" w:lineRule="exact"/>
        <w:contextualSpacing w:val="0"/>
      </w:pPr>
      <w:r w:rsidRPr="004E25CB">
        <w:t>Prepared detailed design documents validating the business requirements.</w:t>
      </w:r>
    </w:p>
    <w:p w14:paraId="60FAD8B0" w14:textId="77777777" w:rsidR="002C42AF" w:rsidRPr="004E25CB" w:rsidRDefault="002C42AF" w:rsidP="002C42AF">
      <w:pPr>
        <w:pStyle w:val="ListParagraph"/>
        <w:numPr>
          <w:ilvl w:val="0"/>
          <w:numId w:val="20"/>
        </w:numPr>
        <w:spacing w:after="0" w:line="240" w:lineRule="exact"/>
        <w:contextualSpacing w:val="0"/>
      </w:pPr>
      <w:r w:rsidRPr="004E25CB">
        <w:t xml:space="preserve">Assisted team to deliver use cases as per the scheduled plan. </w:t>
      </w:r>
    </w:p>
    <w:p w14:paraId="1257CDA7" w14:textId="77777777" w:rsidR="002C42AF" w:rsidRPr="004E25CB" w:rsidRDefault="002C42AF" w:rsidP="002C42AF">
      <w:pPr>
        <w:pStyle w:val="ListParagraph"/>
        <w:numPr>
          <w:ilvl w:val="0"/>
          <w:numId w:val="20"/>
        </w:numPr>
        <w:spacing w:after="0" w:line="240" w:lineRule="exact"/>
        <w:contextualSpacing w:val="0"/>
      </w:pPr>
      <w:r w:rsidRPr="004E25CB">
        <w:t>Worked on Application Performance Improvement.</w:t>
      </w:r>
    </w:p>
    <w:p w14:paraId="4D7940DB" w14:textId="77777777" w:rsidR="002C42AF" w:rsidRPr="004E25CB" w:rsidRDefault="002C42AF" w:rsidP="002C42AF">
      <w:pPr>
        <w:spacing w:after="0" w:line="240" w:lineRule="exact"/>
        <w:ind w:left="360"/>
        <w:rPr>
          <w:b/>
        </w:rPr>
      </w:pPr>
      <w:r w:rsidRPr="004E25CB">
        <w:t>Worked on development of PDF &amp; Excel Reports using IText, Apache POI and Seam</w:t>
      </w:r>
    </w:p>
    <w:p w14:paraId="3FB9EC72" w14:textId="77777777" w:rsidR="002C42AF" w:rsidRDefault="002C42AF" w:rsidP="002C42AF">
      <w:pPr>
        <w:spacing w:after="0" w:line="240" w:lineRule="exact"/>
        <w:ind w:left="360"/>
      </w:pPr>
      <w:r w:rsidRPr="004E25CB">
        <w:rPr>
          <w:b/>
        </w:rPr>
        <w:t xml:space="preserve">Technologies used: </w:t>
      </w:r>
      <w:r w:rsidRPr="004E25CB">
        <w:t>JBoss, Seam, Java, JSP, Servlets, IText, Apache POI, Spring, Hibernate, Oracle</w:t>
      </w:r>
      <w:r>
        <w:t>, JMeter.</w:t>
      </w:r>
    </w:p>
    <w:p w14:paraId="5AB0B7EA" w14:textId="77777777" w:rsidR="002C42AF" w:rsidRDefault="002C42AF" w:rsidP="002C42AF">
      <w:pPr>
        <w:spacing w:after="0" w:line="240" w:lineRule="exact"/>
      </w:pPr>
    </w:p>
    <w:p w14:paraId="488C786E" w14:textId="21532302" w:rsidR="002C42AF" w:rsidRPr="00682111" w:rsidRDefault="002C42AF" w:rsidP="00682111">
      <w:pPr>
        <w:pStyle w:val="CV-Sub-title"/>
        <w:rPr>
          <w:lang w:val="en-CA"/>
        </w:rPr>
      </w:pPr>
      <w:r w:rsidRPr="00682111">
        <w:rPr>
          <w:lang w:val="en-CA"/>
        </w:rPr>
        <w:t>VNAB, Netherlands – (04/2009 to 08/2009)</w:t>
      </w:r>
    </w:p>
    <w:p w14:paraId="015F4E24" w14:textId="77777777" w:rsidR="002C42AF" w:rsidRPr="007A5554" w:rsidRDefault="002C42AF" w:rsidP="002C42AF">
      <w:pPr>
        <w:pStyle w:val="description1"/>
        <w:ind w:left="360"/>
        <w:rPr>
          <w:rFonts w:ascii="Arial" w:eastAsia="Arial" w:hAnsi="Arial"/>
          <w:noProof/>
          <w:color w:val="000000"/>
          <w:sz w:val="18"/>
          <w:szCs w:val="18"/>
          <w:lang w:val="en-CA" w:eastAsia="en-CA"/>
        </w:rPr>
      </w:pPr>
      <w:r w:rsidRPr="007A5554">
        <w:rPr>
          <w:rFonts w:ascii="Arial" w:eastAsia="Arial" w:hAnsi="Arial"/>
          <w:noProof/>
          <w:color w:val="000000"/>
          <w:sz w:val="18"/>
          <w:szCs w:val="18"/>
          <w:lang w:val="en-CA" w:eastAsia="en-CA"/>
        </w:rPr>
        <w:t>VNAB is a project which would help its members with modern and efficient infrastructure for direct communication and on-line handling within the co-insurance market. VNAB wants to do this with the aid of an electronic market place where brokers, insurers and expert appraisal desks can exchange, modify data between each other concerning policies (placement), damages (claims) and financial set-off (clearing).</w:t>
      </w:r>
    </w:p>
    <w:p w14:paraId="40457320" w14:textId="77777777" w:rsidR="002C42AF" w:rsidRDefault="002C42AF" w:rsidP="002C42AF">
      <w:pPr>
        <w:pStyle w:val="description1"/>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14:paraId="435E675F" w14:textId="77777777" w:rsidR="002C42AF" w:rsidRPr="004E25CB" w:rsidRDefault="002C42AF" w:rsidP="002C42AF">
      <w:pPr>
        <w:pStyle w:val="description1"/>
        <w:numPr>
          <w:ilvl w:val="0"/>
          <w:numId w:val="21"/>
        </w:numPr>
        <w:spacing w:after="0"/>
        <w:ind w:left="714" w:hanging="357"/>
        <w:rPr>
          <w:rFonts w:ascii="Arial" w:hAnsi="Arial"/>
          <w:sz w:val="18"/>
        </w:rPr>
      </w:pPr>
      <w:r w:rsidRPr="004E25CB">
        <w:rPr>
          <w:rFonts w:ascii="Arial" w:hAnsi="Arial"/>
          <w:sz w:val="18"/>
        </w:rPr>
        <w:t>Prepared detailed design documents validating the business requirements.</w:t>
      </w:r>
    </w:p>
    <w:p w14:paraId="17B0772A" w14:textId="77777777" w:rsidR="002C42AF" w:rsidRPr="004E25CB" w:rsidRDefault="002C42AF" w:rsidP="002C42AF">
      <w:pPr>
        <w:pStyle w:val="ListParagraph"/>
        <w:numPr>
          <w:ilvl w:val="0"/>
          <w:numId w:val="21"/>
        </w:numPr>
        <w:spacing w:after="0" w:line="240" w:lineRule="exact"/>
        <w:ind w:left="714" w:hanging="357"/>
        <w:contextualSpacing w:val="0"/>
      </w:pPr>
      <w:r w:rsidRPr="004E25CB">
        <w:t xml:space="preserve">Assisted team to deliver use cases as per the scheduled plan. </w:t>
      </w:r>
    </w:p>
    <w:p w14:paraId="67D83CF4" w14:textId="77777777" w:rsidR="002C42AF" w:rsidRDefault="002C42AF" w:rsidP="002C42AF">
      <w:pPr>
        <w:spacing w:after="0" w:line="240" w:lineRule="exact"/>
        <w:ind w:firstLine="360"/>
        <w:rPr>
          <w:b/>
        </w:rPr>
      </w:pPr>
      <w:r w:rsidRPr="006A13B2">
        <w:rPr>
          <w:b/>
        </w:rPr>
        <w:t>Technologies used: Web Sphere, Java, JSP, Servlets, FOP, XSLT, XML Spring, Hibernate, Oracle</w:t>
      </w:r>
    </w:p>
    <w:p w14:paraId="6DA74D68" w14:textId="77777777" w:rsidR="002C42AF" w:rsidRDefault="002C42AF" w:rsidP="002C42AF">
      <w:pPr>
        <w:spacing w:after="0" w:line="240" w:lineRule="exact"/>
        <w:ind w:firstLine="360"/>
        <w:rPr>
          <w:b/>
        </w:rPr>
      </w:pPr>
    </w:p>
    <w:p w14:paraId="465176C8" w14:textId="0588F159" w:rsidR="002C42AF" w:rsidRPr="00682111" w:rsidRDefault="002C42AF" w:rsidP="00682111">
      <w:pPr>
        <w:pStyle w:val="CV-Sub-title"/>
        <w:rPr>
          <w:lang w:val="en-CA"/>
        </w:rPr>
      </w:pPr>
      <w:r w:rsidRPr="00682111">
        <w:rPr>
          <w:lang w:val="en-CA"/>
        </w:rPr>
        <w:t>TuneMoney, Malaysia – (02/2007 to 03/2009)</w:t>
      </w:r>
    </w:p>
    <w:p w14:paraId="399A420D" w14:textId="77777777" w:rsidR="002C42AF" w:rsidRDefault="002C42AF" w:rsidP="002C42AF">
      <w:pPr>
        <w:pStyle w:val="description1"/>
        <w:ind w:left="360"/>
        <w:rPr>
          <w:rFonts w:ascii="Arial" w:eastAsia="Arial" w:hAnsi="Arial"/>
          <w:noProof/>
          <w:color w:val="000000"/>
          <w:sz w:val="18"/>
          <w:szCs w:val="18"/>
          <w:lang w:val="en-CA" w:eastAsia="en-CA"/>
        </w:rPr>
      </w:pPr>
      <w:r w:rsidRPr="00A466C4">
        <w:rPr>
          <w:rFonts w:ascii="Arial" w:eastAsia="Arial" w:hAnsi="Arial"/>
          <w:noProof/>
          <w:color w:val="000000"/>
          <w:sz w:val="18"/>
          <w:szCs w:val="18"/>
          <w:lang w:val="en-CA" w:eastAsia="en-CA"/>
        </w:rPr>
        <w:t>TuneMoney is a comprehensive financial services business portal that offers to purchase financial products online in the following areas namely Unit Trust, Prepaid Card and Insurance</w:t>
      </w:r>
      <w:r>
        <w:rPr>
          <w:rFonts w:ascii="Arial" w:eastAsia="Arial" w:hAnsi="Arial"/>
          <w:noProof/>
          <w:color w:val="000000"/>
          <w:sz w:val="18"/>
          <w:szCs w:val="18"/>
          <w:lang w:val="en-CA" w:eastAsia="en-CA"/>
        </w:rPr>
        <w:t>.</w:t>
      </w:r>
    </w:p>
    <w:p w14:paraId="6DE4B507" w14:textId="77777777" w:rsidR="002C42AF" w:rsidRPr="005B0B60" w:rsidRDefault="002C42AF" w:rsidP="002C42AF">
      <w:pPr>
        <w:pStyle w:val="description1"/>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14:paraId="7A01B23E" w14:textId="77777777" w:rsidR="002C42AF" w:rsidRDefault="002C42AF" w:rsidP="002C42AF">
      <w:pPr>
        <w:pStyle w:val="ListParagraph"/>
        <w:numPr>
          <w:ilvl w:val="0"/>
          <w:numId w:val="20"/>
        </w:numPr>
        <w:spacing w:after="0" w:line="240" w:lineRule="exact"/>
        <w:contextualSpacing w:val="0"/>
      </w:pPr>
      <w:r>
        <w:t>Prepared detailed design documents for the insurance module using Enterprise architect by validating the business requirement.</w:t>
      </w:r>
    </w:p>
    <w:p w14:paraId="2E1FF986" w14:textId="77777777" w:rsidR="002C42AF" w:rsidRDefault="002C42AF" w:rsidP="002C42AF">
      <w:pPr>
        <w:pStyle w:val="ListParagraph"/>
        <w:numPr>
          <w:ilvl w:val="0"/>
          <w:numId w:val="20"/>
        </w:numPr>
        <w:spacing w:after="0" w:line="240" w:lineRule="exact"/>
        <w:contextualSpacing w:val="0"/>
      </w:pPr>
      <w:r>
        <w:t xml:space="preserve">Assisted team to deliver use cases as per the scheduled plan. </w:t>
      </w:r>
    </w:p>
    <w:p w14:paraId="1BB44D0B" w14:textId="77777777" w:rsidR="002C42AF" w:rsidRDefault="002C42AF" w:rsidP="002C42AF">
      <w:pPr>
        <w:pStyle w:val="ListParagraph"/>
        <w:numPr>
          <w:ilvl w:val="0"/>
          <w:numId w:val="20"/>
        </w:numPr>
        <w:spacing w:after="0" w:line="240" w:lineRule="exact"/>
        <w:contextualSpacing w:val="0"/>
      </w:pPr>
      <w:r>
        <w:t>Worked along with GIS consultant from Sterling Commerce and was extensively involved in R&amp;D activity on developing new frameworks &amp; Services using BPML within Gentran Integration Suite.</w:t>
      </w:r>
    </w:p>
    <w:p w14:paraId="6EFC5DC9" w14:textId="77777777" w:rsidR="002C42AF" w:rsidRDefault="002C42AF" w:rsidP="002C42AF">
      <w:pPr>
        <w:pStyle w:val="ListParagraph"/>
        <w:numPr>
          <w:ilvl w:val="0"/>
          <w:numId w:val="20"/>
        </w:numPr>
        <w:spacing w:after="0" w:line="240" w:lineRule="exact"/>
        <w:contextualSpacing w:val="0"/>
      </w:pPr>
      <w:r>
        <w:t>Reviewed Design &amp; Code for Business Components developed within Gentran Integration Suite (GIS).</w:t>
      </w:r>
    </w:p>
    <w:p w14:paraId="62A6CA19" w14:textId="77777777" w:rsidR="002C42AF" w:rsidRDefault="002C42AF" w:rsidP="002C42AF">
      <w:pPr>
        <w:pStyle w:val="ListParagraph"/>
        <w:spacing w:after="0" w:line="240" w:lineRule="exact"/>
      </w:pPr>
      <w:r>
        <w:t>Involved in setting &amp; deployment of production environment.</w:t>
      </w:r>
    </w:p>
    <w:p w14:paraId="33A41872" w14:textId="77777777" w:rsidR="002C42AF" w:rsidRDefault="002C42AF" w:rsidP="00682111">
      <w:pPr>
        <w:spacing w:after="0" w:line="240" w:lineRule="exact"/>
        <w:ind w:firstLine="360"/>
      </w:pPr>
      <w:r w:rsidRPr="00682111">
        <w:rPr>
          <w:b/>
        </w:rPr>
        <w:t xml:space="preserve">Technologies used: </w:t>
      </w:r>
      <w:r>
        <w:t>IBM BPM Gentran Integration Suite (GIS)</w:t>
      </w:r>
      <w:r w:rsidRPr="005770E8">
        <w:t>, Java, JSP, Servlets, FOP, XSLT, XML</w:t>
      </w:r>
    </w:p>
    <w:p w14:paraId="0AF5FD26" w14:textId="77777777" w:rsidR="002C42AF" w:rsidRPr="002C42AF" w:rsidRDefault="002C42AF" w:rsidP="002C42AF">
      <w:pPr>
        <w:pStyle w:val="BodyText"/>
        <w:spacing w:after="160" w:line="259" w:lineRule="auto"/>
        <w:rPr>
          <w:lang w:val="en-CA"/>
        </w:rPr>
      </w:pPr>
    </w:p>
    <w:p w14:paraId="7AEB34F8" w14:textId="5DAD50BB" w:rsidR="00467A5F" w:rsidRDefault="00F20943" w:rsidP="00467A5F">
      <w:pPr>
        <w:pStyle w:val="CV-Title"/>
        <w:rPr>
          <w:lang w:val="en-CA"/>
        </w:rPr>
      </w:pPr>
      <w:r>
        <w:rPr>
          <w:lang w:val="en-CA"/>
        </w:rPr>
        <w:t>Other experience</w:t>
      </w:r>
    </w:p>
    <w:p w14:paraId="3C8621FD" w14:textId="19932FA6" w:rsidR="00BC6AAF" w:rsidRPr="00BC6AAF" w:rsidRDefault="00BC6AAF" w:rsidP="00BC6AAF">
      <w:pPr>
        <w:pStyle w:val="CV-Sub-title"/>
        <w:rPr>
          <w:lang w:val="en-CA"/>
        </w:rPr>
      </w:pPr>
      <w:r w:rsidRPr="00BC6AAF">
        <w:rPr>
          <w:lang w:val="en-CA"/>
        </w:rPr>
        <w:t>Synchronous Technologies – Web Virtual Front Office (Product) (05/2005 to 01/2007)</w:t>
      </w:r>
    </w:p>
    <w:p w14:paraId="2F5C0162" w14:textId="77777777" w:rsidR="00BC6AAF" w:rsidRDefault="00BC6AAF" w:rsidP="00BC6AAF">
      <w:pPr>
        <w:pStyle w:val="description1"/>
        <w:ind w:left="360"/>
        <w:rPr>
          <w:rFonts w:ascii="Arial" w:eastAsia="Arial" w:hAnsi="Arial"/>
          <w:noProof/>
          <w:color w:val="000000"/>
          <w:sz w:val="18"/>
          <w:szCs w:val="18"/>
          <w:lang w:val="en-CA" w:eastAsia="en-CA"/>
        </w:rPr>
      </w:pPr>
      <w:r w:rsidRPr="005770E8">
        <w:rPr>
          <w:rFonts w:ascii="Arial" w:eastAsia="Arial" w:hAnsi="Arial"/>
          <w:noProof/>
          <w:color w:val="000000"/>
          <w:sz w:val="18"/>
          <w:szCs w:val="18"/>
          <w:lang w:val="en-CA" w:eastAsia="en-CA"/>
        </w:rPr>
        <w:t xml:space="preserve">The Web Virtual Front Office (VFO) is a Order Management System which provides </w:t>
      </w:r>
      <w:r>
        <w:rPr>
          <w:rFonts w:ascii="Arial" w:eastAsia="Arial" w:hAnsi="Arial"/>
          <w:noProof/>
          <w:color w:val="000000"/>
          <w:sz w:val="18"/>
          <w:szCs w:val="18"/>
          <w:lang w:val="en-CA" w:eastAsia="en-CA"/>
        </w:rPr>
        <w:t xml:space="preserve">US </w:t>
      </w:r>
      <w:r w:rsidRPr="005770E8">
        <w:rPr>
          <w:rFonts w:ascii="Arial" w:eastAsia="Arial" w:hAnsi="Arial"/>
          <w:noProof/>
          <w:color w:val="000000"/>
          <w:sz w:val="18"/>
          <w:szCs w:val="18"/>
          <w:lang w:val="en-CA" w:eastAsia="en-CA"/>
        </w:rPr>
        <w:t xml:space="preserve">retail telecom service providers </w:t>
      </w:r>
      <w:r>
        <w:rPr>
          <w:rFonts w:ascii="Arial" w:eastAsia="Arial" w:hAnsi="Arial"/>
          <w:noProof/>
          <w:color w:val="000000"/>
          <w:sz w:val="18"/>
          <w:szCs w:val="18"/>
          <w:lang w:val="en-CA" w:eastAsia="en-CA"/>
        </w:rPr>
        <w:t xml:space="preserve">like  </w:t>
      </w:r>
      <w:r w:rsidRPr="00E6672F">
        <w:rPr>
          <w:rFonts w:ascii="Arial" w:eastAsia="Arial" w:hAnsi="Arial"/>
          <w:noProof/>
          <w:color w:val="000000"/>
          <w:sz w:val="18"/>
          <w:szCs w:val="18"/>
          <w:lang w:val="en-CA" w:eastAsia="en-CA"/>
        </w:rPr>
        <w:t>GBC USA,</w:t>
      </w:r>
      <w:r>
        <w:rPr>
          <w:rFonts w:ascii="Arial" w:eastAsia="Arial" w:hAnsi="Arial"/>
          <w:noProof/>
          <w:color w:val="000000"/>
          <w:sz w:val="18"/>
          <w:szCs w:val="18"/>
          <w:lang w:val="en-CA" w:eastAsia="en-CA"/>
        </w:rPr>
        <w:t>Verizon,</w:t>
      </w:r>
      <w:r w:rsidRPr="00E6672F">
        <w:rPr>
          <w:rFonts w:ascii="Arial" w:eastAsia="Arial" w:hAnsi="Arial"/>
          <w:noProof/>
          <w:color w:val="000000"/>
          <w:sz w:val="18"/>
          <w:szCs w:val="18"/>
          <w:lang w:val="en-CA" w:eastAsia="en-CA"/>
        </w:rPr>
        <w:t xml:space="preserve"> Telcordia USA,</w:t>
      </w:r>
      <w:r>
        <w:rPr>
          <w:rFonts w:ascii="Arial" w:eastAsia="Arial" w:hAnsi="Arial"/>
          <w:noProof/>
          <w:color w:val="000000"/>
          <w:sz w:val="18"/>
          <w:szCs w:val="18"/>
          <w:lang w:val="en-CA" w:eastAsia="en-CA"/>
        </w:rPr>
        <w:t>AT &amp; T</w:t>
      </w:r>
      <w:r w:rsidRPr="00E6672F">
        <w:rPr>
          <w:rFonts w:ascii="Arial" w:eastAsia="Arial" w:hAnsi="Arial"/>
          <w:noProof/>
          <w:color w:val="000000"/>
          <w:sz w:val="18"/>
          <w:szCs w:val="18"/>
          <w:lang w:val="en-CA" w:eastAsia="en-CA"/>
        </w:rPr>
        <w:t xml:space="preserve"> </w:t>
      </w:r>
      <w:r w:rsidRPr="005770E8">
        <w:rPr>
          <w:rFonts w:ascii="Arial" w:eastAsia="Arial" w:hAnsi="Arial"/>
          <w:noProof/>
          <w:color w:val="000000"/>
          <w:sz w:val="18"/>
          <w:szCs w:val="18"/>
          <w:lang w:val="en-CA" w:eastAsia="en-CA"/>
        </w:rPr>
        <w:t>with a mechanized way to create, validate, update and track and transmit Orders, perform preorder inquiries thus enabling secure and efficient business interactions.</w:t>
      </w:r>
    </w:p>
    <w:p w14:paraId="1349604D" w14:textId="5DE595CC" w:rsidR="00BC6AAF" w:rsidRDefault="00BC6AAF" w:rsidP="00BC6AAF">
      <w:pPr>
        <w:pStyle w:val="description1"/>
        <w:ind w:left="360"/>
      </w:pPr>
      <w:r w:rsidRPr="005B0B60">
        <w:rPr>
          <w:rFonts w:ascii="Arial" w:eastAsia="Arial" w:hAnsi="Arial"/>
          <w:b/>
          <w:noProof/>
          <w:color w:val="000000"/>
          <w:sz w:val="18"/>
          <w:szCs w:val="18"/>
          <w:lang w:val="en-CA" w:eastAsia="en-CA"/>
        </w:rPr>
        <w:t>Responsibilities.</w:t>
      </w:r>
    </w:p>
    <w:p w14:paraId="010014FC" w14:textId="77777777" w:rsidR="00BC6AAF" w:rsidRDefault="00BC6AAF" w:rsidP="00BC6AAF">
      <w:pPr>
        <w:pStyle w:val="ListParagraph"/>
        <w:numPr>
          <w:ilvl w:val="0"/>
          <w:numId w:val="20"/>
        </w:numPr>
        <w:spacing w:after="0" w:line="240" w:lineRule="exact"/>
        <w:contextualSpacing w:val="0"/>
      </w:pPr>
      <w:r>
        <w:t>Was involved in providing detailed design documents for the LSR/ASR Order/Preorder, ASR Receive Modules using Magic draw.</w:t>
      </w:r>
    </w:p>
    <w:p w14:paraId="7B31C50F" w14:textId="77777777" w:rsidR="00BC6AAF" w:rsidRDefault="00BC6AAF" w:rsidP="00BC6AAF">
      <w:pPr>
        <w:pStyle w:val="ListParagraph"/>
        <w:numPr>
          <w:ilvl w:val="0"/>
          <w:numId w:val="20"/>
        </w:numPr>
        <w:spacing w:after="0" w:line="240" w:lineRule="exact"/>
        <w:contextualSpacing w:val="0"/>
      </w:pPr>
      <w:r>
        <w:t>Developed the Web services required for receiving Orders from third party Systems and for CLEC domain configuration. Web services calls has been built by using Apache Axis.</w:t>
      </w:r>
    </w:p>
    <w:p w14:paraId="3F61D586" w14:textId="5D7A1F3F" w:rsidR="00BC6AAF" w:rsidRDefault="00BC6AAF" w:rsidP="00BC6AAF">
      <w:pPr>
        <w:pStyle w:val="ListParagraph"/>
        <w:numPr>
          <w:ilvl w:val="0"/>
          <w:numId w:val="20"/>
        </w:numPr>
        <w:spacing w:after="0" w:line="240" w:lineRule="exact"/>
        <w:contextualSpacing w:val="0"/>
      </w:pPr>
      <w:r>
        <w:t xml:space="preserve">Extensive use of </w:t>
      </w:r>
      <w:r>
        <w:t>XML, XSLT, XSD</w:t>
      </w:r>
      <w:r>
        <w:t xml:space="preserve"> for transformation of xml to different formats and use of SAX and DOM parsers for parsing XML documents.</w:t>
      </w:r>
    </w:p>
    <w:p w14:paraId="27494B79" w14:textId="77777777" w:rsidR="00BC6AAF" w:rsidRDefault="00BC6AAF" w:rsidP="00BC6AAF">
      <w:pPr>
        <w:pStyle w:val="ListParagraph"/>
        <w:numPr>
          <w:ilvl w:val="0"/>
          <w:numId w:val="20"/>
        </w:numPr>
        <w:spacing w:after="0" w:line="240" w:lineRule="exact"/>
        <w:contextualSpacing w:val="0"/>
      </w:pPr>
      <w:r>
        <w:t>GUI Framework was developed for rendering forms by parsing XSD &amp; XML’s.</w:t>
      </w:r>
    </w:p>
    <w:p w14:paraId="41E139F9" w14:textId="64B13B04" w:rsidR="00BC6AAF" w:rsidRPr="005770E8" w:rsidRDefault="00BC6AAF" w:rsidP="00EB0669">
      <w:pPr>
        <w:spacing w:after="0" w:line="240" w:lineRule="exact"/>
        <w:ind w:left="360"/>
      </w:pPr>
      <w:r w:rsidRPr="00EB0669">
        <w:rPr>
          <w:b/>
        </w:rPr>
        <w:t xml:space="preserve">Technologies used: </w:t>
      </w:r>
      <w:r w:rsidRPr="005770E8">
        <w:t>Java, JSP, Servlets, EJB, JMS, XML, XSL,</w:t>
      </w:r>
      <w:r>
        <w:t xml:space="preserve"> </w:t>
      </w:r>
      <w:r w:rsidRPr="005770E8">
        <w:t xml:space="preserve">Oracle, </w:t>
      </w:r>
      <w:r w:rsidRPr="005770E8">
        <w:t>WebLogic</w:t>
      </w:r>
      <w:r w:rsidRPr="005770E8">
        <w:t>, Struts, Webservices</w:t>
      </w:r>
    </w:p>
    <w:p w14:paraId="7879D733" w14:textId="77777777" w:rsidR="00BC6AAF" w:rsidRDefault="00BC6AAF" w:rsidP="00BC6AAF">
      <w:pPr>
        <w:pStyle w:val="ListParagraph"/>
        <w:spacing w:after="0" w:line="240" w:lineRule="exact"/>
      </w:pPr>
    </w:p>
    <w:p w14:paraId="7541C63F" w14:textId="7AF6E7E2" w:rsidR="00BC6AAF" w:rsidRPr="003923D6" w:rsidRDefault="003923D6" w:rsidP="003923D6">
      <w:pPr>
        <w:pStyle w:val="CV-Sub-title"/>
        <w:rPr>
          <w:lang w:val="en-CA"/>
        </w:rPr>
      </w:pPr>
      <w:r w:rsidRPr="003923D6">
        <w:rPr>
          <w:lang w:val="en-CA"/>
        </w:rPr>
        <w:lastRenderedPageBreak/>
        <w:t xml:space="preserve">Synchronous Technologies </w:t>
      </w:r>
      <w:r>
        <w:rPr>
          <w:lang w:val="en-CA"/>
        </w:rPr>
        <w:t xml:space="preserve">- </w:t>
      </w:r>
      <w:r w:rsidR="00BC6AAF" w:rsidRPr="003923D6">
        <w:rPr>
          <w:lang w:val="en-CA"/>
        </w:rPr>
        <w:t>Business Rules Management System (03/2004 to 04/2005)</w:t>
      </w:r>
    </w:p>
    <w:p w14:paraId="1E79E201" w14:textId="77777777" w:rsidR="00BC6AAF" w:rsidRPr="00031D82" w:rsidRDefault="00BC6AAF" w:rsidP="00BC6AAF">
      <w:pPr>
        <w:pStyle w:val="description1"/>
        <w:ind w:left="360"/>
        <w:rPr>
          <w:rFonts w:ascii="Arial" w:eastAsia="Arial" w:hAnsi="Arial"/>
          <w:noProof/>
          <w:color w:val="000000"/>
          <w:sz w:val="18"/>
          <w:szCs w:val="18"/>
          <w:lang w:val="en-CA" w:eastAsia="en-CA"/>
        </w:rPr>
      </w:pPr>
      <w:r w:rsidRPr="00031D82">
        <w:rPr>
          <w:rFonts w:ascii="Arial" w:eastAsia="Arial" w:hAnsi="Arial"/>
          <w:noProof/>
          <w:color w:val="000000"/>
          <w:sz w:val="18"/>
          <w:szCs w:val="18"/>
          <w:lang w:val="en-CA" w:eastAsia="en-CA"/>
        </w:rPr>
        <w:t>Wisor’s Business Rule Engine, implements the business rules for each ILEC that performs the validation and errors the order back to the back office system for correction.</w:t>
      </w:r>
    </w:p>
    <w:p w14:paraId="44E0079F" w14:textId="77777777" w:rsidR="00BC6AAF" w:rsidRPr="005B0B60" w:rsidRDefault="00BC6AAF" w:rsidP="00BC6AAF">
      <w:pPr>
        <w:pStyle w:val="description1"/>
        <w:spacing w:after="0"/>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14:paraId="61912EA2" w14:textId="77777777" w:rsidR="00BC6AAF" w:rsidRDefault="00BC6AAF" w:rsidP="00BC6AAF">
      <w:pPr>
        <w:pStyle w:val="ListParagraph"/>
        <w:numPr>
          <w:ilvl w:val="0"/>
          <w:numId w:val="20"/>
        </w:numPr>
        <w:spacing w:after="0" w:line="240" w:lineRule="exact"/>
        <w:contextualSpacing w:val="0"/>
      </w:pPr>
      <w:r>
        <w:t>Analyzing and scoping the client’s requirements.</w:t>
      </w:r>
    </w:p>
    <w:p w14:paraId="19B6EED2" w14:textId="77777777" w:rsidR="00BC6AAF" w:rsidRDefault="00BC6AAF" w:rsidP="00BC6AAF">
      <w:pPr>
        <w:pStyle w:val="ListParagraph"/>
        <w:numPr>
          <w:ilvl w:val="0"/>
          <w:numId w:val="20"/>
        </w:numPr>
        <w:spacing w:after="0" w:line="240" w:lineRule="exact"/>
        <w:contextualSpacing w:val="0"/>
      </w:pPr>
      <w:r>
        <w:t xml:space="preserve">Design and Develop Business Rules, Rule Flows, </w:t>
      </w:r>
    </w:p>
    <w:p w14:paraId="19F4AC55" w14:textId="77777777" w:rsidR="00BC6AAF" w:rsidRDefault="00BC6AAF" w:rsidP="00BC6AAF">
      <w:pPr>
        <w:pStyle w:val="ListParagraph"/>
        <w:numPr>
          <w:ilvl w:val="0"/>
          <w:numId w:val="20"/>
        </w:numPr>
        <w:spacing w:after="0" w:line="240" w:lineRule="exact"/>
        <w:contextualSpacing w:val="0"/>
      </w:pPr>
      <w:r>
        <w:t>Systematic generation &amp; deployment of Rule Services.</w:t>
      </w:r>
    </w:p>
    <w:p w14:paraId="5A83FBA4" w14:textId="77777777" w:rsidR="00BC6AAF" w:rsidRDefault="00BC6AAF" w:rsidP="00BC6AAF">
      <w:pPr>
        <w:pStyle w:val="ListParagraph"/>
        <w:numPr>
          <w:ilvl w:val="0"/>
          <w:numId w:val="20"/>
        </w:numPr>
        <w:spacing w:after="0" w:line="240" w:lineRule="exact"/>
        <w:contextualSpacing w:val="0"/>
      </w:pPr>
      <w:r>
        <w:t>Was involved in extensive testing – Unit and Integration Testing.</w:t>
      </w:r>
    </w:p>
    <w:p w14:paraId="1459965A" w14:textId="77777777" w:rsidR="00BC6AAF" w:rsidRDefault="00BC6AAF" w:rsidP="00BC6AAF">
      <w:pPr>
        <w:pStyle w:val="ListParagraph"/>
        <w:numPr>
          <w:ilvl w:val="0"/>
          <w:numId w:val="20"/>
        </w:numPr>
        <w:spacing w:after="0" w:line="240" w:lineRule="exact"/>
        <w:contextualSpacing w:val="0"/>
      </w:pPr>
      <w:r>
        <w:t xml:space="preserve">Was involved in the design and development of Web Based ILOG </w:t>
      </w:r>
      <w:r w:rsidRPr="00031D82">
        <w:t>Rules Entry.</w:t>
      </w:r>
    </w:p>
    <w:p w14:paraId="4BE9B105" w14:textId="77777777" w:rsidR="00BC6AAF" w:rsidRDefault="00BC6AAF" w:rsidP="00EB0669">
      <w:pPr>
        <w:spacing w:after="0" w:line="240" w:lineRule="exact"/>
        <w:ind w:left="360"/>
      </w:pPr>
      <w:r w:rsidRPr="00EB0669">
        <w:rPr>
          <w:b/>
        </w:rPr>
        <w:t xml:space="preserve">Technologies used: </w:t>
      </w:r>
      <w:r w:rsidRPr="00825FE0">
        <w:t xml:space="preserve">IBM </w:t>
      </w:r>
      <w:r w:rsidRPr="00303971">
        <w:t>ILOG</w:t>
      </w:r>
      <w:r>
        <w:t xml:space="preserve"> Rule Engine</w:t>
      </w:r>
      <w:r w:rsidRPr="00031D82">
        <w:t>, J2EE, Servlets, Oracle, Weblogic.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933"/>
        <w:gridCol w:w="4933"/>
      </w:tblGrid>
      <w:tr w:rsidR="00EE441F" w:rsidRPr="00B13664" w14:paraId="6C204D68" w14:textId="77777777" w:rsidTr="00EE441F">
        <w:trPr>
          <w:cnfStyle w:val="100000000000" w:firstRow="1" w:lastRow="0" w:firstColumn="0" w:lastColumn="0" w:oddVBand="0" w:evenVBand="0" w:oddHBand="0" w:evenHBand="0" w:firstRowFirstColumn="0" w:firstRowLastColumn="0" w:lastRowFirstColumn="0" w:lastRowLastColumn="0"/>
          <w:trHeight w:val="20"/>
        </w:trPr>
        <w:tc>
          <w:tcPr>
            <w:tcW w:w="2500" w:type="pct"/>
            <w:shd w:val="clear" w:color="auto" w:fill="auto"/>
            <w:hideMark/>
          </w:tcPr>
          <w:p w14:paraId="7C863E44" w14:textId="77777777" w:rsidR="00EE441F" w:rsidRPr="00B13664" w:rsidRDefault="00EE441F" w:rsidP="008E6E3F">
            <w:pPr>
              <w:pStyle w:val="CV-Title"/>
              <w:keepNext w:val="0"/>
              <w:rPr>
                <w:lang w:val="en-CA"/>
              </w:rPr>
            </w:pPr>
            <w:r w:rsidRPr="00B13664">
              <w:rPr>
                <w:lang w:val="en-CA"/>
              </w:rPr>
              <w:t>Technical specializations</w:t>
            </w:r>
          </w:p>
          <w:p w14:paraId="450FA18D" w14:textId="19BEA983" w:rsidR="00EE441F" w:rsidRPr="00B13664" w:rsidRDefault="00EB0669" w:rsidP="008E6E3F">
            <w:pPr>
              <w:pStyle w:val="BodyText"/>
              <w:rPr>
                <w:color w:val="auto"/>
                <w:lang w:val="en-CA"/>
              </w:rPr>
            </w:pPr>
            <w:r>
              <w:rPr>
                <w:color w:val="auto"/>
                <w:lang w:val="en-CA"/>
              </w:rPr>
              <w:t>Java, J2EE</w:t>
            </w:r>
          </w:p>
          <w:p w14:paraId="03B578F7" w14:textId="3B7DBA9B" w:rsidR="00EE441F" w:rsidRPr="00B13664" w:rsidRDefault="00EB0669" w:rsidP="008E6E3F">
            <w:pPr>
              <w:pStyle w:val="BodyText"/>
              <w:rPr>
                <w:color w:val="auto"/>
                <w:lang w:val="en-CA"/>
              </w:rPr>
            </w:pPr>
            <w:r>
              <w:rPr>
                <w:color w:val="auto"/>
                <w:lang w:val="en-CA"/>
              </w:rPr>
              <w:t>Python</w:t>
            </w:r>
          </w:p>
          <w:p w14:paraId="63EE4DEE" w14:textId="42569448" w:rsidR="00EE441F" w:rsidRDefault="00EB0669" w:rsidP="008E6E3F">
            <w:pPr>
              <w:pStyle w:val="BodyText"/>
              <w:rPr>
                <w:lang w:val="en-CA"/>
              </w:rPr>
            </w:pPr>
            <w:r>
              <w:rPr>
                <w:color w:val="auto"/>
                <w:lang w:val="en-CA"/>
              </w:rPr>
              <w:t>AWS, Docker</w:t>
            </w:r>
          </w:p>
          <w:p w14:paraId="1F561B6E" w14:textId="1D8A198D" w:rsidR="00EB0669" w:rsidRPr="00B13664" w:rsidRDefault="00EB0669" w:rsidP="008E6E3F">
            <w:pPr>
              <w:pStyle w:val="BodyText"/>
              <w:rPr>
                <w:color w:val="auto"/>
                <w:lang w:val="en-CA"/>
              </w:rPr>
            </w:pPr>
            <w:r>
              <w:rPr>
                <w:color w:val="auto"/>
                <w:lang w:val="en-CA"/>
              </w:rPr>
              <w:t>Oracle, MongoDB</w:t>
            </w:r>
          </w:p>
          <w:p w14:paraId="48309820" w14:textId="2282CBA2" w:rsidR="00EE441F" w:rsidRDefault="00EE441F" w:rsidP="008E6E3F">
            <w:pPr>
              <w:pStyle w:val="CV-Title"/>
              <w:keepNext w:val="0"/>
              <w:rPr>
                <w:lang w:val="en-CA"/>
              </w:rPr>
            </w:pPr>
            <w:r w:rsidRPr="00B13664">
              <w:rPr>
                <w:lang w:val="en-CA"/>
              </w:rPr>
              <w:t>Area</w:t>
            </w:r>
            <w:r w:rsidR="00F20943">
              <w:rPr>
                <w:lang w:val="en-CA"/>
              </w:rPr>
              <w:t>s</w:t>
            </w:r>
            <w:r w:rsidRPr="00B13664">
              <w:rPr>
                <w:lang w:val="en-CA"/>
              </w:rPr>
              <w:t xml:space="preserve"> of expertise</w:t>
            </w:r>
          </w:p>
          <w:p w14:paraId="177E8047" w14:textId="5AD590F5" w:rsidR="00EB0669" w:rsidRDefault="00EB0669" w:rsidP="00EB0669">
            <w:pPr>
              <w:pStyle w:val="BodyText"/>
              <w:rPr>
                <w:lang w:val="en-CA"/>
              </w:rPr>
            </w:pPr>
            <w:r>
              <w:rPr>
                <w:color w:val="auto"/>
                <w:lang w:val="en-CA"/>
              </w:rPr>
              <w:t>Java, J2EE</w:t>
            </w:r>
          </w:p>
          <w:p w14:paraId="4E26EBDB" w14:textId="40A74032" w:rsidR="00EB0669" w:rsidRPr="00B13664" w:rsidRDefault="00EB0669" w:rsidP="00EB0669">
            <w:pPr>
              <w:pStyle w:val="BodyText"/>
              <w:rPr>
                <w:color w:val="auto"/>
                <w:lang w:val="en-CA"/>
              </w:rPr>
            </w:pPr>
            <w:r>
              <w:rPr>
                <w:color w:val="auto"/>
                <w:lang w:val="en-CA"/>
              </w:rPr>
              <w:t>Spring, Hibernate</w:t>
            </w:r>
          </w:p>
          <w:p w14:paraId="6B0BE654" w14:textId="77777777" w:rsidR="00EB0669" w:rsidRPr="00B13664" w:rsidRDefault="00EB0669" w:rsidP="00EB0669">
            <w:pPr>
              <w:pStyle w:val="BodyText"/>
              <w:rPr>
                <w:color w:val="auto"/>
                <w:lang w:val="en-CA"/>
              </w:rPr>
            </w:pPr>
            <w:r>
              <w:rPr>
                <w:color w:val="auto"/>
                <w:lang w:val="en-CA"/>
              </w:rPr>
              <w:t>Python</w:t>
            </w:r>
          </w:p>
          <w:p w14:paraId="429009BE" w14:textId="0CCCE543" w:rsidR="00EB0669" w:rsidRDefault="00EB0669" w:rsidP="00EB0669">
            <w:pPr>
              <w:pStyle w:val="BodyText"/>
              <w:rPr>
                <w:lang w:val="en-CA"/>
              </w:rPr>
            </w:pPr>
            <w:r>
              <w:rPr>
                <w:color w:val="auto"/>
                <w:lang w:val="en-CA"/>
              </w:rPr>
              <w:t xml:space="preserve">AWS, </w:t>
            </w:r>
            <w:r w:rsidR="00EA2553">
              <w:rPr>
                <w:color w:val="auto"/>
                <w:lang w:val="en-CA"/>
              </w:rPr>
              <w:t>Docker, MicroServices</w:t>
            </w:r>
          </w:p>
          <w:p w14:paraId="2AD2A726" w14:textId="2B83E227" w:rsidR="00EB0669" w:rsidRDefault="00EB0669" w:rsidP="00EB0669">
            <w:pPr>
              <w:pStyle w:val="BodyText"/>
              <w:rPr>
                <w:lang w:val="en-CA"/>
              </w:rPr>
            </w:pPr>
            <w:r>
              <w:rPr>
                <w:color w:val="auto"/>
                <w:lang w:val="en-CA"/>
              </w:rPr>
              <w:t>Oracle, MongoDB</w:t>
            </w:r>
          </w:p>
          <w:p w14:paraId="7D87CF73" w14:textId="46BA3E62" w:rsidR="00EA2553" w:rsidRPr="00B13664" w:rsidRDefault="008C0850" w:rsidP="00EB0669">
            <w:pPr>
              <w:pStyle w:val="BodyText"/>
              <w:rPr>
                <w:color w:val="auto"/>
                <w:lang w:val="en-CA"/>
              </w:rPr>
            </w:pPr>
            <w:r>
              <w:rPr>
                <w:color w:val="auto"/>
                <w:lang w:val="en-CA"/>
              </w:rPr>
              <w:t>XML, XSLT</w:t>
            </w:r>
          </w:p>
          <w:p w14:paraId="2032FEB2" w14:textId="267B14B1" w:rsidR="002053DE" w:rsidRPr="00B13664" w:rsidRDefault="002053DE" w:rsidP="002053DE">
            <w:pPr>
              <w:pStyle w:val="BodyText"/>
              <w:rPr>
                <w:color w:val="auto"/>
                <w:lang w:val="en-CA"/>
              </w:rPr>
            </w:pPr>
          </w:p>
        </w:tc>
        <w:tc>
          <w:tcPr>
            <w:tcW w:w="2500" w:type="pct"/>
            <w:shd w:val="clear" w:color="auto" w:fill="auto"/>
          </w:tcPr>
          <w:p w14:paraId="5F61C3A9" w14:textId="77777777" w:rsidR="002053DE" w:rsidRPr="00B13664" w:rsidRDefault="002053DE" w:rsidP="002053DE">
            <w:pPr>
              <w:pStyle w:val="CV-Title"/>
              <w:rPr>
                <w:lang w:val="en-CA"/>
              </w:rPr>
            </w:pPr>
            <w:r w:rsidRPr="00B13664">
              <w:rPr>
                <w:lang w:val="en-CA"/>
              </w:rPr>
              <w:t>Education</w:t>
            </w:r>
          </w:p>
          <w:p w14:paraId="780A1A02" w14:textId="77777777" w:rsidR="00EB0669" w:rsidRPr="00EB0669" w:rsidRDefault="00EB0669" w:rsidP="00EB0669">
            <w:pPr>
              <w:pStyle w:val="BodyText"/>
              <w:rPr>
                <w:color w:val="auto"/>
              </w:rPr>
            </w:pPr>
            <w:r w:rsidRPr="00EB0669">
              <w:rPr>
                <w:color w:val="auto"/>
              </w:rPr>
              <w:t xml:space="preserve">BE Electronics – Bangalore University </w:t>
            </w:r>
          </w:p>
          <w:p w14:paraId="30010A32" w14:textId="77777777" w:rsidR="002053DE" w:rsidRPr="00B13664" w:rsidRDefault="002053DE" w:rsidP="002053DE">
            <w:pPr>
              <w:pStyle w:val="CV-Title"/>
              <w:rPr>
                <w:lang w:val="en-CA"/>
              </w:rPr>
            </w:pPr>
            <w:r w:rsidRPr="00B13664">
              <w:rPr>
                <w:lang w:val="en-CA"/>
              </w:rPr>
              <w:t>Trainings and certifications</w:t>
            </w:r>
          </w:p>
          <w:p w14:paraId="2B580E10" w14:textId="77777777" w:rsidR="002053DE" w:rsidRPr="00B6673C" w:rsidRDefault="002053DE" w:rsidP="00EB0669">
            <w:pPr>
              <w:pStyle w:val="BodyText"/>
              <w:rPr>
                <w:rStyle w:val="CV-Highlightstar"/>
                <w:rFonts w:asciiTheme="minorHAnsi" w:hAnsiTheme="minorHAnsi" w:cstheme="minorBidi"/>
                <w:color w:val="auto"/>
                <w:lang w:val="en-CA"/>
              </w:rPr>
            </w:pPr>
          </w:p>
        </w:tc>
      </w:tr>
    </w:tbl>
    <w:p w14:paraId="2E468791" w14:textId="77777777" w:rsidR="00DC47A4" w:rsidRDefault="00DC47A4" w:rsidP="00AC06C8">
      <w:pPr>
        <w:pStyle w:val="CV-Title"/>
        <w:rPr>
          <w:lang w:val="en-CA"/>
        </w:rPr>
      </w:pPr>
    </w:p>
    <w:p w14:paraId="62CB9805" w14:textId="77777777" w:rsidR="00DC47A4" w:rsidRDefault="00DC47A4">
      <w:pPr>
        <w:spacing w:after="160" w:line="259" w:lineRule="auto"/>
        <w:rPr>
          <w:rFonts w:asciiTheme="majorHAnsi" w:hAnsiTheme="majorHAnsi"/>
          <w:b/>
          <w:color w:val="5236AB" w:themeColor="accent3"/>
          <w:sz w:val="22"/>
          <w:lang w:val="en-CA"/>
        </w:rPr>
      </w:pPr>
      <w:r>
        <w:rPr>
          <w:lang w:val="en-CA"/>
        </w:rPr>
        <w:br w:type="page"/>
      </w:r>
    </w:p>
    <w:p w14:paraId="3793E98F" w14:textId="77777777" w:rsidR="00BC78B5" w:rsidRPr="00B13664" w:rsidRDefault="00AC06C8" w:rsidP="00AC06C8">
      <w:pPr>
        <w:pStyle w:val="CV-Title"/>
        <w:rPr>
          <w:lang w:val="en-CA"/>
        </w:rPr>
      </w:pPr>
      <w:r w:rsidRPr="00B13664">
        <w:rPr>
          <w:lang w:val="en-CA"/>
        </w:rPr>
        <w:lastRenderedPageBreak/>
        <w:t>Skills summary</w:t>
      </w:r>
    </w:p>
    <w:tbl>
      <w:tblPr>
        <w:tblStyle w:val="TableGrid"/>
        <w:tblW w:w="5000" w:type="pct"/>
        <w:tblLook w:val="04A0" w:firstRow="1" w:lastRow="0" w:firstColumn="1" w:lastColumn="0" w:noHBand="0" w:noVBand="1"/>
      </w:tblPr>
      <w:tblGrid>
        <w:gridCol w:w="6090"/>
        <w:gridCol w:w="2137"/>
        <w:gridCol w:w="1629"/>
      </w:tblGrid>
      <w:tr w:rsidR="00C717E0" w:rsidRPr="00B13664" w14:paraId="04C96F91" w14:textId="77777777" w:rsidTr="0071303B">
        <w:trPr>
          <w:cnfStyle w:val="100000000000" w:firstRow="1" w:lastRow="0" w:firstColumn="0" w:lastColumn="0" w:oddVBand="0" w:evenVBand="0" w:oddHBand="0" w:evenHBand="0" w:firstRowFirstColumn="0" w:firstRowLastColumn="0" w:lastRowFirstColumn="0" w:lastRowLastColumn="0"/>
          <w:trHeight w:val="20"/>
          <w:tblHeader/>
        </w:trPr>
        <w:tc>
          <w:tcPr>
            <w:tcW w:w="6090" w:type="dxa"/>
            <w:hideMark/>
          </w:tcPr>
          <w:p w14:paraId="4073E273" w14:textId="77777777" w:rsidR="008F44FC" w:rsidRPr="00B13664" w:rsidRDefault="00C717E0" w:rsidP="00C717E0">
            <w:pPr>
              <w:pStyle w:val="CV-TableHeading"/>
              <w:rPr>
                <w:b/>
                <w:lang w:val="en-CA"/>
              </w:rPr>
            </w:pPr>
            <w:r w:rsidRPr="00B13664">
              <w:rPr>
                <w:b/>
                <w:lang w:val="en-CA"/>
              </w:rPr>
              <w:t>Skill</w:t>
            </w:r>
          </w:p>
        </w:tc>
        <w:tc>
          <w:tcPr>
            <w:tcW w:w="2137" w:type="dxa"/>
            <w:hideMark/>
          </w:tcPr>
          <w:p w14:paraId="38C324E7" w14:textId="77777777" w:rsidR="008F44FC" w:rsidRPr="00B13664" w:rsidRDefault="00C717E0" w:rsidP="00C717E0">
            <w:pPr>
              <w:pStyle w:val="CV-TableHeading"/>
              <w:rPr>
                <w:b/>
                <w:lang w:val="en-CA"/>
              </w:rPr>
            </w:pPr>
            <w:r w:rsidRPr="00B13664">
              <w:rPr>
                <w:b/>
                <w:lang w:val="en-CA"/>
              </w:rPr>
              <w:t>Number of years</w:t>
            </w:r>
          </w:p>
        </w:tc>
        <w:tc>
          <w:tcPr>
            <w:tcW w:w="1629" w:type="dxa"/>
            <w:hideMark/>
          </w:tcPr>
          <w:p w14:paraId="316B8491" w14:textId="77777777" w:rsidR="008F44FC" w:rsidRPr="00B13664" w:rsidRDefault="00C717E0" w:rsidP="00C717E0">
            <w:pPr>
              <w:pStyle w:val="CV-TableHeading"/>
              <w:rPr>
                <w:b/>
                <w:lang w:val="en-CA"/>
              </w:rPr>
            </w:pPr>
            <w:r w:rsidRPr="00B13664">
              <w:rPr>
                <w:b/>
                <w:lang w:val="en-CA"/>
              </w:rPr>
              <w:t>Skill level*</w:t>
            </w:r>
          </w:p>
        </w:tc>
      </w:tr>
      <w:tr w:rsidR="00C717E0" w:rsidRPr="00B13664" w14:paraId="5EBE72EC" w14:textId="77777777" w:rsidTr="0071303B">
        <w:trPr>
          <w:trHeight w:val="20"/>
        </w:trPr>
        <w:tc>
          <w:tcPr>
            <w:tcW w:w="9856" w:type="dxa"/>
            <w:gridSpan w:val="3"/>
            <w:shd w:val="clear" w:color="auto" w:fill="927DD6" w:themeFill="accent3" w:themeFillTint="99"/>
            <w:hideMark/>
          </w:tcPr>
          <w:p w14:paraId="3EC9CCB1" w14:textId="77777777" w:rsidR="00C717E0" w:rsidRPr="00B13664" w:rsidRDefault="00C717E0" w:rsidP="00C717E0">
            <w:pPr>
              <w:pStyle w:val="CV-TableSubtitle"/>
              <w:rPr>
                <w:lang w:val="en-CA"/>
              </w:rPr>
            </w:pPr>
            <w:r w:rsidRPr="00B13664">
              <w:rPr>
                <w:lang w:val="en-CA"/>
              </w:rPr>
              <w:t>Technical skills</w:t>
            </w:r>
          </w:p>
        </w:tc>
      </w:tr>
      <w:tr w:rsidR="007F0677" w:rsidRPr="00B13664" w14:paraId="6502A9B3" w14:textId="77777777" w:rsidTr="0071303B">
        <w:trPr>
          <w:trHeight w:val="20"/>
        </w:trPr>
        <w:tc>
          <w:tcPr>
            <w:tcW w:w="6090" w:type="dxa"/>
            <w:hideMark/>
          </w:tcPr>
          <w:p w14:paraId="4B4BB2A8" w14:textId="4881AD36" w:rsidR="007F0677" w:rsidRPr="00B13664" w:rsidRDefault="008072C4" w:rsidP="007F0677">
            <w:pPr>
              <w:pStyle w:val="CV-TableText"/>
              <w:rPr>
                <w:lang w:val="en-CA"/>
              </w:rPr>
            </w:pPr>
            <w:r>
              <w:rPr>
                <w:lang w:val="en-CA"/>
              </w:rPr>
              <w:t>Java, J2EE</w:t>
            </w:r>
          </w:p>
        </w:tc>
        <w:tc>
          <w:tcPr>
            <w:tcW w:w="2137" w:type="dxa"/>
            <w:hideMark/>
          </w:tcPr>
          <w:p w14:paraId="3211B897" w14:textId="5B3588F6" w:rsidR="007F0677" w:rsidRPr="0040471B" w:rsidRDefault="003F45D0" w:rsidP="007F0677">
            <w:pPr>
              <w:pStyle w:val="CV-TableText"/>
              <w:rPr>
                <w:rFonts w:ascii="Arial" w:hAnsi="Arial" w:cs="Arial"/>
                <w:lang w:val="en-CA"/>
              </w:rPr>
            </w:pPr>
            <w:r>
              <w:rPr>
                <w:rFonts w:ascii="Arial" w:hAnsi="Arial" w:cs="Arial"/>
                <w:lang w:val="en-CA"/>
              </w:rPr>
              <w:t>15</w:t>
            </w:r>
          </w:p>
        </w:tc>
        <w:tc>
          <w:tcPr>
            <w:tcW w:w="1629" w:type="dxa"/>
            <w:hideMark/>
          </w:tcPr>
          <w:p w14:paraId="6CE33F5C" w14:textId="47CB60AE" w:rsidR="007F0677" w:rsidRPr="0040471B" w:rsidRDefault="003F45D0" w:rsidP="007F0677">
            <w:pPr>
              <w:pStyle w:val="CV-TableText"/>
              <w:rPr>
                <w:rStyle w:val="CV-Highlightstar"/>
                <w:rFonts w:ascii="Arial" w:hAnsi="Arial" w:cs="Arial"/>
                <w:lang w:val="en-CA"/>
              </w:rPr>
            </w:pPr>
            <w:r>
              <w:rPr>
                <w:rStyle w:val="CV-Highlightstar"/>
                <w:rFonts w:ascii="Arial" w:hAnsi="Arial" w:cs="Arial"/>
                <w:lang w:val="en-CA"/>
              </w:rPr>
              <w:t>4</w:t>
            </w:r>
          </w:p>
        </w:tc>
      </w:tr>
      <w:tr w:rsidR="007F0677" w:rsidRPr="00B13664" w14:paraId="0C76CDEF" w14:textId="77777777" w:rsidTr="0071303B">
        <w:trPr>
          <w:trHeight w:val="20"/>
        </w:trPr>
        <w:tc>
          <w:tcPr>
            <w:tcW w:w="6090" w:type="dxa"/>
            <w:hideMark/>
          </w:tcPr>
          <w:p w14:paraId="32352CD7" w14:textId="52A95BC8" w:rsidR="007F0677" w:rsidRPr="00B13664" w:rsidRDefault="008072C4" w:rsidP="007F0677">
            <w:pPr>
              <w:pStyle w:val="CV-TableText"/>
              <w:rPr>
                <w:lang w:val="en-CA"/>
              </w:rPr>
            </w:pPr>
            <w:r>
              <w:rPr>
                <w:lang w:val="en-CA"/>
              </w:rPr>
              <w:t>Spring, Hibernate</w:t>
            </w:r>
          </w:p>
        </w:tc>
        <w:tc>
          <w:tcPr>
            <w:tcW w:w="2137" w:type="dxa"/>
            <w:hideMark/>
          </w:tcPr>
          <w:p w14:paraId="3D0614C3" w14:textId="7BA658EB" w:rsidR="007F0677" w:rsidRPr="0040471B" w:rsidRDefault="003F45D0" w:rsidP="007F0677">
            <w:pPr>
              <w:pStyle w:val="CV-TableText"/>
              <w:rPr>
                <w:rFonts w:ascii="Arial" w:hAnsi="Arial" w:cs="Arial"/>
                <w:lang w:val="en-CA"/>
              </w:rPr>
            </w:pPr>
            <w:r>
              <w:rPr>
                <w:rFonts w:ascii="Arial" w:hAnsi="Arial" w:cs="Arial"/>
                <w:lang w:val="en-CA"/>
              </w:rPr>
              <w:t>5</w:t>
            </w:r>
          </w:p>
        </w:tc>
        <w:tc>
          <w:tcPr>
            <w:tcW w:w="1629" w:type="dxa"/>
            <w:hideMark/>
          </w:tcPr>
          <w:p w14:paraId="2D5762D2" w14:textId="64C9B390" w:rsidR="007F0677" w:rsidRPr="0040471B" w:rsidRDefault="003F45D0" w:rsidP="007F0677">
            <w:pPr>
              <w:pStyle w:val="CV-TableText"/>
              <w:rPr>
                <w:rStyle w:val="CV-Blankstar"/>
                <w:rFonts w:ascii="Arial" w:hAnsi="Arial" w:cs="Arial"/>
                <w:lang w:val="en-CA"/>
              </w:rPr>
            </w:pPr>
            <w:r>
              <w:rPr>
                <w:rStyle w:val="CV-Highlightstar"/>
              </w:rPr>
              <w:t>3</w:t>
            </w:r>
          </w:p>
        </w:tc>
      </w:tr>
      <w:tr w:rsidR="007F0677" w:rsidRPr="00B13664" w14:paraId="63D952EF" w14:textId="77777777" w:rsidTr="0071303B">
        <w:trPr>
          <w:trHeight w:val="20"/>
        </w:trPr>
        <w:tc>
          <w:tcPr>
            <w:tcW w:w="6090" w:type="dxa"/>
            <w:hideMark/>
          </w:tcPr>
          <w:p w14:paraId="44C713C7" w14:textId="5102676C" w:rsidR="007F0677" w:rsidRPr="00B13664" w:rsidRDefault="008072C4" w:rsidP="007F0677">
            <w:pPr>
              <w:pStyle w:val="CV-TableText"/>
              <w:rPr>
                <w:lang w:val="en-CA"/>
              </w:rPr>
            </w:pPr>
            <w:r>
              <w:rPr>
                <w:lang w:val="en-CA"/>
              </w:rPr>
              <w:t>Docker, AWS, MicroServices, Kubernetes</w:t>
            </w:r>
          </w:p>
        </w:tc>
        <w:tc>
          <w:tcPr>
            <w:tcW w:w="2137" w:type="dxa"/>
            <w:hideMark/>
          </w:tcPr>
          <w:p w14:paraId="244E9DD9" w14:textId="2E1F4646" w:rsidR="007F0677" w:rsidRPr="0040471B" w:rsidRDefault="003F45D0" w:rsidP="007F0677">
            <w:pPr>
              <w:pStyle w:val="CV-TableText"/>
              <w:rPr>
                <w:rFonts w:ascii="Arial" w:hAnsi="Arial" w:cs="Arial"/>
                <w:lang w:val="en-CA"/>
              </w:rPr>
            </w:pPr>
            <w:r>
              <w:rPr>
                <w:rFonts w:ascii="Arial" w:hAnsi="Arial" w:cs="Arial"/>
                <w:lang w:val="en-CA"/>
              </w:rPr>
              <w:t>1</w:t>
            </w:r>
          </w:p>
        </w:tc>
        <w:tc>
          <w:tcPr>
            <w:tcW w:w="1629" w:type="dxa"/>
            <w:hideMark/>
          </w:tcPr>
          <w:p w14:paraId="770A5E87" w14:textId="77777777" w:rsidR="007F0677" w:rsidRPr="0040471B" w:rsidRDefault="00DC47A4" w:rsidP="007F0677">
            <w:pPr>
              <w:pStyle w:val="CV-TableText"/>
              <w:rPr>
                <w:rStyle w:val="CV-Highlightstar"/>
                <w:rFonts w:ascii="Arial" w:hAnsi="Arial" w:cs="Arial"/>
                <w:lang w:val="en-CA"/>
              </w:rPr>
            </w:pPr>
            <w:r w:rsidRPr="0040471B">
              <w:rPr>
                <w:rStyle w:val="CV-Highlightstar"/>
                <w:rFonts w:ascii="Arial" w:hAnsi="Arial" w:cs="Arial"/>
                <w:lang w:val="en-CA"/>
              </w:rPr>
              <w:t>3</w:t>
            </w:r>
          </w:p>
        </w:tc>
      </w:tr>
      <w:tr w:rsidR="007F0677" w:rsidRPr="00B13664" w14:paraId="584C5CA7" w14:textId="77777777" w:rsidTr="0071303B">
        <w:trPr>
          <w:trHeight w:val="20"/>
        </w:trPr>
        <w:tc>
          <w:tcPr>
            <w:tcW w:w="6090" w:type="dxa"/>
            <w:hideMark/>
          </w:tcPr>
          <w:p w14:paraId="234F7843" w14:textId="5E027079" w:rsidR="007F0677" w:rsidRPr="00B13664" w:rsidRDefault="008072C4" w:rsidP="007F0677">
            <w:pPr>
              <w:pStyle w:val="CV-TableText"/>
              <w:rPr>
                <w:lang w:val="en-CA"/>
              </w:rPr>
            </w:pPr>
            <w:r>
              <w:rPr>
                <w:lang w:val="en-CA"/>
              </w:rPr>
              <w:t>Oracle 18g, Mongo DB</w:t>
            </w:r>
            <w:r w:rsidR="003E5D4D">
              <w:rPr>
                <w:lang w:val="en-CA"/>
              </w:rPr>
              <w:t>, PLSQL</w:t>
            </w:r>
          </w:p>
        </w:tc>
        <w:tc>
          <w:tcPr>
            <w:tcW w:w="2137" w:type="dxa"/>
            <w:hideMark/>
          </w:tcPr>
          <w:p w14:paraId="3AC56939" w14:textId="6FF72267" w:rsidR="007F0677" w:rsidRPr="0040471B" w:rsidRDefault="003F45D0" w:rsidP="007F0677">
            <w:pPr>
              <w:pStyle w:val="CV-TableText"/>
              <w:rPr>
                <w:rFonts w:ascii="Arial" w:hAnsi="Arial" w:cs="Arial"/>
                <w:lang w:val="en-CA"/>
              </w:rPr>
            </w:pPr>
            <w:r>
              <w:rPr>
                <w:rFonts w:ascii="Arial" w:hAnsi="Arial" w:cs="Arial"/>
                <w:lang w:val="en-CA"/>
              </w:rPr>
              <w:t>5</w:t>
            </w:r>
          </w:p>
        </w:tc>
        <w:tc>
          <w:tcPr>
            <w:tcW w:w="1629" w:type="dxa"/>
            <w:hideMark/>
          </w:tcPr>
          <w:p w14:paraId="4262831A" w14:textId="302A3444" w:rsidR="007F0677" w:rsidRPr="0040471B" w:rsidRDefault="003F45D0" w:rsidP="007F0677">
            <w:pPr>
              <w:pStyle w:val="CV-TableText"/>
              <w:rPr>
                <w:rStyle w:val="CV-Blankstar"/>
                <w:rFonts w:ascii="Arial" w:hAnsi="Arial" w:cs="Arial"/>
                <w:lang w:val="en-CA"/>
              </w:rPr>
            </w:pPr>
            <w:r>
              <w:rPr>
                <w:rStyle w:val="CV-Highlightstar"/>
              </w:rPr>
              <w:t>3</w:t>
            </w:r>
          </w:p>
        </w:tc>
      </w:tr>
      <w:tr w:rsidR="008072C4" w:rsidRPr="00B13664" w14:paraId="55D97C7C" w14:textId="77777777" w:rsidTr="0071303B">
        <w:trPr>
          <w:trHeight w:val="20"/>
        </w:trPr>
        <w:tc>
          <w:tcPr>
            <w:tcW w:w="6090" w:type="dxa"/>
          </w:tcPr>
          <w:p w14:paraId="44557CB9" w14:textId="7E75E310" w:rsidR="008072C4" w:rsidRDefault="008072C4" w:rsidP="007F0677">
            <w:pPr>
              <w:pStyle w:val="CV-TableText"/>
              <w:rPr>
                <w:lang w:val="en-CA"/>
              </w:rPr>
            </w:pPr>
            <w:r>
              <w:rPr>
                <w:lang w:val="en-CA"/>
              </w:rPr>
              <w:t xml:space="preserve">Ethereum Blockchain </w:t>
            </w:r>
          </w:p>
        </w:tc>
        <w:tc>
          <w:tcPr>
            <w:tcW w:w="2137" w:type="dxa"/>
          </w:tcPr>
          <w:p w14:paraId="1E9EA258" w14:textId="76EFAA60" w:rsidR="008072C4" w:rsidRPr="0040471B" w:rsidRDefault="003F45D0" w:rsidP="007F0677">
            <w:pPr>
              <w:pStyle w:val="CV-TableText"/>
              <w:rPr>
                <w:rFonts w:ascii="Arial" w:hAnsi="Arial" w:cs="Arial"/>
                <w:lang w:val="en-CA"/>
              </w:rPr>
            </w:pPr>
            <w:r>
              <w:rPr>
                <w:rFonts w:ascii="Arial" w:hAnsi="Arial" w:cs="Arial"/>
                <w:lang w:val="en-CA"/>
              </w:rPr>
              <w:t>1</w:t>
            </w:r>
          </w:p>
        </w:tc>
        <w:tc>
          <w:tcPr>
            <w:tcW w:w="1629" w:type="dxa"/>
          </w:tcPr>
          <w:p w14:paraId="46C6DB57" w14:textId="1B5758A1" w:rsidR="008072C4" w:rsidRPr="0040471B" w:rsidRDefault="003F45D0" w:rsidP="007F0677">
            <w:pPr>
              <w:pStyle w:val="CV-TableText"/>
              <w:rPr>
                <w:rStyle w:val="CV-Highlightstar"/>
                <w:rFonts w:ascii="Arial" w:hAnsi="Arial" w:cs="Arial"/>
              </w:rPr>
            </w:pPr>
            <w:r>
              <w:rPr>
                <w:rStyle w:val="CV-Highlightstar"/>
                <w:rFonts w:ascii="Arial" w:hAnsi="Arial" w:cs="Arial"/>
              </w:rPr>
              <w:t>2</w:t>
            </w:r>
          </w:p>
        </w:tc>
      </w:tr>
      <w:tr w:rsidR="008072C4" w:rsidRPr="00B13664" w14:paraId="6F54B188" w14:textId="77777777" w:rsidTr="0071303B">
        <w:trPr>
          <w:trHeight w:val="20"/>
        </w:trPr>
        <w:tc>
          <w:tcPr>
            <w:tcW w:w="6090" w:type="dxa"/>
          </w:tcPr>
          <w:p w14:paraId="101D8CE0" w14:textId="6772A67D" w:rsidR="008072C4" w:rsidRDefault="008072C4" w:rsidP="007F0677">
            <w:pPr>
              <w:pStyle w:val="CV-TableText"/>
              <w:rPr>
                <w:lang w:val="en-CA"/>
              </w:rPr>
            </w:pPr>
            <w:r>
              <w:rPr>
                <w:lang w:val="en-CA"/>
              </w:rPr>
              <w:t>Python</w:t>
            </w:r>
          </w:p>
        </w:tc>
        <w:tc>
          <w:tcPr>
            <w:tcW w:w="2137" w:type="dxa"/>
          </w:tcPr>
          <w:p w14:paraId="58B235C1" w14:textId="63680BE6" w:rsidR="008072C4" w:rsidRPr="0040471B" w:rsidRDefault="003F45D0" w:rsidP="007F0677">
            <w:pPr>
              <w:pStyle w:val="CV-TableText"/>
              <w:rPr>
                <w:rFonts w:ascii="Arial" w:hAnsi="Arial" w:cs="Arial"/>
                <w:lang w:val="en-CA"/>
              </w:rPr>
            </w:pPr>
            <w:r>
              <w:rPr>
                <w:rFonts w:ascii="Arial" w:hAnsi="Arial" w:cs="Arial"/>
                <w:lang w:val="en-CA"/>
              </w:rPr>
              <w:t>1</w:t>
            </w:r>
          </w:p>
        </w:tc>
        <w:tc>
          <w:tcPr>
            <w:tcW w:w="1629" w:type="dxa"/>
          </w:tcPr>
          <w:p w14:paraId="47C518C9" w14:textId="218932EE" w:rsidR="008072C4" w:rsidRPr="0040471B" w:rsidRDefault="003F45D0" w:rsidP="007F0677">
            <w:pPr>
              <w:pStyle w:val="CV-TableText"/>
              <w:rPr>
                <w:rStyle w:val="CV-Highlightstar"/>
                <w:rFonts w:ascii="Arial" w:hAnsi="Arial" w:cs="Arial"/>
              </w:rPr>
            </w:pPr>
            <w:r>
              <w:rPr>
                <w:rStyle w:val="CV-Highlightstar"/>
                <w:rFonts w:ascii="Arial" w:hAnsi="Arial" w:cs="Arial"/>
              </w:rPr>
              <w:t>2</w:t>
            </w:r>
          </w:p>
        </w:tc>
      </w:tr>
      <w:tr w:rsidR="008072C4" w:rsidRPr="00B13664" w14:paraId="698D8DBB" w14:textId="77777777" w:rsidTr="0071303B">
        <w:trPr>
          <w:trHeight w:val="20"/>
        </w:trPr>
        <w:tc>
          <w:tcPr>
            <w:tcW w:w="6090" w:type="dxa"/>
          </w:tcPr>
          <w:p w14:paraId="5B5236FE" w14:textId="0D775492" w:rsidR="008072C4" w:rsidRDefault="008072C4" w:rsidP="007F0677">
            <w:pPr>
              <w:pStyle w:val="CV-TableText"/>
              <w:rPr>
                <w:lang w:val="en-CA"/>
              </w:rPr>
            </w:pPr>
            <w:r>
              <w:rPr>
                <w:lang w:val="en-CA"/>
              </w:rPr>
              <w:t>WebLogic, Tomcat</w:t>
            </w:r>
          </w:p>
        </w:tc>
        <w:tc>
          <w:tcPr>
            <w:tcW w:w="2137" w:type="dxa"/>
          </w:tcPr>
          <w:p w14:paraId="7C1488C9" w14:textId="299D6D78" w:rsidR="008072C4" w:rsidRPr="0040471B" w:rsidRDefault="003F45D0" w:rsidP="007F0677">
            <w:pPr>
              <w:pStyle w:val="CV-TableText"/>
              <w:rPr>
                <w:rFonts w:ascii="Arial" w:hAnsi="Arial" w:cs="Arial"/>
                <w:lang w:val="en-CA"/>
              </w:rPr>
            </w:pPr>
            <w:r>
              <w:rPr>
                <w:rFonts w:ascii="Arial" w:hAnsi="Arial" w:cs="Arial"/>
                <w:lang w:val="en-CA"/>
              </w:rPr>
              <w:t>4</w:t>
            </w:r>
          </w:p>
        </w:tc>
        <w:tc>
          <w:tcPr>
            <w:tcW w:w="1629" w:type="dxa"/>
          </w:tcPr>
          <w:p w14:paraId="3AD0710B" w14:textId="7CB7418B" w:rsidR="008072C4" w:rsidRPr="0040471B" w:rsidRDefault="003F45D0" w:rsidP="007F0677">
            <w:pPr>
              <w:pStyle w:val="CV-TableText"/>
              <w:rPr>
                <w:rStyle w:val="CV-Highlightstar"/>
                <w:rFonts w:ascii="Arial" w:hAnsi="Arial" w:cs="Arial"/>
              </w:rPr>
            </w:pPr>
            <w:r>
              <w:rPr>
                <w:rStyle w:val="CV-Highlightstar"/>
                <w:rFonts w:ascii="Arial" w:hAnsi="Arial" w:cs="Arial"/>
              </w:rPr>
              <w:t>2</w:t>
            </w:r>
          </w:p>
        </w:tc>
      </w:tr>
      <w:tr w:rsidR="008072C4" w:rsidRPr="00B13664" w14:paraId="7B7FCC6C" w14:textId="77777777" w:rsidTr="0071303B">
        <w:trPr>
          <w:trHeight w:val="20"/>
        </w:trPr>
        <w:tc>
          <w:tcPr>
            <w:tcW w:w="6090" w:type="dxa"/>
          </w:tcPr>
          <w:p w14:paraId="6C077D25" w14:textId="221D8354" w:rsidR="008072C4" w:rsidRDefault="003E5D4D" w:rsidP="007F0677">
            <w:pPr>
              <w:pStyle w:val="CV-TableText"/>
              <w:rPr>
                <w:lang w:val="en-CA"/>
              </w:rPr>
            </w:pPr>
            <w:r>
              <w:rPr>
                <w:lang w:val="en-CA"/>
              </w:rPr>
              <w:t>NodeJS,</w:t>
            </w:r>
            <w:r w:rsidR="008072C4">
              <w:rPr>
                <w:lang w:val="en-CA"/>
              </w:rPr>
              <w:t xml:space="preserve"> Angular, React</w:t>
            </w:r>
          </w:p>
        </w:tc>
        <w:tc>
          <w:tcPr>
            <w:tcW w:w="2137" w:type="dxa"/>
          </w:tcPr>
          <w:p w14:paraId="7658E8F4" w14:textId="177D5230" w:rsidR="008072C4" w:rsidRPr="0040471B" w:rsidRDefault="003F45D0" w:rsidP="007F0677">
            <w:pPr>
              <w:pStyle w:val="CV-TableText"/>
              <w:rPr>
                <w:rFonts w:ascii="Arial" w:hAnsi="Arial" w:cs="Arial"/>
                <w:lang w:val="en-CA"/>
              </w:rPr>
            </w:pPr>
            <w:r>
              <w:rPr>
                <w:rFonts w:ascii="Arial" w:hAnsi="Arial" w:cs="Arial"/>
                <w:lang w:val="en-CA"/>
              </w:rPr>
              <w:t>1</w:t>
            </w:r>
          </w:p>
        </w:tc>
        <w:tc>
          <w:tcPr>
            <w:tcW w:w="1629" w:type="dxa"/>
          </w:tcPr>
          <w:p w14:paraId="4BEDC3DD" w14:textId="1D5A72E6" w:rsidR="008072C4" w:rsidRPr="0040471B" w:rsidRDefault="003F45D0" w:rsidP="007F0677">
            <w:pPr>
              <w:pStyle w:val="CV-TableText"/>
              <w:rPr>
                <w:rStyle w:val="CV-Highlightstar"/>
                <w:rFonts w:ascii="Arial" w:hAnsi="Arial" w:cs="Arial"/>
              </w:rPr>
            </w:pPr>
            <w:r>
              <w:rPr>
                <w:rStyle w:val="CV-Highlightstar"/>
                <w:rFonts w:ascii="Arial" w:hAnsi="Arial" w:cs="Arial"/>
              </w:rPr>
              <w:t>3</w:t>
            </w:r>
          </w:p>
        </w:tc>
      </w:tr>
      <w:tr w:rsidR="003E5D4D" w:rsidRPr="00B13664" w14:paraId="4C509D8E" w14:textId="77777777" w:rsidTr="0071303B">
        <w:trPr>
          <w:trHeight w:val="20"/>
        </w:trPr>
        <w:tc>
          <w:tcPr>
            <w:tcW w:w="6090" w:type="dxa"/>
          </w:tcPr>
          <w:p w14:paraId="0AE548A9" w14:textId="12314122" w:rsidR="003E5D4D" w:rsidRDefault="003E5D4D" w:rsidP="007F0677">
            <w:pPr>
              <w:pStyle w:val="CV-TableText"/>
              <w:rPr>
                <w:lang w:val="en-CA"/>
              </w:rPr>
            </w:pPr>
            <w:r>
              <w:rPr>
                <w:lang w:val="en-CA"/>
              </w:rPr>
              <w:t>IOT, Arduino, Raspberry PI</w:t>
            </w:r>
          </w:p>
        </w:tc>
        <w:tc>
          <w:tcPr>
            <w:tcW w:w="2137" w:type="dxa"/>
          </w:tcPr>
          <w:p w14:paraId="19212BBA" w14:textId="3DC6BAC1" w:rsidR="003E5D4D" w:rsidRPr="0040471B" w:rsidRDefault="003F45D0" w:rsidP="007F0677">
            <w:pPr>
              <w:pStyle w:val="CV-TableText"/>
              <w:rPr>
                <w:rFonts w:ascii="Arial" w:hAnsi="Arial" w:cs="Arial"/>
                <w:lang w:val="en-CA"/>
              </w:rPr>
            </w:pPr>
            <w:r>
              <w:rPr>
                <w:rFonts w:ascii="Arial" w:hAnsi="Arial" w:cs="Arial"/>
                <w:lang w:val="en-CA"/>
              </w:rPr>
              <w:t>2</w:t>
            </w:r>
          </w:p>
        </w:tc>
        <w:tc>
          <w:tcPr>
            <w:tcW w:w="1629" w:type="dxa"/>
          </w:tcPr>
          <w:p w14:paraId="2897381E" w14:textId="31F6AFB5" w:rsidR="003E5D4D" w:rsidRPr="0040471B" w:rsidRDefault="003F45D0" w:rsidP="007F0677">
            <w:pPr>
              <w:pStyle w:val="CV-TableText"/>
              <w:rPr>
                <w:rStyle w:val="CV-Highlightstar"/>
                <w:rFonts w:ascii="Arial" w:hAnsi="Arial" w:cs="Arial"/>
              </w:rPr>
            </w:pPr>
            <w:r>
              <w:rPr>
                <w:rStyle w:val="CV-Highlightstar"/>
                <w:rFonts w:ascii="Arial" w:hAnsi="Arial" w:cs="Arial"/>
              </w:rPr>
              <w:t>3</w:t>
            </w:r>
          </w:p>
        </w:tc>
      </w:tr>
      <w:tr w:rsidR="003E5D4D" w:rsidRPr="00B13664" w14:paraId="2EFBC417" w14:textId="77777777" w:rsidTr="0071303B">
        <w:trPr>
          <w:trHeight w:val="20"/>
        </w:trPr>
        <w:tc>
          <w:tcPr>
            <w:tcW w:w="6090" w:type="dxa"/>
          </w:tcPr>
          <w:p w14:paraId="1079E003" w14:textId="51B735D6" w:rsidR="003E5D4D" w:rsidRDefault="003E5D4D" w:rsidP="007F0677">
            <w:pPr>
              <w:pStyle w:val="CV-TableText"/>
              <w:rPr>
                <w:lang w:val="en-CA"/>
              </w:rPr>
            </w:pPr>
            <w:r>
              <w:t xml:space="preserve">XSLT, </w:t>
            </w:r>
            <w:r w:rsidR="00E35F38">
              <w:t>XSD, XML</w:t>
            </w:r>
            <w:r w:rsidR="0071303B">
              <w:t xml:space="preserve"> </w:t>
            </w:r>
          </w:p>
        </w:tc>
        <w:tc>
          <w:tcPr>
            <w:tcW w:w="2137" w:type="dxa"/>
          </w:tcPr>
          <w:p w14:paraId="2E9379FB" w14:textId="0BF74440" w:rsidR="003E5D4D" w:rsidRPr="0040471B" w:rsidRDefault="003F45D0" w:rsidP="007F0677">
            <w:pPr>
              <w:pStyle w:val="CV-TableText"/>
              <w:rPr>
                <w:rFonts w:ascii="Arial" w:hAnsi="Arial" w:cs="Arial"/>
                <w:lang w:val="en-CA"/>
              </w:rPr>
            </w:pPr>
            <w:r>
              <w:rPr>
                <w:rFonts w:ascii="Arial" w:hAnsi="Arial" w:cs="Arial"/>
                <w:lang w:val="en-CA"/>
              </w:rPr>
              <w:t>2</w:t>
            </w:r>
          </w:p>
        </w:tc>
        <w:tc>
          <w:tcPr>
            <w:tcW w:w="1629" w:type="dxa"/>
          </w:tcPr>
          <w:p w14:paraId="6ABB5012" w14:textId="5FBF7789" w:rsidR="003E5D4D" w:rsidRPr="0040471B" w:rsidRDefault="003F45D0" w:rsidP="007F0677">
            <w:pPr>
              <w:pStyle w:val="CV-TableText"/>
              <w:rPr>
                <w:rStyle w:val="CV-Highlightstar"/>
                <w:rFonts w:ascii="Arial" w:hAnsi="Arial" w:cs="Arial"/>
              </w:rPr>
            </w:pPr>
            <w:r>
              <w:rPr>
                <w:rStyle w:val="CV-Highlightstar"/>
                <w:rFonts w:ascii="Arial" w:hAnsi="Arial" w:cs="Arial"/>
              </w:rPr>
              <w:t>3</w:t>
            </w:r>
          </w:p>
        </w:tc>
      </w:tr>
      <w:tr w:rsidR="0071303B" w:rsidRPr="00B13664" w14:paraId="537ED6D2" w14:textId="77777777" w:rsidTr="0071303B">
        <w:trPr>
          <w:trHeight w:val="20"/>
        </w:trPr>
        <w:tc>
          <w:tcPr>
            <w:tcW w:w="6090" w:type="dxa"/>
          </w:tcPr>
          <w:p w14:paraId="79C9F1AE" w14:textId="560A9F17" w:rsidR="0071303B" w:rsidRDefault="0071303B" w:rsidP="0071303B">
            <w:pPr>
              <w:pStyle w:val="CV-TableText"/>
            </w:pPr>
            <w:r>
              <w:t xml:space="preserve">IBM </w:t>
            </w:r>
            <w:r w:rsidRPr="00753841">
              <w:t xml:space="preserve">BPM - Gentran Integration </w:t>
            </w:r>
            <w:r w:rsidRPr="00753841">
              <w:t>Suite (</w:t>
            </w:r>
            <w:r w:rsidRPr="00753841">
              <w:t>GIS)</w:t>
            </w:r>
          </w:p>
        </w:tc>
        <w:tc>
          <w:tcPr>
            <w:tcW w:w="2137" w:type="dxa"/>
          </w:tcPr>
          <w:p w14:paraId="53499626" w14:textId="2801FF54" w:rsidR="0071303B" w:rsidRPr="0040471B" w:rsidRDefault="003F45D0" w:rsidP="0071303B">
            <w:pPr>
              <w:pStyle w:val="CV-TableText"/>
              <w:rPr>
                <w:rFonts w:ascii="Arial" w:hAnsi="Arial" w:cs="Arial"/>
                <w:lang w:val="en-CA"/>
              </w:rPr>
            </w:pPr>
            <w:r>
              <w:rPr>
                <w:rFonts w:ascii="Arial" w:hAnsi="Arial" w:cs="Arial"/>
                <w:lang w:val="en-CA"/>
              </w:rPr>
              <w:t>1</w:t>
            </w:r>
          </w:p>
        </w:tc>
        <w:tc>
          <w:tcPr>
            <w:tcW w:w="1629" w:type="dxa"/>
          </w:tcPr>
          <w:p w14:paraId="4912060C" w14:textId="4F59B93B" w:rsidR="0071303B" w:rsidRPr="0040471B" w:rsidRDefault="003F45D0" w:rsidP="0071303B">
            <w:pPr>
              <w:pStyle w:val="CV-TableText"/>
              <w:rPr>
                <w:rStyle w:val="CV-Highlightstar"/>
                <w:rFonts w:ascii="Arial" w:hAnsi="Arial" w:cs="Arial"/>
              </w:rPr>
            </w:pPr>
            <w:r>
              <w:rPr>
                <w:rStyle w:val="CV-Highlightstar"/>
                <w:rFonts w:ascii="Arial" w:hAnsi="Arial" w:cs="Arial"/>
              </w:rPr>
              <w:t>3</w:t>
            </w:r>
          </w:p>
        </w:tc>
      </w:tr>
      <w:tr w:rsidR="0071303B" w:rsidRPr="00B13664" w14:paraId="193E498E" w14:textId="77777777" w:rsidTr="0071303B">
        <w:trPr>
          <w:trHeight w:val="20"/>
        </w:trPr>
        <w:tc>
          <w:tcPr>
            <w:tcW w:w="6090" w:type="dxa"/>
          </w:tcPr>
          <w:p w14:paraId="4F03F9E6" w14:textId="49A8F2A0" w:rsidR="0071303B" w:rsidRDefault="0071303B" w:rsidP="0071303B">
            <w:pPr>
              <w:pStyle w:val="CV-TableText"/>
            </w:pPr>
            <w:r w:rsidRPr="00B12FC6">
              <w:t>IText, Apache POI, FOP</w:t>
            </w:r>
          </w:p>
        </w:tc>
        <w:tc>
          <w:tcPr>
            <w:tcW w:w="2137" w:type="dxa"/>
          </w:tcPr>
          <w:p w14:paraId="6696CCFC" w14:textId="6FACF634" w:rsidR="0071303B" w:rsidRPr="0040471B" w:rsidRDefault="003F45D0" w:rsidP="0071303B">
            <w:pPr>
              <w:pStyle w:val="CV-TableText"/>
              <w:rPr>
                <w:rFonts w:ascii="Arial" w:hAnsi="Arial" w:cs="Arial"/>
                <w:lang w:val="en-CA"/>
              </w:rPr>
            </w:pPr>
            <w:r>
              <w:rPr>
                <w:rFonts w:ascii="Arial" w:hAnsi="Arial" w:cs="Arial"/>
                <w:lang w:val="en-CA"/>
              </w:rPr>
              <w:t>1</w:t>
            </w:r>
          </w:p>
        </w:tc>
        <w:tc>
          <w:tcPr>
            <w:tcW w:w="1629" w:type="dxa"/>
          </w:tcPr>
          <w:p w14:paraId="4242D6FC" w14:textId="4023ECF1" w:rsidR="0071303B" w:rsidRPr="0040471B" w:rsidRDefault="003F45D0" w:rsidP="0071303B">
            <w:pPr>
              <w:pStyle w:val="CV-TableText"/>
              <w:rPr>
                <w:rStyle w:val="CV-Highlightstar"/>
                <w:rFonts w:ascii="Arial" w:hAnsi="Arial" w:cs="Arial"/>
              </w:rPr>
            </w:pPr>
            <w:r>
              <w:rPr>
                <w:rStyle w:val="CV-Highlightstar"/>
                <w:rFonts w:ascii="Arial" w:hAnsi="Arial" w:cs="Arial"/>
              </w:rPr>
              <w:t>3</w:t>
            </w:r>
          </w:p>
        </w:tc>
      </w:tr>
      <w:tr w:rsidR="0071303B" w:rsidRPr="00B13664" w14:paraId="705059E5" w14:textId="77777777" w:rsidTr="0071303B">
        <w:trPr>
          <w:trHeight w:val="20"/>
        </w:trPr>
        <w:tc>
          <w:tcPr>
            <w:tcW w:w="9856" w:type="dxa"/>
            <w:gridSpan w:val="3"/>
            <w:shd w:val="clear" w:color="auto" w:fill="927DD6" w:themeFill="accent3" w:themeFillTint="99"/>
            <w:hideMark/>
          </w:tcPr>
          <w:p w14:paraId="048B5534" w14:textId="77777777" w:rsidR="0071303B" w:rsidRPr="0040471B" w:rsidRDefault="0071303B" w:rsidP="0071303B">
            <w:pPr>
              <w:pStyle w:val="CV-TableSubtitle"/>
              <w:rPr>
                <w:rFonts w:ascii="Arial" w:hAnsi="Arial" w:cs="Arial"/>
                <w:lang w:val="en-CA"/>
              </w:rPr>
            </w:pPr>
            <w:r w:rsidRPr="0040471B">
              <w:rPr>
                <w:rFonts w:ascii="Arial" w:hAnsi="Arial" w:cs="Arial"/>
                <w:lang w:val="en-CA"/>
              </w:rPr>
              <w:t>Application knowledge</w:t>
            </w:r>
          </w:p>
        </w:tc>
      </w:tr>
      <w:tr w:rsidR="0071303B" w:rsidRPr="00B13664" w14:paraId="1D79FC65" w14:textId="77777777" w:rsidTr="0071303B">
        <w:trPr>
          <w:trHeight w:val="20"/>
        </w:trPr>
        <w:tc>
          <w:tcPr>
            <w:tcW w:w="6090" w:type="dxa"/>
            <w:hideMark/>
          </w:tcPr>
          <w:p w14:paraId="55959443" w14:textId="30B9479F" w:rsidR="0071303B" w:rsidRPr="00B13664" w:rsidRDefault="003F45D0" w:rsidP="0071303B">
            <w:pPr>
              <w:pStyle w:val="CV-TableText"/>
              <w:rPr>
                <w:lang w:val="en-CA"/>
              </w:rPr>
            </w:pPr>
            <w:r>
              <w:rPr>
                <w:lang w:val="en-CA"/>
              </w:rPr>
              <w:t>Telecom BSS</w:t>
            </w:r>
          </w:p>
        </w:tc>
        <w:tc>
          <w:tcPr>
            <w:tcW w:w="2137" w:type="dxa"/>
            <w:hideMark/>
          </w:tcPr>
          <w:p w14:paraId="6665A1BC" w14:textId="62D1AAF1" w:rsidR="0071303B" w:rsidRPr="0040471B" w:rsidRDefault="003F45D0" w:rsidP="0071303B">
            <w:pPr>
              <w:pStyle w:val="CV-TableText"/>
              <w:rPr>
                <w:rFonts w:ascii="Arial" w:hAnsi="Arial" w:cs="Arial"/>
                <w:lang w:val="en-CA"/>
              </w:rPr>
            </w:pPr>
            <w:r>
              <w:rPr>
                <w:rFonts w:ascii="Arial" w:hAnsi="Arial" w:cs="Arial"/>
                <w:lang w:val="en-CA"/>
              </w:rPr>
              <w:t>8</w:t>
            </w:r>
          </w:p>
        </w:tc>
        <w:tc>
          <w:tcPr>
            <w:tcW w:w="1629" w:type="dxa"/>
            <w:hideMark/>
          </w:tcPr>
          <w:p w14:paraId="63FA8981" w14:textId="0EF9E028" w:rsidR="0071303B" w:rsidRPr="0040471B" w:rsidRDefault="003F45D0" w:rsidP="0071303B">
            <w:pPr>
              <w:pStyle w:val="CV-TableText"/>
              <w:rPr>
                <w:rStyle w:val="CV-Blankstar"/>
                <w:rFonts w:ascii="Arial" w:hAnsi="Arial" w:cs="Arial"/>
                <w:lang w:val="en-CA"/>
              </w:rPr>
            </w:pPr>
            <w:r>
              <w:rPr>
                <w:rStyle w:val="CV-Highlightstar"/>
              </w:rPr>
              <w:t>3</w:t>
            </w:r>
          </w:p>
        </w:tc>
      </w:tr>
      <w:tr w:rsidR="0071303B" w:rsidRPr="00B13664" w14:paraId="73562753" w14:textId="77777777" w:rsidTr="0071303B">
        <w:trPr>
          <w:trHeight w:val="20"/>
        </w:trPr>
        <w:tc>
          <w:tcPr>
            <w:tcW w:w="6090" w:type="dxa"/>
            <w:hideMark/>
          </w:tcPr>
          <w:p w14:paraId="6BD4830F" w14:textId="1987E754" w:rsidR="0071303B" w:rsidRPr="00B13664" w:rsidRDefault="003F45D0" w:rsidP="0071303B">
            <w:pPr>
              <w:pStyle w:val="CV-TableText"/>
              <w:rPr>
                <w:lang w:val="en-CA"/>
              </w:rPr>
            </w:pPr>
            <w:r>
              <w:rPr>
                <w:lang w:val="en-CA"/>
              </w:rPr>
              <w:t>Insurance</w:t>
            </w:r>
          </w:p>
        </w:tc>
        <w:tc>
          <w:tcPr>
            <w:tcW w:w="2137" w:type="dxa"/>
            <w:hideMark/>
          </w:tcPr>
          <w:p w14:paraId="52B4C485" w14:textId="7B113C12" w:rsidR="0071303B" w:rsidRPr="0040471B" w:rsidRDefault="003F45D0" w:rsidP="0071303B">
            <w:pPr>
              <w:pStyle w:val="CV-TableText"/>
              <w:rPr>
                <w:rFonts w:ascii="Arial" w:hAnsi="Arial" w:cs="Arial"/>
                <w:lang w:val="en-CA"/>
              </w:rPr>
            </w:pPr>
            <w:r>
              <w:rPr>
                <w:rFonts w:ascii="Arial" w:hAnsi="Arial" w:cs="Arial"/>
                <w:lang w:val="en-CA"/>
              </w:rPr>
              <w:t>2</w:t>
            </w:r>
          </w:p>
        </w:tc>
        <w:tc>
          <w:tcPr>
            <w:tcW w:w="1629" w:type="dxa"/>
            <w:hideMark/>
          </w:tcPr>
          <w:p w14:paraId="7BE3F5B5" w14:textId="1738CCD9" w:rsidR="0071303B" w:rsidRPr="0040471B" w:rsidRDefault="003F45D0" w:rsidP="0071303B">
            <w:pPr>
              <w:pStyle w:val="CV-TableText"/>
              <w:rPr>
                <w:rStyle w:val="CV-Blankstar"/>
                <w:rFonts w:ascii="Arial" w:hAnsi="Arial" w:cs="Arial"/>
                <w:lang w:val="en-CA"/>
              </w:rPr>
            </w:pPr>
            <w:r>
              <w:rPr>
                <w:rStyle w:val="CV-Highlightstar"/>
              </w:rPr>
              <w:t>3</w:t>
            </w:r>
          </w:p>
        </w:tc>
      </w:tr>
      <w:tr w:rsidR="0071303B" w:rsidRPr="00B13664" w14:paraId="23B5B620" w14:textId="77777777" w:rsidTr="0071303B">
        <w:trPr>
          <w:trHeight w:val="20"/>
        </w:trPr>
        <w:tc>
          <w:tcPr>
            <w:tcW w:w="6090" w:type="dxa"/>
            <w:hideMark/>
          </w:tcPr>
          <w:p w14:paraId="4B2F7DAF" w14:textId="08EC4232" w:rsidR="0071303B" w:rsidRPr="00B13664" w:rsidRDefault="003F45D0" w:rsidP="0071303B">
            <w:pPr>
              <w:pStyle w:val="CV-TableText"/>
              <w:rPr>
                <w:lang w:val="en-CA"/>
              </w:rPr>
            </w:pPr>
            <w:r>
              <w:rPr>
                <w:lang w:val="en-CA"/>
              </w:rPr>
              <w:t>Finance</w:t>
            </w:r>
          </w:p>
        </w:tc>
        <w:tc>
          <w:tcPr>
            <w:tcW w:w="2137" w:type="dxa"/>
            <w:hideMark/>
          </w:tcPr>
          <w:p w14:paraId="77F57704" w14:textId="602047BC" w:rsidR="0071303B" w:rsidRPr="0040471B" w:rsidRDefault="003F45D0" w:rsidP="0071303B">
            <w:pPr>
              <w:pStyle w:val="CV-TableText"/>
              <w:rPr>
                <w:rFonts w:ascii="Arial" w:hAnsi="Arial" w:cs="Arial"/>
                <w:lang w:val="en-CA"/>
              </w:rPr>
            </w:pPr>
            <w:r>
              <w:rPr>
                <w:rFonts w:ascii="Arial" w:hAnsi="Arial" w:cs="Arial"/>
                <w:lang w:val="en-CA"/>
              </w:rPr>
              <w:t>5</w:t>
            </w:r>
          </w:p>
        </w:tc>
        <w:tc>
          <w:tcPr>
            <w:tcW w:w="1629" w:type="dxa"/>
            <w:hideMark/>
          </w:tcPr>
          <w:p w14:paraId="1EE3C97E" w14:textId="0EA14118" w:rsidR="0071303B" w:rsidRPr="0040471B" w:rsidRDefault="003F45D0" w:rsidP="0071303B">
            <w:pPr>
              <w:pStyle w:val="CV-TableText"/>
              <w:rPr>
                <w:rStyle w:val="CV-Blankstar"/>
                <w:rFonts w:ascii="Arial" w:hAnsi="Arial" w:cs="Arial"/>
                <w:lang w:val="en-CA"/>
              </w:rPr>
            </w:pPr>
            <w:r>
              <w:rPr>
                <w:rStyle w:val="CV-Highlightstar"/>
              </w:rPr>
              <w:t>3</w:t>
            </w:r>
          </w:p>
        </w:tc>
      </w:tr>
      <w:tr w:rsidR="0071303B" w:rsidRPr="00B13664" w14:paraId="625FF236" w14:textId="77777777" w:rsidTr="0071303B">
        <w:trPr>
          <w:trHeight w:val="20"/>
        </w:trPr>
        <w:tc>
          <w:tcPr>
            <w:tcW w:w="6090" w:type="dxa"/>
            <w:hideMark/>
          </w:tcPr>
          <w:p w14:paraId="0D18AAD1" w14:textId="3168DCA5" w:rsidR="0071303B" w:rsidRPr="00B13664" w:rsidRDefault="003F45D0" w:rsidP="0071303B">
            <w:pPr>
              <w:pStyle w:val="CV-TableText"/>
              <w:rPr>
                <w:lang w:val="en-CA"/>
              </w:rPr>
            </w:pPr>
            <w:r>
              <w:rPr>
                <w:lang w:val="en-CA"/>
              </w:rPr>
              <w:t>Share Markets</w:t>
            </w:r>
          </w:p>
        </w:tc>
        <w:tc>
          <w:tcPr>
            <w:tcW w:w="2137" w:type="dxa"/>
            <w:hideMark/>
          </w:tcPr>
          <w:p w14:paraId="065DC874" w14:textId="58B98534" w:rsidR="0071303B" w:rsidRPr="0040471B" w:rsidRDefault="003F45D0" w:rsidP="0071303B">
            <w:pPr>
              <w:pStyle w:val="CV-TableText"/>
              <w:rPr>
                <w:rFonts w:ascii="Arial" w:hAnsi="Arial" w:cs="Arial"/>
                <w:lang w:val="en-CA"/>
              </w:rPr>
            </w:pPr>
            <w:r>
              <w:rPr>
                <w:rFonts w:ascii="Arial" w:hAnsi="Arial" w:cs="Arial"/>
                <w:lang w:val="en-CA"/>
              </w:rPr>
              <w:t>3</w:t>
            </w:r>
          </w:p>
        </w:tc>
        <w:tc>
          <w:tcPr>
            <w:tcW w:w="1629" w:type="dxa"/>
            <w:hideMark/>
          </w:tcPr>
          <w:p w14:paraId="56DFCA47" w14:textId="663C99AD" w:rsidR="0071303B" w:rsidRPr="0040471B" w:rsidRDefault="003F45D0" w:rsidP="0071303B">
            <w:pPr>
              <w:pStyle w:val="CV-TableText"/>
              <w:rPr>
                <w:rStyle w:val="CV-Blankstar"/>
                <w:rFonts w:ascii="Arial" w:hAnsi="Arial" w:cs="Arial"/>
                <w:lang w:val="en-CA"/>
              </w:rPr>
            </w:pPr>
            <w:r>
              <w:rPr>
                <w:rStyle w:val="CV-Highlightstar"/>
              </w:rPr>
              <w:t>3</w:t>
            </w:r>
          </w:p>
        </w:tc>
      </w:tr>
      <w:tr w:rsidR="0071303B" w:rsidRPr="00B13664" w14:paraId="334A51F4" w14:textId="77777777" w:rsidTr="0071303B">
        <w:trPr>
          <w:trHeight w:val="20"/>
        </w:trPr>
        <w:tc>
          <w:tcPr>
            <w:tcW w:w="9856" w:type="dxa"/>
            <w:gridSpan w:val="3"/>
            <w:shd w:val="clear" w:color="auto" w:fill="927DD6" w:themeFill="accent3" w:themeFillTint="99"/>
            <w:hideMark/>
          </w:tcPr>
          <w:p w14:paraId="15DBFB74" w14:textId="77777777" w:rsidR="0071303B" w:rsidRPr="0040471B" w:rsidRDefault="0071303B" w:rsidP="0071303B">
            <w:pPr>
              <w:pStyle w:val="CV-TableSubtitle"/>
              <w:rPr>
                <w:rFonts w:ascii="Arial" w:hAnsi="Arial" w:cs="Arial"/>
                <w:lang w:val="en-CA"/>
              </w:rPr>
            </w:pPr>
            <w:r w:rsidRPr="0040471B">
              <w:rPr>
                <w:rFonts w:ascii="Arial" w:hAnsi="Arial" w:cs="Arial"/>
                <w:lang w:val="en-CA"/>
              </w:rPr>
              <w:t>IT disciplines</w:t>
            </w:r>
          </w:p>
        </w:tc>
      </w:tr>
      <w:tr w:rsidR="0071303B" w:rsidRPr="00B13664" w14:paraId="3027A55F" w14:textId="77777777" w:rsidTr="0071303B">
        <w:trPr>
          <w:trHeight w:val="20"/>
        </w:trPr>
        <w:tc>
          <w:tcPr>
            <w:tcW w:w="6090" w:type="dxa"/>
            <w:hideMark/>
          </w:tcPr>
          <w:p w14:paraId="4536DC0D" w14:textId="2971F7B2" w:rsidR="0071303B" w:rsidRPr="00B13664" w:rsidRDefault="0071303B" w:rsidP="0071303B">
            <w:pPr>
              <w:pStyle w:val="CV-TableText"/>
              <w:rPr>
                <w:lang w:val="en-CA"/>
              </w:rPr>
            </w:pPr>
            <w:r>
              <w:rPr>
                <w:lang w:val="en-CA"/>
              </w:rPr>
              <w:t>Development</w:t>
            </w:r>
          </w:p>
        </w:tc>
        <w:tc>
          <w:tcPr>
            <w:tcW w:w="2137" w:type="dxa"/>
            <w:hideMark/>
          </w:tcPr>
          <w:p w14:paraId="64A4B377" w14:textId="4202925B" w:rsidR="0071303B" w:rsidRPr="0040471B" w:rsidRDefault="0071303B" w:rsidP="0071303B">
            <w:pPr>
              <w:pStyle w:val="CV-TableText"/>
              <w:rPr>
                <w:rFonts w:ascii="Arial" w:hAnsi="Arial" w:cs="Arial"/>
                <w:lang w:val="en-CA"/>
              </w:rPr>
            </w:pPr>
            <w:r>
              <w:rPr>
                <w:rFonts w:ascii="Arial" w:hAnsi="Arial" w:cs="Arial"/>
                <w:lang w:val="en-CA"/>
              </w:rPr>
              <w:t>12</w:t>
            </w:r>
          </w:p>
        </w:tc>
        <w:tc>
          <w:tcPr>
            <w:tcW w:w="1629" w:type="dxa"/>
            <w:hideMark/>
          </w:tcPr>
          <w:p w14:paraId="1D85C6C8" w14:textId="65A2A428" w:rsidR="0071303B" w:rsidRPr="0040471B" w:rsidRDefault="003F45D0" w:rsidP="0071303B">
            <w:pPr>
              <w:pStyle w:val="CV-TableText"/>
              <w:rPr>
                <w:rStyle w:val="CV-Blankstar"/>
                <w:rFonts w:ascii="Arial" w:hAnsi="Arial" w:cs="Arial"/>
                <w:lang w:val="en-CA"/>
              </w:rPr>
            </w:pPr>
            <w:r>
              <w:rPr>
                <w:rStyle w:val="CV-Highlightstar"/>
              </w:rPr>
              <w:t>4</w:t>
            </w:r>
          </w:p>
        </w:tc>
      </w:tr>
      <w:tr w:rsidR="0071303B" w:rsidRPr="00B13664" w14:paraId="472DE3AD" w14:textId="77777777" w:rsidTr="0071303B">
        <w:trPr>
          <w:trHeight w:val="20"/>
        </w:trPr>
        <w:tc>
          <w:tcPr>
            <w:tcW w:w="6090" w:type="dxa"/>
            <w:hideMark/>
          </w:tcPr>
          <w:p w14:paraId="7C00089F" w14:textId="5299AA9B" w:rsidR="0071303B" w:rsidRPr="00B13664" w:rsidRDefault="0071303B" w:rsidP="0071303B">
            <w:pPr>
              <w:pStyle w:val="CV-TableText"/>
              <w:rPr>
                <w:lang w:val="en-CA"/>
              </w:rPr>
            </w:pPr>
            <w:r>
              <w:rPr>
                <w:lang w:val="en-CA"/>
              </w:rPr>
              <w:t>DevOps</w:t>
            </w:r>
          </w:p>
        </w:tc>
        <w:tc>
          <w:tcPr>
            <w:tcW w:w="2137" w:type="dxa"/>
            <w:hideMark/>
          </w:tcPr>
          <w:p w14:paraId="2857B72C" w14:textId="1B1FA032" w:rsidR="0071303B" w:rsidRPr="0040471B" w:rsidRDefault="0071303B" w:rsidP="0071303B">
            <w:pPr>
              <w:pStyle w:val="CV-TableText"/>
              <w:rPr>
                <w:rFonts w:ascii="Arial" w:hAnsi="Arial" w:cs="Arial"/>
                <w:lang w:val="en-CA"/>
              </w:rPr>
            </w:pPr>
            <w:r>
              <w:rPr>
                <w:rFonts w:ascii="Arial" w:hAnsi="Arial" w:cs="Arial"/>
                <w:lang w:val="en-CA"/>
              </w:rPr>
              <w:t>1</w:t>
            </w:r>
          </w:p>
        </w:tc>
        <w:tc>
          <w:tcPr>
            <w:tcW w:w="1629" w:type="dxa"/>
            <w:hideMark/>
          </w:tcPr>
          <w:p w14:paraId="481ACCC1" w14:textId="7AD572A5" w:rsidR="0071303B" w:rsidRPr="0040471B" w:rsidRDefault="003F45D0" w:rsidP="0071303B">
            <w:pPr>
              <w:pStyle w:val="CV-TableText"/>
              <w:rPr>
                <w:rStyle w:val="CV-Highlightstar"/>
                <w:rFonts w:ascii="Arial" w:hAnsi="Arial" w:cs="Arial"/>
                <w:lang w:val="en-CA"/>
              </w:rPr>
            </w:pPr>
            <w:r>
              <w:rPr>
                <w:rStyle w:val="CV-Highlightstar"/>
                <w:rFonts w:ascii="Arial" w:hAnsi="Arial" w:cs="Arial"/>
              </w:rPr>
              <w:t>2</w:t>
            </w:r>
          </w:p>
        </w:tc>
      </w:tr>
      <w:tr w:rsidR="0071303B" w:rsidRPr="00B13664" w14:paraId="63A64C63" w14:textId="77777777" w:rsidTr="0071303B">
        <w:trPr>
          <w:trHeight w:val="20"/>
        </w:trPr>
        <w:tc>
          <w:tcPr>
            <w:tcW w:w="6090" w:type="dxa"/>
            <w:hideMark/>
          </w:tcPr>
          <w:p w14:paraId="46843C57" w14:textId="5332E012" w:rsidR="0071303B" w:rsidRPr="00B13664" w:rsidRDefault="0071303B" w:rsidP="0071303B">
            <w:pPr>
              <w:pStyle w:val="CV-TableText"/>
              <w:rPr>
                <w:lang w:val="en-CA"/>
              </w:rPr>
            </w:pPr>
            <w:r>
              <w:rPr>
                <w:lang w:val="en-CA"/>
              </w:rPr>
              <w:t>Design</w:t>
            </w:r>
          </w:p>
        </w:tc>
        <w:tc>
          <w:tcPr>
            <w:tcW w:w="2137" w:type="dxa"/>
            <w:hideMark/>
          </w:tcPr>
          <w:p w14:paraId="5A0B9CF0" w14:textId="3779997C" w:rsidR="0071303B" w:rsidRPr="0040471B" w:rsidRDefault="0071303B" w:rsidP="0071303B">
            <w:pPr>
              <w:pStyle w:val="CV-TableText"/>
              <w:rPr>
                <w:rFonts w:ascii="Arial" w:hAnsi="Arial" w:cs="Arial"/>
                <w:lang w:val="en-CA"/>
              </w:rPr>
            </w:pPr>
            <w:r>
              <w:rPr>
                <w:rFonts w:ascii="Arial" w:hAnsi="Arial" w:cs="Arial"/>
                <w:lang w:val="en-CA"/>
              </w:rPr>
              <w:t>5</w:t>
            </w:r>
          </w:p>
        </w:tc>
        <w:tc>
          <w:tcPr>
            <w:tcW w:w="1629" w:type="dxa"/>
            <w:hideMark/>
          </w:tcPr>
          <w:p w14:paraId="0A907A08" w14:textId="77777777" w:rsidR="0071303B" w:rsidRPr="0040471B" w:rsidRDefault="0071303B" w:rsidP="0071303B">
            <w:pPr>
              <w:pStyle w:val="CV-TableText"/>
              <w:rPr>
                <w:rStyle w:val="CV-Highlightstar"/>
                <w:rFonts w:ascii="Arial" w:hAnsi="Arial" w:cs="Arial"/>
                <w:lang w:val="en-CA"/>
              </w:rPr>
            </w:pPr>
            <w:r w:rsidRPr="0040471B">
              <w:rPr>
                <w:rStyle w:val="CV-Highlightstar"/>
                <w:rFonts w:ascii="Arial" w:hAnsi="Arial" w:cs="Arial"/>
                <w:lang w:val="en-CA"/>
              </w:rPr>
              <w:t>3</w:t>
            </w:r>
          </w:p>
        </w:tc>
      </w:tr>
      <w:tr w:rsidR="0071303B" w:rsidRPr="00B13664" w14:paraId="32B8643B" w14:textId="77777777" w:rsidTr="0071303B">
        <w:trPr>
          <w:trHeight w:val="20"/>
        </w:trPr>
        <w:tc>
          <w:tcPr>
            <w:tcW w:w="6090" w:type="dxa"/>
            <w:hideMark/>
          </w:tcPr>
          <w:p w14:paraId="7DCD56BD" w14:textId="64778CE3" w:rsidR="0071303B" w:rsidRPr="00B13664" w:rsidRDefault="0071303B" w:rsidP="0071303B">
            <w:pPr>
              <w:pStyle w:val="CV-TableText"/>
              <w:rPr>
                <w:lang w:val="en-CA"/>
              </w:rPr>
            </w:pPr>
            <w:r>
              <w:rPr>
                <w:lang w:val="en-CA"/>
              </w:rPr>
              <w:t>Team Leading</w:t>
            </w:r>
          </w:p>
        </w:tc>
        <w:tc>
          <w:tcPr>
            <w:tcW w:w="2137" w:type="dxa"/>
            <w:hideMark/>
          </w:tcPr>
          <w:p w14:paraId="49859CA0" w14:textId="0B03B4B7" w:rsidR="0071303B" w:rsidRPr="0040471B" w:rsidRDefault="0071303B" w:rsidP="0071303B">
            <w:pPr>
              <w:pStyle w:val="CV-TableText"/>
              <w:rPr>
                <w:rFonts w:ascii="Arial" w:hAnsi="Arial" w:cs="Arial"/>
                <w:lang w:val="en-CA"/>
              </w:rPr>
            </w:pPr>
            <w:r>
              <w:rPr>
                <w:rFonts w:ascii="Arial" w:hAnsi="Arial" w:cs="Arial"/>
                <w:lang w:val="en-CA"/>
              </w:rPr>
              <w:t>3</w:t>
            </w:r>
          </w:p>
        </w:tc>
        <w:tc>
          <w:tcPr>
            <w:tcW w:w="1629" w:type="dxa"/>
            <w:hideMark/>
          </w:tcPr>
          <w:p w14:paraId="25D68BA8" w14:textId="235B2119" w:rsidR="0071303B" w:rsidRPr="0040471B" w:rsidRDefault="003F45D0" w:rsidP="0071303B">
            <w:pPr>
              <w:pStyle w:val="CV-TableText"/>
              <w:rPr>
                <w:rStyle w:val="CV-Highlightstar"/>
                <w:rFonts w:ascii="Arial" w:hAnsi="Arial" w:cs="Arial"/>
                <w:lang w:val="en-CA"/>
              </w:rPr>
            </w:pPr>
            <w:r>
              <w:rPr>
                <w:rStyle w:val="CV-Highlightstar"/>
                <w:rFonts w:ascii="Arial" w:hAnsi="Arial" w:cs="Arial"/>
              </w:rPr>
              <w:t>3</w:t>
            </w:r>
          </w:p>
        </w:tc>
      </w:tr>
      <w:tr w:rsidR="0071303B" w:rsidRPr="00B13664" w14:paraId="366C930F" w14:textId="77777777" w:rsidTr="0071303B">
        <w:trPr>
          <w:trHeight w:val="20"/>
        </w:trPr>
        <w:tc>
          <w:tcPr>
            <w:tcW w:w="9856" w:type="dxa"/>
            <w:gridSpan w:val="3"/>
            <w:shd w:val="clear" w:color="auto" w:fill="927DD6" w:themeFill="accent3" w:themeFillTint="99"/>
            <w:hideMark/>
          </w:tcPr>
          <w:p w14:paraId="66E9E7C0" w14:textId="77777777" w:rsidR="0071303B" w:rsidRPr="0040471B" w:rsidRDefault="0071303B" w:rsidP="0071303B">
            <w:pPr>
              <w:pStyle w:val="CV-TableSubtitle"/>
              <w:rPr>
                <w:rFonts w:ascii="Arial" w:hAnsi="Arial" w:cs="Arial"/>
                <w:lang w:val="en-CA"/>
              </w:rPr>
            </w:pPr>
            <w:r w:rsidRPr="0040471B">
              <w:rPr>
                <w:rFonts w:ascii="Arial" w:hAnsi="Arial" w:cs="Arial"/>
                <w:lang w:val="en-CA"/>
              </w:rPr>
              <w:t>Industry knowledge</w:t>
            </w:r>
          </w:p>
        </w:tc>
      </w:tr>
      <w:tr w:rsidR="0071303B" w:rsidRPr="00B13664" w14:paraId="6E190569" w14:textId="77777777" w:rsidTr="0071303B">
        <w:trPr>
          <w:trHeight w:val="20"/>
        </w:trPr>
        <w:tc>
          <w:tcPr>
            <w:tcW w:w="6090" w:type="dxa"/>
            <w:hideMark/>
          </w:tcPr>
          <w:p w14:paraId="7E5265E9" w14:textId="684EC788" w:rsidR="0071303B" w:rsidRPr="00B13664" w:rsidRDefault="0071303B" w:rsidP="0071303B">
            <w:pPr>
              <w:pStyle w:val="CV-TableText"/>
              <w:rPr>
                <w:lang w:val="en-CA"/>
              </w:rPr>
            </w:pPr>
            <w:r>
              <w:rPr>
                <w:lang w:val="en-CA"/>
              </w:rPr>
              <w:t>Telecom</w:t>
            </w:r>
          </w:p>
        </w:tc>
        <w:tc>
          <w:tcPr>
            <w:tcW w:w="2137" w:type="dxa"/>
            <w:hideMark/>
          </w:tcPr>
          <w:p w14:paraId="3A1C9614" w14:textId="2C50267C" w:rsidR="0071303B" w:rsidRPr="0040471B" w:rsidRDefault="0071303B" w:rsidP="0071303B">
            <w:pPr>
              <w:pStyle w:val="CV-TableText"/>
              <w:rPr>
                <w:rFonts w:ascii="Arial" w:hAnsi="Arial" w:cs="Arial"/>
                <w:lang w:val="en-CA"/>
              </w:rPr>
            </w:pPr>
            <w:r>
              <w:rPr>
                <w:rFonts w:ascii="Arial" w:hAnsi="Arial" w:cs="Arial"/>
                <w:lang w:val="en-CA"/>
              </w:rPr>
              <w:t>10</w:t>
            </w:r>
          </w:p>
        </w:tc>
        <w:tc>
          <w:tcPr>
            <w:tcW w:w="1629" w:type="dxa"/>
            <w:hideMark/>
          </w:tcPr>
          <w:p w14:paraId="75B64F9C" w14:textId="22E79670" w:rsidR="0071303B" w:rsidRPr="0040471B" w:rsidRDefault="003F45D0" w:rsidP="0071303B">
            <w:pPr>
              <w:pStyle w:val="CV-TableText"/>
              <w:rPr>
                <w:rStyle w:val="CV-Blankstar"/>
                <w:rFonts w:ascii="Arial" w:hAnsi="Arial" w:cs="Arial"/>
                <w:lang w:val="en-CA"/>
              </w:rPr>
            </w:pPr>
            <w:r>
              <w:rPr>
                <w:rStyle w:val="CV-Highlightstar"/>
              </w:rPr>
              <w:t>3</w:t>
            </w:r>
          </w:p>
        </w:tc>
      </w:tr>
      <w:tr w:rsidR="0071303B" w:rsidRPr="00B13664" w14:paraId="7B6954A6" w14:textId="77777777" w:rsidTr="0071303B">
        <w:trPr>
          <w:trHeight w:val="20"/>
        </w:trPr>
        <w:tc>
          <w:tcPr>
            <w:tcW w:w="6090" w:type="dxa"/>
            <w:hideMark/>
          </w:tcPr>
          <w:p w14:paraId="50F18328" w14:textId="09E67C03" w:rsidR="0071303B" w:rsidRPr="00B13664" w:rsidRDefault="0071303B" w:rsidP="0071303B">
            <w:pPr>
              <w:pStyle w:val="CV-TableText"/>
              <w:rPr>
                <w:lang w:val="en-CA"/>
              </w:rPr>
            </w:pPr>
            <w:r>
              <w:rPr>
                <w:lang w:val="en-CA"/>
              </w:rPr>
              <w:t>Manufacturing &amp; Inventory</w:t>
            </w:r>
          </w:p>
        </w:tc>
        <w:tc>
          <w:tcPr>
            <w:tcW w:w="2137" w:type="dxa"/>
            <w:hideMark/>
          </w:tcPr>
          <w:p w14:paraId="5C4172AA" w14:textId="0F6E6032" w:rsidR="0071303B" w:rsidRPr="0040471B" w:rsidRDefault="0071303B" w:rsidP="0071303B">
            <w:pPr>
              <w:pStyle w:val="CV-TableText"/>
              <w:rPr>
                <w:rFonts w:ascii="Arial" w:hAnsi="Arial" w:cs="Arial"/>
                <w:lang w:val="en-CA"/>
              </w:rPr>
            </w:pPr>
            <w:r>
              <w:rPr>
                <w:rFonts w:ascii="Arial" w:hAnsi="Arial" w:cs="Arial"/>
                <w:lang w:val="en-CA"/>
              </w:rPr>
              <w:t>2</w:t>
            </w:r>
          </w:p>
        </w:tc>
        <w:tc>
          <w:tcPr>
            <w:tcW w:w="1629" w:type="dxa"/>
            <w:hideMark/>
          </w:tcPr>
          <w:p w14:paraId="55D8DB7E" w14:textId="216207D2" w:rsidR="0071303B" w:rsidRPr="0040471B" w:rsidRDefault="003F45D0" w:rsidP="0071303B">
            <w:pPr>
              <w:pStyle w:val="CV-TableText"/>
              <w:rPr>
                <w:rStyle w:val="CV-Blankstar"/>
                <w:rFonts w:ascii="Arial" w:hAnsi="Arial" w:cs="Arial"/>
                <w:lang w:val="en-CA"/>
              </w:rPr>
            </w:pPr>
            <w:r>
              <w:rPr>
                <w:rStyle w:val="CV-Highlightstar"/>
              </w:rPr>
              <w:t>3</w:t>
            </w:r>
          </w:p>
        </w:tc>
      </w:tr>
      <w:tr w:rsidR="0071303B" w:rsidRPr="00B13664" w14:paraId="7F2D4C50" w14:textId="77777777" w:rsidTr="0071303B">
        <w:trPr>
          <w:trHeight w:val="20"/>
        </w:trPr>
        <w:tc>
          <w:tcPr>
            <w:tcW w:w="6090" w:type="dxa"/>
          </w:tcPr>
          <w:p w14:paraId="711B8277" w14:textId="5CA07F0F" w:rsidR="0071303B" w:rsidRDefault="0071303B" w:rsidP="0071303B">
            <w:pPr>
              <w:pStyle w:val="CV-TableText"/>
              <w:rPr>
                <w:lang w:val="en-CA"/>
              </w:rPr>
            </w:pPr>
            <w:r>
              <w:rPr>
                <w:lang w:val="en-CA"/>
              </w:rPr>
              <w:t>BFSI</w:t>
            </w:r>
          </w:p>
        </w:tc>
        <w:tc>
          <w:tcPr>
            <w:tcW w:w="2137" w:type="dxa"/>
          </w:tcPr>
          <w:p w14:paraId="47690F0F" w14:textId="14374296" w:rsidR="0071303B" w:rsidRDefault="0071303B" w:rsidP="0071303B">
            <w:pPr>
              <w:pStyle w:val="CV-TableText"/>
              <w:rPr>
                <w:rFonts w:ascii="Arial" w:hAnsi="Arial" w:cs="Arial"/>
                <w:lang w:val="en-CA"/>
              </w:rPr>
            </w:pPr>
            <w:r>
              <w:rPr>
                <w:rFonts w:ascii="Arial" w:hAnsi="Arial" w:cs="Arial"/>
                <w:lang w:val="en-CA"/>
              </w:rPr>
              <w:t>3</w:t>
            </w:r>
          </w:p>
        </w:tc>
        <w:tc>
          <w:tcPr>
            <w:tcW w:w="1629" w:type="dxa"/>
          </w:tcPr>
          <w:p w14:paraId="247387CB" w14:textId="57302992" w:rsidR="0071303B" w:rsidRPr="0040471B" w:rsidRDefault="003F45D0" w:rsidP="0071303B">
            <w:pPr>
              <w:pStyle w:val="CV-TableText"/>
              <w:rPr>
                <w:rStyle w:val="CV-Highlightstar"/>
                <w:rFonts w:ascii="Arial" w:hAnsi="Arial" w:cs="Arial"/>
              </w:rPr>
            </w:pPr>
            <w:r>
              <w:rPr>
                <w:rStyle w:val="CV-Highlightstar"/>
                <w:rFonts w:ascii="Arial" w:hAnsi="Arial" w:cs="Arial"/>
              </w:rPr>
              <w:t>3</w:t>
            </w:r>
          </w:p>
        </w:tc>
      </w:tr>
      <w:tr w:rsidR="0071303B" w:rsidRPr="00B13664" w14:paraId="2E37B305" w14:textId="77777777" w:rsidTr="0071303B">
        <w:trPr>
          <w:trHeight w:val="20"/>
        </w:trPr>
        <w:tc>
          <w:tcPr>
            <w:tcW w:w="6090" w:type="dxa"/>
          </w:tcPr>
          <w:p w14:paraId="25B4F81C" w14:textId="509F10ED" w:rsidR="0071303B" w:rsidRDefault="0071303B" w:rsidP="0071303B">
            <w:pPr>
              <w:pStyle w:val="CV-TableText"/>
              <w:rPr>
                <w:lang w:val="en-CA"/>
              </w:rPr>
            </w:pPr>
            <w:r>
              <w:rPr>
                <w:lang w:val="en-CA"/>
              </w:rPr>
              <w:t>Energy &amp; Utilities</w:t>
            </w:r>
          </w:p>
        </w:tc>
        <w:tc>
          <w:tcPr>
            <w:tcW w:w="2137" w:type="dxa"/>
          </w:tcPr>
          <w:p w14:paraId="2A9F11A8" w14:textId="0159350F" w:rsidR="0071303B" w:rsidRDefault="0071303B" w:rsidP="0071303B">
            <w:pPr>
              <w:pStyle w:val="CV-TableText"/>
              <w:rPr>
                <w:rFonts w:ascii="Arial" w:hAnsi="Arial" w:cs="Arial"/>
                <w:lang w:val="en-CA"/>
              </w:rPr>
            </w:pPr>
            <w:r>
              <w:rPr>
                <w:rFonts w:ascii="Arial" w:hAnsi="Arial" w:cs="Arial"/>
                <w:lang w:val="en-CA"/>
              </w:rPr>
              <w:t>1</w:t>
            </w:r>
          </w:p>
        </w:tc>
        <w:tc>
          <w:tcPr>
            <w:tcW w:w="1629" w:type="dxa"/>
          </w:tcPr>
          <w:p w14:paraId="33751873" w14:textId="0A700CEF" w:rsidR="0071303B" w:rsidRPr="0040471B" w:rsidRDefault="003F45D0" w:rsidP="0071303B">
            <w:pPr>
              <w:pStyle w:val="CV-TableText"/>
              <w:rPr>
                <w:rStyle w:val="CV-Highlightstar"/>
                <w:rFonts w:ascii="Arial" w:hAnsi="Arial" w:cs="Arial"/>
              </w:rPr>
            </w:pPr>
            <w:r>
              <w:rPr>
                <w:rStyle w:val="CV-Highlightstar"/>
                <w:rFonts w:ascii="Arial" w:hAnsi="Arial" w:cs="Arial"/>
              </w:rPr>
              <w:t>3</w:t>
            </w:r>
          </w:p>
        </w:tc>
      </w:tr>
      <w:tr w:rsidR="0071303B" w:rsidRPr="00B13664" w14:paraId="6C94787D" w14:textId="77777777" w:rsidTr="0071303B">
        <w:trPr>
          <w:trHeight w:val="20"/>
        </w:trPr>
        <w:tc>
          <w:tcPr>
            <w:tcW w:w="9856" w:type="dxa"/>
            <w:gridSpan w:val="3"/>
            <w:shd w:val="clear" w:color="auto" w:fill="927DD6" w:themeFill="accent3" w:themeFillTint="99"/>
            <w:hideMark/>
          </w:tcPr>
          <w:p w14:paraId="12E16961" w14:textId="77777777" w:rsidR="0071303B" w:rsidRPr="0040471B" w:rsidRDefault="0071303B" w:rsidP="0071303B">
            <w:pPr>
              <w:pStyle w:val="CV-TableSubtitle"/>
              <w:rPr>
                <w:rFonts w:ascii="Arial" w:hAnsi="Arial" w:cs="Arial"/>
                <w:lang w:val="en-CA"/>
              </w:rPr>
            </w:pPr>
            <w:r w:rsidRPr="0040471B">
              <w:rPr>
                <w:rFonts w:ascii="Arial" w:hAnsi="Arial" w:cs="Arial"/>
                <w:lang w:val="en-CA"/>
              </w:rPr>
              <w:t>Other relevant skills</w:t>
            </w:r>
          </w:p>
        </w:tc>
      </w:tr>
      <w:tr w:rsidR="0071303B" w:rsidRPr="00B13664" w14:paraId="6EB54A0E" w14:textId="77777777" w:rsidTr="0071303B">
        <w:trPr>
          <w:trHeight w:val="20"/>
        </w:trPr>
        <w:tc>
          <w:tcPr>
            <w:tcW w:w="6090" w:type="dxa"/>
            <w:hideMark/>
          </w:tcPr>
          <w:p w14:paraId="16DF53D7" w14:textId="07ACEA7E" w:rsidR="0071303B" w:rsidRPr="00B13664" w:rsidRDefault="0071303B" w:rsidP="0071303B">
            <w:pPr>
              <w:pStyle w:val="CV-TableText"/>
              <w:rPr>
                <w:lang w:val="en-CA"/>
              </w:rPr>
            </w:pPr>
          </w:p>
        </w:tc>
        <w:tc>
          <w:tcPr>
            <w:tcW w:w="2137" w:type="dxa"/>
            <w:hideMark/>
          </w:tcPr>
          <w:p w14:paraId="10A01F79" w14:textId="77777777" w:rsidR="0071303B" w:rsidRPr="0040471B" w:rsidRDefault="0071303B" w:rsidP="0071303B">
            <w:pPr>
              <w:pStyle w:val="CV-TableText"/>
              <w:rPr>
                <w:rFonts w:ascii="Arial" w:hAnsi="Arial" w:cs="Arial"/>
                <w:lang w:val="en-CA"/>
              </w:rPr>
            </w:pPr>
            <w:r w:rsidRPr="0040471B">
              <w:rPr>
                <w:rFonts w:ascii="Arial" w:hAnsi="Arial" w:cs="Arial"/>
                <w:lang w:val="en-CA"/>
              </w:rPr>
              <w:t>0</w:t>
            </w:r>
          </w:p>
        </w:tc>
        <w:tc>
          <w:tcPr>
            <w:tcW w:w="1629" w:type="dxa"/>
            <w:hideMark/>
          </w:tcPr>
          <w:p w14:paraId="69E4198E" w14:textId="77777777" w:rsidR="0071303B" w:rsidRPr="0040471B" w:rsidRDefault="0071303B" w:rsidP="0071303B">
            <w:pPr>
              <w:pStyle w:val="CV-TableText"/>
              <w:rPr>
                <w:rStyle w:val="CV-Blankstar"/>
                <w:rFonts w:ascii="Arial" w:hAnsi="Arial" w:cs="Arial"/>
                <w:lang w:val="en-CA"/>
              </w:rPr>
            </w:pPr>
            <w:r w:rsidRPr="0040471B">
              <w:rPr>
                <w:rStyle w:val="CV-Highlightstar"/>
                <w:rFonts w:ascii="Arial" w:hAnsi="Arial" w:cs="Arial"/>
                <w:lang w:val="en-CA"/>
              </w:rPr>
              <w:t>1</w:t>
            </w:r>
          </w:p>
        </w:tc>
      </w:tr>
      <w:tr w:rsidR="0071303B" w:rsidRPr="00B13664" w14:paraId="6FE8035C" w14:textId="77777777" w:rsidTr="0071303B">
        <w:trPr>
          <w:trHeight w:val="20"/>
        </w:trPr>
        <w:tc>
          <w:tcPr>
            <w:tcW w:w="6090" w:type="dxa"/>
            <w:hideMark/>
          </w:tcPr>
          <w:p w14:paraId="3BE6E363" w14:textId="0FACAA0F" w:rsidR="0071303B" w:rsidRPr="00B13664" w:rsidRDefault="0071303B" w:rsidP="0071303B">
            <w:pPr>
              <w:pStyle w:val="CV-TableText"/>
              <w:rPr>
                <w:lang w:val="en-CA"/>
              </w:rPr>
            </w:pPr>
          </w:p>
        </w:tc>
        <w:tc>
          <w:tcPr>
            <w:tcW w:w="2137" w:type="dxa"/>
            <w:hideMark/>
          </w:tcPr>
          <w:p w14:paraId="23AE20D0" w14:textId="77777777" w:rsidR="0071303B" w:rsidRPr="0040471B" w:rsidRDefault="0071303B" w:rsidP="0071303B">
            <w:pPr>
              <w:pStyle w:val="CV-TableText"/>
              <w:rPr>
                <w:rFonts w:ascii="Arial" w:hAnsi="Arial" w:cs="Arial"/>
                <w:lang w:val="en-CA"/>
              </w:rPr>
            </w:pPr>
            <w:r w:rsidRPr="0040471B">
              <w:rPr>
                <w:rFonts w:ascii="Arial" w:hAnsi="Arial" w:cs="Arial"/>
                <w:lang w:val="en-CA"/>
              </w:rPr>
              <w:t>0</w:t>
            </w:r>
          </w:p>
        </w:tc>
        <w:tc>
          <w:tcPr>
            <w:tcW w:w="1629" w:type="dxa"/>
            <w:hideMark/>
          </w:tcPr>
          <w:p w14:paraId="6A2D88DA" w14:textId="77777777" w:rsidR="0071303B" w:rsidRPr="0040471B" w:rsidRDefault="0071303B" w:rsidP="0071303B">
            <w:pPr>
              <w:pStyle w:val="CV-TableText"/>
              <w:rPr>
                <w:rStyle w:val="CV-Highlightstar"/>
                <w:rFonts w:ascii="Arial" w:hAnsi="Arial" w:cs="Arial"/>
                <w:lang w:val="en-CA"/>
              </w:rPr>
            </w:pPr>
            <w:r w:rsidRPr="0040471B">
              <w:rPr>
                <w:rStyle w:val="CV-Highlightstar"/>
                <w:rFonts w:ascii="Arial" w:hAnsi="Arial" w:cs="Arial"/>
              </w:rPr>
              <w:t>2</w:t>
            </w:r>
          </w:p>
        </w:tc>
      </w:tr>
    </w:tbl>
    <w:p w14:paraId="32D5DD67" w14:textId="77777777" w:rsidR="00AC06C8" w:rsidRPr="0040471B" w:rsidRDefault="008F44FC" w:rsidP="00B13FB5">
      <w:pPr>
        <w:pStyle w:val="FootnoteText"/>
        <w:spacing w:before="120"/>
        <w:rPr>
          <w:rFonts w:ascii="Arial" w:hAnsi="Arial" w:cs="Arial"/>
          <w:lang w:val="en-CA"/>
        </w:rPr>
      </w:pPr>
      <w:r w:rsidRPr="0040471B">
        <w:rPr>
          <w:rFonts w:ascii="Arial" w:hAnsi="Arial" w:cs="Arial"/>
          <w:lang w:val="en-CA"/>
        </w:rPr>
        <w:t>*Skill Level: </w:t>
      </w:r>
      <w:r w:rsidR="00DC47A4" w:rsidRPr="0040471B">
        <w:rPr>
          <w:rStyle w:val="CV-Highlightstar"/>
          <w:rFonts w:ascii="Arial" w:hAnsi="Arial" w:cs="Arial"/>
          <w:lang w:val="en-CA"/>
        </w:rPr>
        <w:t xml:space="preserve">1 </w:t>
      </w:r>
      <w:r w:rsidRPr="0040471B">
        <w:rPr>
          <w:rFonts w:ascii="Arial" w:hAnsi="Arial" w:cs="Arial"/>
          <w:lang w:val="en-CA"/>
        </w:rPr>
        <w:t>= Basic, </w:t>
      </w:r>
      <w:r w:rsidR="00DC47A4" w:rsidRPr="0040471B">
        <w:rPr>
          <w:rStyle w:val="CV-Highlightstar"/>
          <w:rFonts w:ascii="Arial" w:hAnsi="Arial" w:cs="Arial"/>
        </w:rPr>
        <w:t>2</w:t>
      </w:r>
      <w:r w:rsidRPr="0040471B">
        <w:rPr>
          <w:rFonts w:ascii="Arial" w:hAnsi="Arial" w:cs="Arial"/>
          <w:lang w:val="en-CA"/>
        </w:rPr>
        <w:t> = Intermediate, </w:t>
      </w:r>
      <w:r w:rsidR="00DC47A4" w:rsidRPr="0040471B">
        <w:rPr>
          <w:rStyle w:val="CV-Highlightstar"/>
          <w:rFonts w:ascii="Arial" w:hAnsi="Arial" w:cs="Arial"/>
          <w:lang w:val="en-CA"/>
        </w:rPr>
        <w:t xml:space="preserve">3 </w:t>
      </w:r>
      <w:r w:rsidRPr="0040471B">
        <w:rPr>
          <w:rFonts w:ascii="Arial" w:hAnsi="Arial" w:cs="Arial"/>
          <w:lang w:val="en-CA"/>
        </w:rPr>
        <w:t>= Advanced, </w:t>
      </w:r>
      <w:r w:rsidR="00DC47A4" w:rsidRPr="0040471B">
        <w:rPr>
          <w:rStyle w:val="CV-Highlightstar"/>
          <w:rFonts w:ascii="Arial" w:hAnsi="Arial" w:cs="Arial"/>
          <w:lang w:val="en-CA"/>
        </w:rPr>
        <w:t xml:space="preserve">4 </w:t>
      </w:r>
      <w:r w:rsidRPr="0040471B">
        <w:rPr>
          <w:rFonts w:ascii="Arial" w:hAnsi="Arial" w:cs="Arial"/>
          <w:lang w:val="en-CA"/>
        </w:rPr>
        <w:t>= Expert</w:t>
      </w:r>
    </w:p>
    <w:p w14:paraId="519B915B" w14:textId="77777777" w:rsidR="00B13FB5" w:rsidRPr="00B13664" w:rsidRDefault="00B13FB5" w:rsidP="00B13FB5">
      <w:pPr>
        <w:pStyle w:val="BodyText"/>
        <w:rPr>
          <w:lang w:val="en-CA"/>
        </w:rPr>
      </w:pPr>
    </w:p>
    <w:sectPr w:rsidR="00B13FB5" w:rsidRPr="00B13664" w:rsidSect="00707B0B">
      <w:headerReference w:type="even" r:id="rId9"/>
      <w:headerReference w:type="default" r:id="rId10"/>
      <w:footerReference w:type="even" r:id="rId11"/>
      <w:footerReference w:type="default" r:id="rId12"/>
      <w:headerReference w:type="first" r:id="rId13"/>
      <w:footerReference w:type="first" r:id="rId14"/>
      <w:pgSz w:w="11906" w:h="16838" w:code="9"/>
      <w:pgMar w:top="420" w:right="1020" w:bottom="1020" w:left="1020" w:header="720" w:footer="98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918BD" w14:textId="77777777" w:rsidR="00277011" w:rsidRDefault="00277011" w:rsidP="0068333A">
      <w:pPr>
        <w:spacing w:after="0" w:line="240" w:lineRule="auto"/>
      </w:pPr>
      <w:r>
        <w:separator/>
      </w:r>
    </w:p>
  </w:endnote>
  <w:endnote w:type="continuationSeparator" w:id="0">
    <w:p w14:paraId="7E1F148A" w14:textId="77777777" w:rsidR="00277011" w:rsidRDefault="00277011" w:rsidP="0068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Ne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92841" w14:textId="77777777" w:rsidR="004071E8" w:rsidRDefault="004071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 w:name="_Hlk56522454"/>
  <w:bookmarkStart w:id="2" w:name="_Hlk56522455"/>
  <w:p w14:paraId="4FE7BC8C" w14:textId="137E4796" w:rsidR="004023FC" w:rsidRPr="001A115C" w:rsidRDefault="00277011" w:rsidP="00707B0B">
    <w:pPr>
      <w:pStyle w:val="Footer"/>
    </w:pPr>
    <w:sdt>
      <w:sdtPr>
        <w:alias w:val="CGI Copyright"/>
        <w:tag w:val="CGI_copyright"/>
        <w:id w:val="-1842533924"/>
        <w:text/>
      </w:sdtPr>
      <w:sdtEndPr/>
      <w:sdtContent>
        <w:r w:rsidR="00E63891" w:rsidRPr="00691468">
          <w:t>© 20</w:t>
        </w:r>
        <w:r w:rsidR="00126AAC">
          <w:t>21</w:t>
        </w:r>
        <w:r w:rsidR="00E63891" w:rsidRPr="00691468">
          <w:t xml:space="preserve"> CGI Inc.</w:t>
        </w:r>
      </w:sdtContent>
    </w:sdt>
    <w:r w:rsidR="00691468" w:rsidRPr="00691468">
      <w:tab/>
    </w:r>
    <w:sdt>
      <w:sdtPr>
        <w:alias w:val="Security Classification"/>
        <w:tag w:val="security_classification"/>
        <w:id w:val="1495075810"/>
        <w:text/>
      </w:sdtPr>
      <w:sdtEndPr/>
      <w:sdtContent>
        <w:r w:rsidR="00E63891" w:rsidRPr="00691468">
          <w:t>Confidential</w:t>
        </w:r>
      </w:sdtContent>
    </w:sdt>
    <w:r w:rsidR="00832B51">
      <w:tab/>
    </w:r>
    <w:bookmarkEnd w:id="1"/>
    <w:bookmarkEnd w:id="2"/>
    <w:r w:rsidR="004E6F0B">
      <w:rPr>
        <w:noProof w:val="0"/>
      </w:rPr>
      <w:fldChar w:fldCharType="begin"/>
    </w:r>
    <w:r w:rsidR="004E6F0B">
      <w:instrText xml:space="preserve"> PAGE   \* MERGEFORMAT </w:instrText>
    </w:r>
    <w:r w:rsidR="004E6F0B">
      <w:rPr>
        <w:noProof w:val="0"/>
      </w:rPr>
      <w:fldChar w:fldCharType="separate"/>
    </w:r>
    <w:r w:rsidR="00063E88">
      <w:t>3</w:t>
    </w:r>
    <w:r w:rsidR="004E6F0B">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3AD6F" w14:textId="602CFFD4" w:rsidR="004E6F0B" w:rsidRPr="00707B0B" w:rsidRDefault="00277011" w:rsidP="00707B0B">
    <w:pPr>
      <w:pStyle w:val="Footer"/>
    </w:pPr>
    <w:sdt>
      <w:sdtPr>
        <w:alias w:val="CGI Copyright"/>
        <w:tag w:val="CGI_copyright"/>
        <w:id w:val="1517961164"/>
        <w:text/>
      </w:sdtPr>
      <w:sdtEndPr/>
      <w:sdtContent>
        <w:r w:rsidR="004E0F80" w:rsidRPr="00691468">
          <w:t>© 20</w:t>
        </w:r>
        <w:r w:rsidR="00B54D0D">
          <w:t>21</w:t>
        </w:r>
        <w:r w:rsidR="004E0F80" w:rsidRPr="00691468">
          <w:t xml:space="preserve"> CGI Inc.</w:t>
        </w:r>
      </w:sdtContent>
    </w:sdt>
    <w:r w:rsidR="004E0F80" w:rsidRPr="00691468">
      <w:tab/>
    </w:r>
    <w:sdt>
      <w:sdtPr>
        <w:alias w:val="Security Classification"/>
        <w:tag w:val="security_classification"/>
        <w:id w:val="-1086452694"/>
        <w:text/>
      </w:sdtPr>
      <w:sdtEndPr/>
      <w:sdtContent>
        <w:r w:rsidR="004E0F80" w:rsidRPr="00691468">
          <w:t>Confidential</w:t>
        </w:r>
      </w:sdtContent>
    </w:sdt>
    <w:r w:rsidR="004E0F80">
      <w:tab/>
    </w:r>
    <w:r w:rsidR="004E0F80">
      <w:rPr>
        <w:noProof w:val="0"/>
      </w:rPr>
      <w:fldChar w:fldCharType="begin"/>
    </w:r>
    <w:r w:rsidR="004E0F80">
      <w:instrText xml:space="preserve"> PAGE   \* MERGEFORMAT </w:instrText>
    </w:r>
    <w:r w:rsidR="004E0F80">
      <w:rPr>
        <w:noProof w:val="0"/>
      </w:rPr>
      <w:fldChar w:fldCharType="separate"/>
    </w:r>
    <w:r w:rsidR="00063E88">
      <w:t>1</w:t>
    </w:r>
    <w:r w:rsidR="004E0F8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15854" w14:textId="77777777" w:rsidR="00277011" w:rsidRDefault="00277011" w:rsidP="0068333A">
      <w:pPr>
        <w:spacing w:after="0" w:line="240" w:lineRule="auto"/>
      </w:pPr>
      <w:r>
        <w:separator/>
      </w:r>
    </w:p>
  </w:footnote>
  <w:footnote w:type="continuationSeparator" w:id="0">
    <w:p w14:paraId="2EA66EB2" w14:textId="77777777" w:rsidR="00277011" w:rsidRDefault="00277011" w:rsidP="00683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F7E65" w14:textId="77777777" w:rsidR="004071E8" w:rsidRDefault="004071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AD6AA" w14:textId="77777777" w:rsidR="004023FC" w:rsidRPr="00E75816" w:rsidRDefault="00E75816" w:rsidP="00F75742">
    <w:pPr>
      <w:pStyle w:val="Header"/>
      <w:tabs>
        <w:tab w:val="clear" w:pos="4320"/>
        <w:tab w:val="clear" w:pos="8640"/>
        <w:tab w:val="left" w:pos="5880"/>
      </w:tabs>
      <w:spacing w:after="800"/>
    </w:pPr>
    <w:r w:rsidRPr="00E75816">
      <w:rPr>
        <w:noProof/>
      </w:rPr>
      <mc:AlternateContent>
        <mc:Choice Requires="wps">
          <w:drawing>
            <wp:anchor distT="0" distB="0" distL="114300" distR="114300" simplePos="0" relativeHeight="251662336" behindDoc="1" locked="1" layoutInCell="1" allowOverlap="1" wp14:anchorId="5EB3B311" wp14:editId="2EE96A3E">
              <wp:simplePos x="0" y="0"/>
              <wp:positionH relativeFrom="margin">
                <wp:align>center</wp:align>
              </wp:positionH>
              <wp:positionV relativeFrom="page">
                <wp:posOffset>647700</wp:posOffset>
              </wp:positionV>
              <wp:extent cx="6477000" cy="12700"/>
              <wp:effectExtent l="0" t="0" r="0" b="0"/>
              <wp:wrapNone/>
              <wp:docPr id="22" name="Rectangle 22"/>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7A09A3E" id="Rectangle 22" o:spid="_x0000_s1026" style="position:absolute;margin-left:0;margin-top:51pt;width:510pt;height:1pt;z-index:-251654144;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AA20B" w14:textId="6FBE3410" w:rsidR="004023FC" w:rsidRPr="00C277D0" w:rsidRDefault="0090236E" w:rsidP="00C277D0">
    <w:pPr>
      <w:pStyle w:val="Header"/>
    </w:pPr>
    <w:r>
      <w:rPr>
        <w:noProof/>
      </w:rPr>
      <mc:AlternateContent>
        <mc:Choice Requires="wps">
          <w:drawing>
            <wp:anchor distT="0" distB="0" distL="228600" distR="0" simplePos="0" relativeHeight="251661311" behindDoc="0" locked="0" layoutInCell="1" allowOverlap="1" wp14:anchorId="5D78060A" wp14:editId="7B0B2516">
              <wp:simplePos x="0" y="0"/>
              <wp:positionH relativeFrom="margin">
                <wp:align>right</wp:align>
              </wp:positionH>
              <wp:positionV relativeFrom="page">
                <wp:posOffset>2095500</wp:posOffset>
              </wp:positionV>
              <wp:extent cx="2057400" cy="72542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7254240"/>
                      </a:xfrm>
                      <a:prstGeom prst="rect">
                        <a:avLst/>
                      </a:prstGeom>
                      <a:noFill/>
                      <a:ln w="9525">
                        <a:noFill/>
                        <a:miter lim="800000"/>
                        <a:headEnd/>
                        <a:tailEnd/>
                      </a:ln>
                    </wps:spPr>
                    <wps:txbx>
                      <w:txbxContent>
                        <w:p w14:paraId="751E5B77" w14:textId="43274E42" w:rsidR="00684425" w:rsidRDefault="00684425" w:rsidP="006F73DE">
                          <w:pPr>
                            <w:pStyle w:val="CV-Title"/>
                          </w:pPr>
                        </w:p>
                        <w:p w14:paraId="28A7DCA4" w14:textId="77777777" w:rsidR="006F73DE" w:rsidRPr="006F73DE" w:rsidRDefault="002053DE" w:rsidP="006F73DE">
                          <w:pPr>
                            <w:pStyle w:val="CV-Title"/>
                          </w:pPr>
                          <w:r>
                            <w:t>Industry expertise</w:t>
                          </w:r>
                        </w:p>
                        <w:p w14:paraId="0BEAC58A" w14:textId="77777777" w:rsidR="00DC5758" w:rsidRPr="00DC5758" w:rsidRDefault="00DC5758" w:rsidP="00C11158">
                          <w:pPr>
                            <w:pStyle w:val="BodyText"/>
                            <w:spacing w:after="0"/>
                            <w:rPr>
                              <w:lang w:val="en-CA"/>
                            </w:rPr>
                          </w:pPr>
                          <w:r w:rsidRPr="00DC5758">
                            <w:rPr>
                              <w:lang w:val="en-CA"/>
                            </w:rPr>
                            <w:t xml:space="preserve">Telecommunication, </w:t>
                          </w:r>
                        </w:p>
                        <w:p w14:paraId="48A8F0F6" w14:textId="77777777" w:rsidR="00DC5758" w:rsidRPr="00DC5758" w:rsidRDefault="00DC5758" w:rsidP="00C11158">
                          <w:pPr>
                            <w:pStyle w:val="BodyText"/>
                            <w:spacing w:after="0"/>
                            <w:rPr>
                              <w:lang w:val="en-CA"/>
                            </w:rPr>
                          </w:pPr>
                          <w:r w:rsidRPr="00DC5758">
                            <w:rPr>
                              <w:lang w:val="en-CA"/>
                            </w:rPr>
                            <w:t>Banking and Finance</w:t>
                          </w:r>
                        </w:p>
                        <w:p w14:paraId="1430DF31" w14:textId="77777777" w:rsidR="00DC5758" w:rsidRPr="00DC5758" w:rsidRDefault="00DC5758" w:rsidP="00C11158">
                          <w:pPr>
                            <w:pStyle w:val="BodyText"/>
                            <w:spacing w:after="0"/>
                            <w:rPr>
                              <w:lang w:val="en-CA"/>
                            </w:rPr>
                          </w:pPr>
                          <w:r w:rsidRPr="00DC5758">
                            <w:rPr>
                              <w:lang w:val="en-CA"/>
                            </w:rPr>
                            <w:t>Manufacturing &amp; Logistics</w:t>
                          </w:r>
                        </w:p>
                        <w:p w14:paraId="1B8CA1F1" w14:textId="77777777" w:rsidR="00DC5758" w:rsidRDefault="00DC5758" w:rsidP="00C11158">
                          <w:pPr>
                            <w:pStyle w:val="BodyText"/>
                            <w:spacing w:after="0"/>
                            <w:rPr>
                              <w:lang w:val="en-CA"/>
                            </w:rPr>
                          </w:pPr>
                          <w:r w:rsidRPr="00DC5758">
                            <w:rPr>
                              <w:lang w:val="en-CA"/>
                            </w:rPr>
                            <w:t>Energy &amp; Utilities</w:t>
                          </w:r>
                        </w:p>
                        <w:p w14:paraId="0285B646" w14:textId="7AEB835B" w:rsidR="006F73DE" w:rsidRDefault="006F73DE" w:rsidP="006F73DE">
                          <w:pPr>
                            <w:pStyle w:val="CV-Title"/>
                          </w:pPr>
                          <w:r>
                            <w:t>Qualifications</w:t>
                          </w:r>
                        </w:p>
                        <w:p w14:paraId="381B2F66" w14:textId="4D14B2C4" w:rsidR="0090236E" w:rsidRDefault="0090236E" w:rsidP="0090236E">
                          <w:pPr>
                            <w:pStyle w:val="BodyText"/>
                          </w:pPr>
                          <w:r>
                            <w:t>Bachelor of Engineering in Electronics &amp; Communications.</w:t>
                          </w:r>
                        </w:p>
                        <w:p w14:paraId="7AE83239" w14:textId="77777777" w:rsidR="002053DE" w:rsidRPr="002053DE" w:rsidRDefault="002053DE" w:rsidP="002053DE">
                          <w:pPr>
                            <w:pStyle w:val="CV-Title"/>
                            <w:keepNext w:val="0"/>
                          </w:pPr>
                          <w:r w:rsidRPr="002053DE">
                            <w:t>Tools &amp; software</w:t>
                          </w:r>
                        </w:p>
                        <w:p w14:paraId="38DBA819" w14:textId="0E66BC97" w:rsidR="002053DE" w:rsidRPr="00B13664" w:rsidRDefault="008E3A21" w:rsidP="002053DE">
                          <w:pPr>
                            <w:pStyle w:val="BodyText"/>
                            <w:rPr>
                              <w:lang w:val="en-CA"/>
                            </w:rPr>
                          </w:pPr>
                          <w:r>
                            <w:rPr>
                              <w:lang w:val="en-CA"/>
                            </w:rPr>
                            <w:t>Java, J2EE,</w:t>
                          </w:r>
                          <w:r w:rsidR="004071E8">
                            <w:rPr>
                              <w:lang w:val="en-CA"/>
                            </w:rPr>
                            <w:t xml:space="preserve"> </w:t>
                          </w:r>
                          <w:r w:rsidR="0090236E">
                            <w:rPr>
                              <w:lang w:val="en-CA"/>
                            </w:rPr>
                            <w:t xml:space="preserve">GIT, Oracle 18g, Mongo DB, Docker Jira, Jenkins, Azure Devops, Spring, Spring Boot, XSLT, Hibernate, </w:t>
                          </w:r>
                          <w:r w:rsidR="00C11158">
                            <w:rPr>
                              <w:lang w:val="en-CA"/>
                            </w:rPr>
                            <w:t>WebLogic,</w:t>
                          </w:r>
                          <w:r w:rsidR="0090236E">
                            <w:rPr>
                              <w:lang w:val="en-CA"/>
                            </w:rPr>
                            <w:t xml:space="preserve"> Smart Contracts on Ethereum </w:t>
                          </w:r>
                          <w:r w:rsidR="00C11158">
                            <w:rPr>
                              <w:lang w:val="en-CA"/>
                            </w:rPr>
                            <w:t>Blockchain, Internet of Things (IOT)</w:t>
                          </w:r>
                        </w:p>
                        <w:p w14:paraId="5DCC966E" w14:textId="77777777" w:rsidR="00391F02" w:rsidRPr="00F20943" w:rsidRDefault="00391F02" w:rsidP="00391F02">
                          <w:pPr>
                            <w:pStyle w:val="CV-Title"/>
                            <w:rPr>
                              <w:lang w:val="fr-CA"/>
                            </w:rPr>
                          </w:pPr>
                          <w:proofErr w:type="spellStart"/>
                          <w:r w:rsidRPr="0040471B">
                            <w:rPr>
                              <w:lang w:val="fr-CA"/>
                            </w:rPr>
                            <w:t>Environments</w:t>
                          </w:r>
                          <w:proofErr w:type="spellEnd"/>
                        </w:p>
                        <w:p w14:paraId="0CB3E184" w14:textId="063F1290" w:rsidR="00391F02" w:rsidRPr="00391F02" w:rsidRDefault="00C11158" w:rsidP="00391F02">
                          <w:pPr>
                            <w:pStyle w:val="BodyText"/>
                            <w:rPr>
                              <w:lang w:val="fr-CA"/>
                            </w:rPr>
                          </w:pPr>
                          <w:r>
                            <w:rPr>
                              <w:lang w:val="fr-CA"/>
                            </w:rPr>
                            <w:t>Java/J2EE</w:t>
                          </w:r>
                          <w:r w:rsidR="00391F02">
                            <w:rPr>
                              <w:lang w:val="fr-CA"/>
                            </w:rPr>
                            <w:t xml:space="preserve">, </w:t>
                          </w:r>
                          <w:r>
                            <w:rPr>
                              <w:lang w:val="fr-CA"/>
                            </w:rPr>
                            <w:t>AWS Cloud</w:t>
                          </w:r>
                          <w:r w:rsidR="00391F02">
                            <w:rPr>
                              <w:lang w:val="fr-CA"/>
                            </w:rPr>
                            <w:t xml:space="preserve">, </w:t>
                          </w:r>
                          <w:r>
                            <w:rPr>
                              <w:lang w:val="fr-CA"/>
                            </w:rPr>
                            <w:t>Internet of Things (IOT</w:t>
                          </w:r>
                          <w:proofErr w:type="gramStart"/>
                          <w:r>
                            <w:rPr>
                              <w:lang w:val="fr-CA"/>
                            </w:rPr>
                            <w:t>) ,</w:t>
                          </w:r>
                          <w:proofErr w:type="gramEnd"/>
                          <w:r>
                            <w:rPr>
                              <w:lang w:val="fr-CA"/>
                            </w:rPr>
                            <w:t xml:space="preserve"> Ethereum Blockchain Smart Contracts</w:t>
                          </w:r>
                        </w:p>
                        <w:p w14:paraId="6BDF397A" w14:textId="77777777" w:rsidR="002053DE" w:rsidRPr="0040471B" w:rsidRDefault="002053DE" w:rsidP="002053DE">
                          <w:pPr>
                            <w:pStyle w:val="CV-Title"/>
                            <w:keepNext w:val="0"/>
                            <w:rPr>
                              <w:lang w:val="fr-CA"/>
                            </w:rPr>
                          </w:pPr>
                          <w:proofErr w:type="spellStart"/>
                          <w:r w:rsidRPr="0040471B">
                            <w:rPr>
                              <w:lang w:val="fr-CA"/>
                            </w:rPr>
                            <w:t>Languages</w:t>
                          </w:r>
                          <w:proofErr w:type="spellEnd"/>
                        </w:p>
                        <w:p w14:paraId="1CACDBB6" w14:textId="3382CCE7" w:rsidR="009178BA" w:rsidRPr="0040471B" w:rsidRDefault="00C11158" w:rsidP="0090236E">
                          <w:pPr>
                            <w:pStyle w:val="BodyText"/>
                            <w:rPr>
                              <w:lang w:val="fr-CA"/>
                            </w:rPr>
                          </w:pPr>
                          <w:r>
                            <w:rPr>
                              <w:lang w:val="fr-CA"/>
                            </w:rPr>
                            <w:t>Java, Python</w:t>
                          </w:r>
                          <w:r w:rsidR="0090236E">
                            <w:rPr>
                              <w:lang w:val="fr-CA"/>
                            </w:rPr>
                            <w:t>, Solidity</w:t>
                          </w:r>
                        </w:p>
                      </w:txbxContent>
                    </wps:txbx>
                    <wps:bodyPr rot="0" vert="horz" wrap="square" lIns="0" tIns="44450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78060A" id="_x0000_t202" coordsize="21600,21600" o:spt="202" path="m,l,21600r21600,l21600,xe">
              <v:stroke joinstyle="miter"/>
              <v:path gradientshapeok="t" o:connecttype="rect"/>
            </v:shapetype>
            <v:shape id="Text Box 2" o:spid="_x0000_s1026" type="#_x0000_t202" style="position:absolute;margin-left:110.8pt;margin-top:165pt;width:162pt;height:571.2pt;z-index:251661311;visibility:visible;mso-wrap-style:square;mso-width-percent:0;mso-height-percent:0;mso-wrap-distance-left:18pt;mso-wrap-distance-top:0;mso-wrap-distance-right:0;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" filled="f" stroked="f">
              <v:textbox inset="0,35pt,0,0">
                <w:txbxContent>
                  <w:p w14:paraId="751E5B77" w14:textId="43274E42" w:rsidR="00684425" w:rsidRDefault="00684425" w:rsidP="006F73DE">
                    <w:pPr>
                      <w:pStyle w:val="CV-Title"/>
                    </w:pPr>
                  </w:p>
                  <w:p w14:paraId="28A7DCA4" w14:textId="77777777" w:rsidR="006F73DE" w:rsidRPr="006F73DE" w:rsidRDefault="002053DE" w:rsidP="006F73DE">
                    <w:pPr>
                      <w:pStyle w:val="CV-Title"/>
                    </w:pPr>
                    <w:r>
                      <w:t>Industry expertise</w:t>
                    </w:r>
                  </w:p>
                  <w:p w14:paraId="0BEAC58A" w14:textId="77777777" w:rsidR="00DC5758" w:rsidRPr="00DC5758" w:rsidRDefault="00DC5758" w:rsidP="00C11158">
                    <w:pPr>
                      <w:pStyle w:val="BodyText"/>
                      <w:spacing w:after="0"/>
                      <w:rPr>
                        <w:lang w:val="en-CA"/>
                      </w:rPr>
                    </w:pPr>
                    <w:r w:rsidRPr="00DC5758">
                      <w:rPr>
                        <w:lang w:val="en-CA"/>
                      </w:rPr>
                      <w:t xml:space="preserve">Telecommunication, </w:t>
                    </w:r>
                  </w:p>
                  <w:p w14:paraId="48A8F0F6" w14:textId="77777777" w:rsidR="00DC5758" w:rsidRPr="00DC5758" w:rsidRDefault="00DC5758" w:rsidP="00C11158">
                    <w:pPr>
                      <w:pStyle w:val="BodyText"/>
                      <w:spacing w:after="0"/>
                      <w:rPr>
                        <w:lang w:val="en-CA"/>
                      </w:rPr>
                    </w:pPr>
                    <w:r w:rsidRPr="00DC5758">
                      <w:rPr>
                        <w:lang w:val="en-CA"/>
                      </w:rPr>
                      <w:t>Banking and Finance</w:t>
                    </w:r>
                  </w:p>
                  <w:p w14:paraId="1430DF31" w14:textId="77777777" w:rsidR="00DC5758" w:rsidRPr="00DC5758" w:rsidRDefault="00DC5758" w:rsidP="00C11158">
                    <w:pPr>
                      <w:pStyle w:val="BodyText"/>
                      <w:spacing w:after="0"/>
                      <w:rPr>
                        <w:lang w:val="en-CA"/>
                      </w:rPr>
                    </w:pPr>
                    <w:r w:rsidRPr="00DC5758">
                      <w:rPr>
                        <w:lang w:val="en-CA"/>
                      </w:rPr>
                      <w:t>Manufacturing &amp; Logistics</w:t>
                    </w:r>
                  </w:p>
                  <w:p w14:paraId="1B8CA1F1" w14:textId="77777777" w:rsidR="00DC5758" w:rsidRDefault="00DC5758" w:rsidP="00C11158">
                    <w:pPr>
                      <w:pStyle w:val="BodyText"/>
                      <w:spacing w:after="0"/>
                      <w:rPr>
                        <w:lang w:val="en-CA"/>
                      </w:rPr>
                    </w:pPr>
                    <w:r w:rsidRPr="00DC5758">
                      <w:rPr>
                        <w:lang w:val="en-CA"/>
                      </w:rPr>
                      <w:t>Energy &amp; Utilities</w:t>
                    </w:r>
                  </w:p>
                  <w:p w14:paraId="0285B646" w14:textId="7AEB835B" w:rsidR="006F73DE" w:rsidRDefault="006F73DE" w:rsidP="006F73DE">
                    <w:pPr>
                      <w:pStyle w:val="CV-Title"/>
                    </w:pPr>
                    <w:r>
                      <w:t>Qualifications</w:t>
                    </w:r>
                  </w:p>
                  <w:p w14:paraId="381B2F66" w14:textId="4D14B2C4" w:rsidR="0090236E" w:rsidRDefault="0090236E" w:rsidP="0090236E">
                    <w:pPr>
                      <w:pStyle w:val="BodyText"/>
                    </w:pPr>
                    <w:r>
                      <w:t>Bachelor of Engineering in Electronics &amp; Communications.</w:t>
                    </w:r>
                  </w:p>
                  <w:p w14:paraId="7AE83239" w14:textId="77777777" w:rsidR="002053DE" w:rsidRPr="002053DE" w:rsidRDefault="002053DE" w:rsidP="002053DE">
                    <w:pPr>
                      <w:pStyle w:val="CV-Title"/>
                      <w:keepNext w:val="0"/>
                    </w:pPr>
                    <w:r w:rsidRPr="002053DE">
                      <w:t>Tools &amp; software</w:t>
                    </w:r>
                  </w:p>
                  <w:p w14:paraId="38DBA819" w14:textId="0E66BC97" w:rsidR="002053DE" w:rsidRPr="00B13664" w:rsidRDefault="008E3A21" w:rsidP="002053DE">
                    <w:pPr>
                      <w:pStyle w:val="BodyText"/>
                      <w:rPr>
                        <w:lang w:val="en-CA"/>
                      </w:rPr>
                    </w:pPr>
                    <w:r>
                      <w:rPr>
                        <w:lang w:val="en-CA"/>
                      </w:rPr>
                      <w:t>Java, J2EE,</w:t>
                    </w:r>
                    <w:r w:rsidR="004071E8">
                      <w:rPr>
                        <w:lang w:val="en-CA"/>
                      </w:rPr>
                      <w:t xml:space="preserve"> </w:t>
                    </w:r>
                    <w:r w:rsidR="0090236E">
                      <w:rPr>
                        <w:lang w:val="en-CA"/>
                      </w:rPr>
                      <w:t xml:space="preserve">GIT, Oracle 18g, Mongo DB, Docker Jira, Jenkins, Azure Devops, Spring, Spring Boot, XSLT, Hibernate, </w:t>
                    </w:r>
                    <w:r w:rsidR="00C11158">
                      <w:rPr>
                        <w:lang w:val="en-CA"/>
                      </w:rPr>
                      <w:t>WebLogic,</w:t>
                    </w:r>
                    <w:r w:rsidR="0090236E">
                      <w:rPr>
                        <w:lang w:val="en-CA"/>
                      </w:rPr>
                      <w:t xml:space="preserve"> Smart Contracts on Ethereum </w:t>
                    </w:r>
                    <w:r w:rsidR="00C11158">
                      <w:rPr>
                        <w:lang w:val="en-CA"/>
                      </w:rPr>
                      <w:t>Blockchain, Internet of Things (IOT)</w:t>
                    </w:r>
                  </w:p>
                  <w:p w14:paraId="5DCC966E" w14:textId="77777777" w:rsidR="00391F02" w:rsidRPr="00F20943" w:rsidRDefault="00391F02" w:rsidP="00391F02">
                    <w:pPr>
                      <w:pStyle w:val="CV-Title"/>
                      <w:rPr>
                        <w:lang w:val="fr-CA"/>
                      </w:rPr>
                    </w:pPr>
                    <w:proofErr w:type="spellStart"/>
                    <w:r w:rsidRPr="0040471B">
                      <w:rPr>
                        <w:lang w:val="fr-CA"/>
                      </w:rPr>
                      <w:t>Environments</w:t>
                    </w:r>
                    <w:proofErr w:type="spellEnd"/>
                  </w:p>
                  <w:p w14:paraId="0CB3E184" w14:textId="063F1290" w:rsidR="00391F02" w:rsidRPr="00391F02" w:rsidRDefault="00C11158" w:rsidP="00391F02">
                    <w:pPr>
                      <w:pStyle w:val="BodyText"/>
                      <w:rPr>
                        <w:lang w:val="fr-CA"/>
                      </w:rPr>
                    </w:pPr>
                    <w:r>
                      <w:rPr>
                        <w:lang w:val="fr-CA"/>
                      </w:rPr>
                      <w:t>Java/J2EE</w:t>
                    </w:r>
                    <w:r w:rsidR="00391F02">
                      <w:rPr>
                        <w:lang w:val="fr-CA"/>
                      </w:rPr>
                      <w:t xml:space="preserve">, </w:t>
                    </w:r>
                    <w:r>
                      <w:rPr>
                        <w:lang w:val="fr-CA"/>
                      </w:rPr>
                      <w:t>AWS Cloud</w:t>
                    </w:r>
                    <w:r w:rsidR="00391F02">
                      <w:rPr>
                        <w:lang w:val="fr-CA"/>
                      </w:rPr>
                      <w:t xml:space="preserve">, </w:t>
                    </w:r>
                    <w:r>
                      <w:rPr>
                        <w:lang w:val="fr-CA"/>
                      </w:rPr>
                      <w:t>Internet of Things (IOT</w:t>
                    </w:r>
                    <w:proofErr w:type="gramStart"/>
                    <w:r>
                      <w:rPr>
                        <w:lang w:val="fr-CA"/>
                      </w:rPr>
                      <w:t>) ,</w:t>
                    </w:r>
                    <w:proofErr w:type="gramEnd"/>
                    <w:r>
                      <w:rPr>
                        <w:lang w:val="fr-CA"/>
                      </w:rPr>
                      <w:t xml:space="preserve"> Ethereum Blockchain Smart Contracts</w:t>
                    </w:r>
                  </w:p>
                  <w:p w14:paraId="6BDF397A" w14:textId="77777777" w:rsidR="002053DE" w:rsidRPr="0040471B" w:rsidRDefault="002053DE" w:rsidP="002053DE">
                    <w:pPr>
                      <w:pStyle w:val="CV-Title"/>
                      <w:keepNext w:val="0"/>
                      <w:rPr>
                        <w:lang w:val="fr-CA"/>
                      </w:rPr>
                    </w:pPr>
                    <w:proofErr w:type="spellStart"/>
                    <w:r w:rsidRPr="0040471B">
                      <w:rPr>
                        <w:lang w:val="fr-CA"/>
                      </w:rPr>
                      <w:t>Languages</w:t>
                    </w:r>
                    <w:proofErr w:type="spellEnd"/>
                  </w:p>
                  <w:p w14:paraId="1CACDBB6" w14:textId="3382CCE7" w:rsidR="009178BA" w:rsidRPr="0040471B" w:rsidRDefault="00C11158" w:rsidP="0090236E">
                    <w:pPr>
                      <w:pStyle w:val="BodyText"/>
                      <w:rPr>
                        <w:lang w:val="fr-CA"/>
                      </w:rPr>
                    </w:pPr>
                    <w:r>
                      <w:rPr>
                        <w:lang w:val="fr-CA"/>
                      </w:rPr>
                      <w:t>Java, Python</w:t>
                    </w:r>
                    <w:r w:rsidR="0090236E">
                      <w:rPr>
                        <w:lang w:val="fr-CA"/>
                      </w:rPr>
                      <w:t>, Solidity</w:t>
                    </w:r>
                  </w:p>
                </w:txbxContent>
              </v:textbox>
              <w10:wrap type="square" anchorx="margin" anchory="page"/>
            </v:shape>
          </w:pict>
        </mc:Fallback>
      </mc:AlternateContent>
    </w:r>
    <w:r w:rsidR="006C59B8">
      <w:rPr>
        <w:noProof/>
      </w:rPr>
      <mc:AlternateContent>
        <mc:Choice Requires="wps">
          <w:drawing>
            <wp:anchor distT="0" distB="0" distL="114300" distR="114300" simplePos="0" relativeHeight="251674624" behindDoc="1" locked="1" layoutInCell="1" allowOverlap="1" wp14:anchorId="4B9DA8E9" wp14:editId="7A65CB0F">
              <wp:simplePos x="0" y="0"/>
              <wp:positionH relativeFrom="page">
                <wp:posOffset>4724400</wp:posOffset>
              </wp:positionH>
              <wp:positionV relativeFrom="page">
                <wp:posOffset>2159000</wp:posOffset>
              </wp:positionV>
              <wp:extent cx="0" cy="7874000"/>
              <wp:effectExtent l="0" t="0" r="38100" b="31750"/>
              <wp:wrapNone/>
              <wp:docPr id="3" name="Straight Connector 3"/>
              <wp:cNvGraphicFramePr/>
              <a:graphic xmlns:a="http://schemas.openxmlformats.org/drawingml/2006/main">
                <a:graphicData uri="http://schemas.microsoft.com/office/word/2010/wordprocessingShape">
                  <wps:wsp>
                    <wps:cNvCnPr/>
                    <wps:spPr>
                      <a:xfrm>
                        <a:off x="0" y="0"/>
                        <a:ext cx="0" cy="787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76218F" id="Straight Connector 3" o:spid="_x0000_s1026" style="position:absolute;z-index:-2516418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372pt,170pt" to="372pt,7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" strokecolor="black [3213]" strokeweight=".5pt">
              <v:stroke joinstyle="miter"/>
              <w10:wrap anchorx="page" anchory="page"/>
              <w10:anchorlock/>
            </v:line>
          </w:pict>
        </mc:Fallback>
      </mc:AlternateContent>
    </w:r>
    <w:r w:rsidR="00976833">
      <w:rPr>
        <w:noProof/>
      </w:rPr>
      <w:drawing>
        <wp:anchor distT="0" distB="0" distL="114300" distR="114300" simplePos="0" relativeHeight="251671552" behindDoc="0" locked="1" layoutInCell="1" allowOverlap="1" wp14:anchorId="2E2BE52D" wp14:editId="196E40CF">
          <wp:simplePos x="0" y="0"/>
          <wp:positionH relativeFrom="margin">
            <wp:align>right</wp:align>
          </wp:positionH>
          <wp:positionV relativeFrom="margin">
            <wp:align>top</wp:align>
          </wp:positionV>
          <wp:extent cx="1295400" cy="602979"/>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602979"/>
                  </a:xfrm>
                  <a:prstGeom prst="rect">
                    <a:avLst/>
                  </a:prstGeom>
                </pic:spPr>
              </pic:pic>
            </a:graphicData>
          </a:graphic>
          <wp14:sizeRelH relativeFrom="margin">
            <wp14:pctWidth>0</wp14:pctWidth>
          </wp14:sizeRelH>
          <wp14:sizeRelV relativeFrom="margin">
            <wp14:pctHeight>0</wp14:pctHeight>
          </wp14:sizeRelV>
        </wp:anchor>
      </w:drawing>
    </w:r>
    <w:r w:rsidR="0096794C">
      <w:rPr>
        <w:noProof/>
      </w:rPr>
      <mc:AlternateContent>
        <mc:Choice Requires="wps">
          <w:drawing>
            <wp:anchor distT="0" distB="0" distL="114300" distR="114300" simplePos="0" relativeHeight="251660286" behindDoc="0" locked="1" layoutInCell="1" allowOverlap="1" wp14:anchorId="0BC2ACC9" wp14:editId="466B54CA">
              <wp:simplePos x="0" y="0"/>
              <wp:positionH relativeFrom="margin">
                <wp:align>right</wp:align>
              </wp:positionH>
              <wp:positionV relativeFrom="margin">
                <wp:posOffset>1587500</wp:posOffset>
              </wp:positionV>
              <wp:extent cx="1460500" cy="1460500"/>
              <wp:effectExtent l="0" t="0" r="6350" b="6350"/>
              <wp:wrapNone/>
              <wp:docPr id="19" name="Freeform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60500" cy="1460500"/>
                      </a:xfrm>
                      <a:custGeom>
                        <a:avLst/>
                        <a:gdLst>
                          <a:gd name="T0" fmla="*/ 2894 w 4933"/>
                          <a:gd name="T1" fmla="*/ 4933 h 4933"/>
                          <a:gd name="T2" fmla="*/ 4933 w 4933"/>
                          <a:gd name="T3" fmla="*/ 4933 h 4933"/>
                          <a:gd name="T4" fmla="*/ 4933 w 4933"/>
                          <a:gd name="T5" fmla="*/ 0 h 4933"/>
                          <a:gd name="T6" fmla="*/ 0 w 4933"/>
                          <a:gd name="T7" fmla="*/ 0 h 4933"/>
                          <a:gd name="T8" fmla="*/ 0 w 4933"/>
                          <a:gd name="T9" fmla="*/ 2039 h 4933"/>
                          <a:gd name="T10" fmla="*/ 2894 w 4933"/>
                          <a:gd name="T11" fmla="*/ 2039 h 4933"/>
                          <a:gd name="T12" fmla="*/ 2894 w 4933"/>
                          <a:gd name="T13" fmla="*/ 4933 h 4933"/>
                        </a:gdLst>
                        <a:ahLst/>
                        <a:cxnLst>
                          <a:cxn ang="0">
                            <a:pos x="T0" y="T1"/>
                          </a:cxn>
                          <a:cxn ang="0">
                            <a:pos x="T2" y="T3"/>
                          </a:cxn>
                          <a:cxn ang="0">
                            <a:pos x="T4" y="T5"/>
                          </a:cxn>
                          <a:cxn ang="0">
                            <a:pos x="T6" y="T7"/>
                          </a:cxn>
                          <a:cxn ang="0">
                            <a:pos x="T8" y="T9"/>
                          </a:cxn>
                          <a:cxn ang="0">
                            <a:pos x="T10" y="T11"/>
                          </a:cxn>
                          <a:cxn ang="0">
                            <a:pos x="T12" y="T13"/>
                          </a:cxn>
                        </a:cxnLst>
                        <a:rect l="0" t="0" r="r" b="b"/>
                        <a:pathLst>
                          <a:path w="4933" h="4933">
                            <a:moveTo>
                              <a:pt x="2894" y="4933"/>
                            </a:moveTo>
                            <a:lnTo>
                              <a:pt x="4933" y="4933"/>
                            </a:lnTo>
                            <a:lnTo>
                              <a:pt x="4933" y="0"/>
                            </a:lnTo>
                            <a:lnTo>
                              <a:pt x="0" y="0"/>
                            </a:lnTo>
                            <a:lnTo>
                              <a:pt x="0" y="2039"/>
                            </a:lnTo>
                            <a:lnTo>
                              <a:pt x="2894" y="2039"/>
                            </a:lnTo>
                            <a:lnTo>
                              <a:pt x="2894" y="4933"/>
                            </a:lnTo>
                            <a:close/>
                          </a:path>
                        </a:pathLst>
                      </a:custGeom>
                      <a:gradFill>
                        <a:gsLst>
                          <a:gs pos="0">
                            <a:srgbClr val="E31937"/>
                          </a:gs>
                          <a:gs pos="60000">
                            <a:srgbClr val="A82465"/>
                          </a:gs>
                          <a:gs pos="100000">
                            <a:srgbClr val="5236AB"/>
                          </a:gs>
                        </a:gsLst>
                        <a:lin ang="10800000" scaled="0"/>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0AF06E" id="Freeform 6" o:spid="_x0000_s1026" style="position:absolute;margin-left:63.8pt;margin-top:125pt;width:115pt;height:115pt;z-index:25166028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coordsize="4933,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" path="m2894,4933r2039,l4933,,,,,2039r2894,l2894,4933xe" fillcolor="#e31937" stroked="f">
              <v:fill color2="#5236ab" angle="270" colors="0 #e31937;39322f #a82465;1 #5236ab" focus="100%" type="gradient">
                <o:fill v:ext="view" type="gradientUnscaled"/>
              </v:fill>
              <v:path arrowok="t" o:connecttype="custom" o:connectlocs="856819,1460500;1460500,1460500;1460500,0;0,0;0,603681;856819,603681;856819,1460500" o:connectangles="0,0,0,0,0,0,0"/>
              <o:lock v:ext="edit" aspectratio="t"/>
              <w10:wrap anchorx="margin" anchory="margin"/>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131EE07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628E615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E965A3"/>
    <w:multiLevelType w:val="hybridMultilevel"/>
    <w:tmpl w:val="D348F4E2"/>
    <w:lvl w:ilvl="0" w:tplc="4009000F">
      <w:start w:val="1"/>
      <w:numFmt w:val="decimal"/>
      <w:lvlText w:val="%1."/>
      <w:lvlJc w:val="left"/>
      <w:pPr>
        <w:ind w:left="1038" w:hanging="360"/>
      </w:pPr>
    </w:lvl>
    <w:lvl w:ilvl="1" w:tplc="40090019" w:tentative="1">
      <w:start w:val="1"/>
      <w:numFmt w:val="lowerLetter"/>
      <w:lvlText w:val="%2."/>
      <w:lvlJc w:val="left"/>
      <w:pPr>
        <w:ind w:left="1758" w:hanging="360"/>
      </w:pPr>
    </w:lvl>
    <w:lvl w:ilvl="2" w:tplc="4009001B" w:tentative="1">
      <w:start w:val="1"/>
      <w:numFmt w:val="lowerRoman"/>
      <w:lvlText w:val="%3."/>
      <w:lvlJc w:val="right"/>
      <w:pPr>
        <w:ind w:left="2478" w:hanging="180"/>
      </w:pPr>
    </w:lvl>
    <w:lvl w:ilvl="3" w:tplc="4009000F" w:tentative="1">
      <w:start w:val="1"/>
      <w:numFmt w:val="decimal"/>
      <w:lvlText w:val="%4."/>
      <w:lvlJc w:val="left"/>
      <w:pPr>
        <w:ind w:left="3198" w:hanging="360"/>
      </w:pPr>
    </w:lvl>
    <w:lvl w:ilvl="4" w:tplc="40090019" w:tentative="1">
      <w:start w:val="1"/>
      <w:numFmt w:val="lowerLetter"/>
      <w:lvlText w:val="%5."/>
      <w:lvlJc w:val="left"/>
      <w:pPr>
        <w:ind w:left="3918" w:hanging="360"/>
      </w:pPr>
    </w:lvl>
    <w:lvl w:ilvl="5" w:tplc="4009001B" w:tentative="1">
      <w:start w:val="1"/>
      <w:numFmt w:val="lowerRoman"/>
      <w:lvlText w:val="%6."/>
      <w:lvlJc w:val="right"/>
      <w:pPr>
        <w:ind w:left="4638" w:hanging="180"/>
      </w:pPr>
    </w:lvl>
    <w:lvl w:ilvl="6" w:tplc="4009000F" w:tentative="1">
      <w:start w:val="1"/>
      <w:numFmt w:val="decimal"/>
      <w:lvlText w:val="%7."/>
      <w:lvlJc w:val="left"/>
      <w:pPr>
        <w:ind w:left="5358" w:hanging="360"/>
      </w:pPr>
    </w:lvl>
    <w:lvl w:ilvl="7" w:tplc="40090019" w:tentative="1">
      <w:start w:val="1"/>
      <w:numFmt w:val="lowerLetter"/>
      <w:lvlText w:val="%8."/>
      <w:lvlJc w:val="left"/>
      <w:pPr>
        <w:ind w:left="6078" w:hanging="360"/>
      </w:pPr>
    </w:lvl>
    <w:lvl w:ilvl="8" w:tplc="4009001B" w:tentative="1">
      <w:start w:val="1"/>
      <w:numFmt w:val="lowerRoman"/>
      <w:lvlText w:val="%9."/>
      <w:lvlJc w:val="right"/>
      <w:pPr>
        <w:ind w:left="6798" w:hanging="180"/>
      </w:pPr>
    </w:lvl>
  </w:abstractNum>
  <w:abstractNum w:abstractNumId="4"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047A70E3"/>
    <w:multiLevelType w:val="hybridMultilevel"/>
    <w:tmpl w:val="057A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ADD7FFD"/>
    <w:multiLevelType w:val="hybridMultilevel"/>
    <w:tmpl w:val="D49AA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5451DC0"/>
    <w:multiLevelType w:val="hybridMultilevel"/>
    <w:tmpl w:val="1EE81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3F20E6"/>
    <w:multiLevelType w:val="hybridMultilevel"/>
    <w:tmpl w:val="04207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F705C6"/>
    <w:multiLevelType w:val="multilevel"/>
    <w:tmpl w:val="6248FE4E"/>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960" w:hanging="960"/>
      </w:pPr>
      <w:rPr>
        <w:rFonts w:hint="default"/>
      </w:rPr>
    </w:lvl>
    <w:lvl w:ilvl="5">
      <w:start w:val="1"/>
      <w:numFmt w:val="upperLetter"/>
      <w:suff w:val="space"/>
      <w:lvlText w:val="Appendix %6"/>
      <w:lvlJc w:val="left"/>
      <w:pPr>
        <w:ind w:left="720" w:hanging="720"/>
      </w:pPr>
      <w:rPr>
        <w:rFonts w:hint="default"/>
      </w:rPr>
    </w:lvl>
    <w:lvl w:ilvl="6">
      <w:start w:val="1"/>
      <w:numFmt w:val="decimal"/>
      <w:lvlText w:val="%6.%7"/>
      <w:lvlJc w:val="left"/>
      <w:pPr>
        <w:ind w:left="720" w:hanging="720"/>
      </w:pPr>
      <w:rPr>
        <w:rFonts w:hint="default"/>
      </w:rPr>
    </w:lvl>
    <w:lvl w:ilvl="7">
      <w:start w:val="1"/>
      <w:numFmt w:val="decimal"/>
      <w:lvlText w:val="%6.%7.%8"/>
      <w:lvlJc w:val="left"/>
      <w:pPr>
        <w:ind w:left="720" w:hanging="720"/>
      </w:pPr>
      <w:rPr>
        <w:rFonts w:hint="default"/>
      </w:rPr>
    </w:lvl>
    <w:lvl w:ilvl="8">
      <w:start w:val="1"/>
      <w:numFmt w:val="decimal"/>
      <w:lvlText w:val="%6.%7.%8.%9"/>
      <w:lvlJc w:val="left"/>
      <w:pPr>
        <w:ind w:left="720" w:hanging="720"/>
      </w:pPr>
      <w:rPr>
        <w:rFonts w:hint="default"/>
      </w:rPr>
    </w:lvl>
  </w:abstractNum>
  <w:abstractNum w:abstractNumId="15" w15:restartNumberingAfterBreak="0">
    <w:nsid w:val="54187331"/>
    <w:multiLevelType w:val="hybridMultilevel"/>
    <w:tmpl w:val="C652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465E3F"/>
    <w:multiLevelType w:val="hybridMultilevel"/>
    <w:tmpl w:val="CDDACFB4"/>
    <w:lvl w:ilvl="0" w:tplc="48205626">
      <w:start w:val="1"/>
      <w:numFmt w:val="bullet"/>
      <w:pStyle w:val="Heading4Char"/>
      <w:lvlText w:val=""/>
      <w:lvlJc w:val="left"/>
      <w:pPr>
        <w:ind w:left="360" w:hanging="360"/>
      </w:pPr>
      <w:rPr>
        <w:rFonts w:ascii="Symbol" w:hAnsi="Symbol" w:hint="default"/>
        <w:color w:val="991F3D"/>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17" w15:restartNumberingAfterBreak="0">
    <w:nsid w:val="60141F81"/>
    <w:multiLevelType w:val="hybridMultilevel"/>
    <w:tmpl w:val="7F347F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abstractNum w:abstractNumId="19" w15:restartNumberingAfterBreak="0">
    <w:nsid w:val="685A1CFA"/>
    <w:multiLevelType w:val="hybridMultilevel"/>
    <w:tmpl w:val="AD70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21"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51203B7"/>
    <w:multiLevelType w:val="hybridMultilevel"/>
    <w:tmpl w:val="6142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57C77"/>
    <w:multiLevelType w:val="hybridMultilevel"/>
    <w:tmpl w:val="8E52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25"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8"/>
  </w:num>
  <w:num w:numId="4">
    <w:abstractNumId w:val="25"/>
  </w:num>
  <w:num w:numId="5">
    <w:abstractNumId w:val="13"/>
  </w:num>
  <w:num w:numId="6">
    <w:abstractNumId w:val="20"/>
  </w:num>
  <w:num w:numId="7">
    <w:abstractNumId w:val="21"/>
  </w:num>
  <w:num w:numId="8">
    <w:abstractNumId w:val="6"/>
  </w:num>
  <w:num w:numId="9">
    <w:abstractNumId w:val="9"/>
  </w:num>
  <w:num w:numId="10">
    <w:abstractNumId w:val="24"/>
  </w:num>
  <w:num w:numId="11">
    <w:abstractNumId w:val="2"/>
  </w:num>
  <w:num w:numId="12">
    <w:abstractNumId w:val="1"/>
  </w:num>
  <w:num w:numId="13">
    <w:abstractNumId w:val="0"/>
  </w:num>
  <w:num w:numId="14">
    <w:abstractNumId w:val="12"/>
  </w:num>
  <w:num w:numId="15">
    <w:abstractNumId w:val="11"/>
  </w:num>
  <w:num w:numId="16">
    <w:abstractNumId w:val="5"/>
  </w:num>
  <w:num w:numId="17">
    <w:abstractNumId w:val="22"/>
  </w:num>
  <w:num w:numId="18">
    <w:abstractNumId w:val="23"/>
  </w:num>
  <w:num w:numId="19">
    <w:abstractNumId w:val="16"/>
  </w:num>
  <w:num w:numId="20">
    <w:abstractNumId w:val="7"/>
  </w:num>
  <w:num w:numId="21">
    <w:abstractNumId w:val="10"/>
  </w:num>
  <w:num w:numId="22">
    <w:abstractNumId w:val="15"/>
  </w:num>
  <w:num w:numId="23">
    <w:abstractNumId w:val="3"/>
  </w:num>
  <w:num w:numId="24">
    <w:abstractNumId w:val="17"/>
  </w:num>
  <w:num w:numId="25">
    <w:abstractNumId w:val="1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36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E88"/>
    <w:rsid w:val="0004003E"/>
    <w:rsid w:val="0004113F"/>
    <w:rsid w:val="000435D6"/>
    <w:rsid w:val="000552F5"/>
    <w:rsid w:val="00057155"/>
    <w:rsid w:val="0006132A"/>
    <w:rsid w:val="00063E88"/>
    <w:rsid w:val="00071380"/>
    <w:rsid w:val="00071F21"/>
    <w:rsid w:val="00077FE8"/>
    <w:rsid w:val="00081399"/>
    <w:rsid w:val="00082192"/>
    <w:rsid w:val="00083ED0"/>
    <w:rsid w:val="0009085A"/>
    <w:rsid w:val="00096AD5"/>
    <w:rsid w:val="000B42B2"/>
    <w:rsid w:val="000C2EC8"/>
    <w:rsid w:val="000C79F5"/>
    <w:rsid w:val="000E7DBE"/>
    <w:rsid w:val="000F5E99"/>
    <w:rsid w:val="00115819"/>
    <w:rsid w:val="00124CDC"/>
    <w:rsid w:val="00126AAC"/>
    <w:rsid w:val="001372AA"/>
    <w:rsid w:val="00145FD9"/>
    <w:rsid w:val="0015564F"/>
    <w:rsid w:val="00157B4D"/>
    <w:rsid w:val="00162EDE"/>
    <w:rsid w:val="001648FB"/>
    <w:rsid w:val="001965A4"/>
    <w:rsid w:val="001A115C"/>
    <w:rsid w:val="001B3874"/>
    <w:rsid w:val="001D5E05"/>
    <w:rsid w:val="001E671D"/>
    <w:rsid w:val="001E6B37"/>
    <w:rsid w:val="00200A19"/>
    <w:rsid w:val="002053DE"/>
    <w:rsid w:val="002126AB"/>
    <w:rsid w:val="00212C4B"/>
    <w:rsid w:val="002144FA"/>
    <w:rsid w:val="00215FE2"/>
    <w:rsid w:val="00225428"/>
    <w:rsid w:val="00251057"/>
    <w:rsid w:val="00277011"/>
    <w:rsid w:val="00282121"/>
    <w:rsid w:val="00284E3C"/>
    <w:rsid w:val="00292A9B"/>
    <w:rsid w:val="00295BB3"/>
    <w:rsid w:val="002972A7"/>
    <w:rsid w:val="002B6889"/>
    <w:rsid w:val="002B69B8"/>
    <w:rsid w:val="002B7297"/>
    <w:rsid w:val="002C42AF"/>
    <w:rsid w:val="002D6538"/>
    <w:rsid w:val="002D7613"/>
    <w:rsid w:val="0031034D"/>
    <w:rsid w:val="003127E2"/>
    <w:rsid w:val="00324F28"/>
    <w:rsid w:val="00333179"/>
    <w:rsid w:val="00352F5C"/>
    <w:rsid w:val="00362AA8"/>
    <w:rsid w:val="003630AE"/>
    <w:rsid w:val="00375643"/>
    <w:rsid w:val="00391F02"/>
    <w:rsid w:val="003923D6"/>
    <w:rsid w:val="003A22DC"/>
    <w:rsid w:val="003B25EC"/>
    <w:rsid w:val="003B4E8B"/>
    <w:rsid w:val="003B74AF"/>
    <w:rsid w:val="003D1E9C"/>
    <w:rsid w:val="003D767A"/>
    <w:rsid w:val="003E5909"/>
    <w:rsid w:val="003E5D4D"/>
    <w:rsid w:val="003E7EE6"/>
    <w:rsid w:val="003F45D0"/>
    <w:rsid w:val="004023FC"/>
    <w:rsid w:val="00404484"/>
    <w:rsid w:val="0040471B"/>
    <w:rsid w:val="004071E8"/>
    <w:rsid w:val="00417D13"/>
    <w:rsid w:val="00454805"/>
    <w:rsid w:val="00462221"/>
    <w:rsid w:val="00466BAA"/>
    <w:rsid w:val="00467A5F"/>
    <w:rsid w:val="00472A84"/>
    <w:rsid w:val="00477A69"/>
    <w:rsid w:val="00494C0E"/>
    <w:rsid w:val="00496199"/>
    <w:rsid w:val="004B164E"/>
    <w:rsid w:val="004C7755"/>
    <w:rsid w:val="004E0F80"/>
    <w:rsid w:val="004E24B6"/>
    <w:rsid w:val="004E3D27"/>
    <w:rsid w:val="004E4119"/>
    <w:rsid w:val="004E664D"/>
    <w:rsid w:val="004E6F0B"/>
    <w:rsid w:val="004E703A"/>
    <w:rsid w:val="004F3AE6"/>
    <w:rsid w:val="004F5F14"/>
    <w:rsid w:val="00500644"/>
    <w:rsid w:val="00537A22"/>
    <w:rsid w:val="00541CD4"/>
    <w:rsid w:val="005577A9"/>
    <w:rsid w:val="0056547E"/>
    <w:rsid w:val="00574A2D"/>
    <w:rsid w:val="00574CAE"/>
    <w:rsid w:val="00580BF2"/>
    <w:rsid w:val="00583BBB"/>
    <w:rsid w:val="005922D6"/>
    <w:rsid w:val="005B5A5F"/>
    <w:rsid w:val="005B5BC1"/>
    <w:rsid w:val="005B6ECD"/>
    <w:rsid w:val="005D14CB"/>
    <w:rsid w:val="005D51F9"/>
    <w:rsid w:val="005D63D7"/>
    <w:rsid w:val="005F32AA"/>
    <w:rsid w:val="005F44BB"/>
    <w:rsid w:val="00620863"/>
    <w:rsid w:val="00620B33"/>
    <w:rsid w:val="0062312C"/>
    <w:rsid w:val="00631E03"/>
    <w:rsid w:val="00632D54"/>
    <w:rsid w:val="00635574"/>
    <w:rsid w:val="0063586E"/>
    <w:rsid w:val="00640D9D"/>
    <w:rsid w:val="00645DA4"/>
    <w:rsid w:val="00653C61"/>
    <w:rsid w:val="00660BF5"/>
    <w:rsid w:val="0066734F"/>
    <w:rsid w:val="00673147"/>
    <w:rsid w:val="0068107E"/>
    <w:rsid w:val="00682111"/>
    <w:rsid w:val="0068333A"/>
    <w:rsid w:val="00684425"/>
    <w:rsid w:val="00691468"/>
    <w:rsid w:val="00692D01"/>
    <w:rsid w:val="0069604C"/>
    <w:rsid w:val="006A44D6"/>
    <w:rsid w:val="006B4B56"/>
    <w:rsid w:val="006C59B8"/>
    <w:rsid w:val="006E49BB"/>
    <w:rsid w:val="006F73DE"/>
    <w:rsid w:val="00707B0B"/>
    <w:rsid w:val="007101AB"/>
    <w:rsid w:val="0071303B"/>
    <w:rsid w:val="0073443F"/>
    <w:rsid w:val="007378F3"/>
    <w:rsid w:val="00737DF5"/>
    <w:rsid w:val="007562EE"/>
    <w:rsid w:val="00772756"/>
    <w:rsid w:val="007817E2"/>
    <w:rsid w:val="00787C72"/>
    <w:rsid w:val="00790373"/>
    <w:rsid w:val="007A2128"/>
    <w:rsid w:val="007A7DB4"/>
    <w:rsid w:val="007C08CB"/>
    <w:rsid w:val="007C2056"/>
    <w:rsid w:val="007D7241"/>
    <w:rsid w:val="007D79CC"/>
    <w:rsid w:val="007F0677"/>
    <w:rsid w:val="007F43B9"/>
    <w:rsid w:val="007F7056"/>
    <w:rsid w:val="00805BD5"/>
    <w:rsid w:val="008072C4"/>
    <w:rsid w:val="00825C40"/>
    <w:rsid w:val="00832B51"/>
    <w:rsid w:val="00843326"/>
    <w:rsid w:val="00852EAD"/>
    <w:rsid w:val="008537F2"/>
    <w:rsid w:val="0085397C"/>
    <w:rsid w:val="00862723"/>
    <w:rsid w:val="00862DF1"/>
    <w:rsid w:val="008A1B7B"/>
    <w:rsid w:val="008A1F34"/>
    <w:rsid w:val="008B7D9C"/>
    <w:rsid w:val="008C0850"/>
    <w:rsid w:val="008C11AB"/>
    <w:rsid w:val="008C3C5D"/>
    <w:rsid w:val="008E2A64"/>
    <w:rsid w:val="008E3A21"/>
    <w:rsid w:val="008E6E3F"/>
    <w:rsid w:val="008F44FC"/>
    <w:rsid w:val="0090236E"/>
    <w:rsid w:val="00903039"/>
    <w:rsid w:val="00915D43"/>
    <w:rsid w:val="009178BA"/>
    <w:rsid w:val="00923170"/>
    <w:rsid w:val="0093064A"/>
    <w:rsid w:val="00946F36"/>
    <w:rsid w:val="0094795B"/>
    <w:rsid w:val="00955D27"/>
    <w:rsid w:val="009607C9"/>
    <w:rsid w:val="00962B43"/>
    <w:rsid w:val="0096794C"/>
    <w:rsid w:val="00976833"/>
    <w:rsid w:val="00992046"/>
    <w:rsid w:val="009A28C7"/>
    <w:rsid w:val="009A3702"/>
    <w:rsid w:val="009A7CE2"/>
    <w:rsid w:val="009C7204"/>
    <w:rsid w:val="009D07A0"/>
    <w:rsid w:val="009D1AAB"/>
    <w:rsid w:val="009E4343"/>
    <w:rsid w:val="009F2D33"/>
    <w:rsid w:val="00A0337C"/>
    <w:rsid w:val="00A31255"/>
    <w:rsid w:val="00A464A4"/>
    <w:rsid w:val="00A7199F"/>
    <w:rsid w:val="00A91152"/>
    <w:rsid w:val="00AA13B6"/>
    <w:rsid w:val="00AA393E"/>
    <w:rsid w:val="00AA5488"/>
    <w:rsid w:val="00AB25D6"/>
    <w:rsid w:val="00AB33A9"/>
    <w:rsid w:val="00AC06C8"/>
    <w:rsid w:val="00AD5DF0"/>
    <w:rsid w:val="00B124D6"/>
    <w:rsid w:val="00B13664"/>
    <w:rsid w:val="00B13FB5"/>
    <w:rsid w:val="00B204C9"/>
    <w:rsid w:val="00B313DA"/>
    <w:rsid w:val="00B45A46"/>
    <w:rsid w:val="00B5311E"/>
    <w:rsid w:val="00B54D0D"/>
    <w:rsid w:val="00B60099"/>
    <w:rsid w:val="00B61C8E"/>
    <w:rsid w:val="00B6673C"/>
    <w:rsid w:val="00B8215D"/>
    <w:rsid w:val="00B82186"/>
    <w:rsid w:val="00B86EC9"/>
    <w:rsid w:val="00B92566"/>
    <w:rsid w:val="00B93B32"/>
    <w:rsid w:val="00B97E8D"/>
    <w:rsid w:val="00BB2398"/>
    <w:rsid w:val="00BB618D"/>
    <w:rsid w:val="00BC472D"/>
    <w:rsid w:val="00BC6AAF"/>
    <w:rsid w:val="00BC78B5"/>
    <w:rsid w:val="00BD34D9"/>
    <w:rsid w:val="00BE66AA"/>
    <w:rsid w:val="00C01CA5"/>
    <w:rsid w:val="00C04AED"/>
    <w:rsid w:val="00C11158"/>
    <w:rsid w:val="00C118FA"/>
    <w:rsid w:val="00C2487F"/>
    <w:rsid w:val="00C27073"/>
    <w:rsid w:val="00C277D0"/>
    <w:rsid w:val="00C347F0"/>
    <w:rsid w:val="00C365A0"/>
    <w:rsid w:val="00C37989"/>
    <w:rsid w:val="00C43971"/>
    <w:rsid w:val="00C47114"/>
    <w:rsid w:val="00C504E1"/>
    <w:rsid w:val="00C662C1"/>
    <w:rsid w:val="00C663B3"/>
    <w:rsid w:val="00C7164E"/>
    <w:rsid w:val="00C717E0"/>
    <w:rsid w:val="00C7549E"/>
    <w:rsid w:val="00C81E6F"/>
    <w:rsid w:val="00C86810"/>
    <w:rsid w:val="00CB3F7B"/>
    <w:rsid w:val="00CC06B4"/>
    <w:rsid w:val="00CC15AC"/>
    <w:rsid w:val="00CC6F2A"/>
    <w:rsid w:val="00CD3F1D"/>
    <w:rsid w:val="00CD4530"/>
    <w:rsid w:val="00CD7384"/>
    <w:rsid w:val="00CE0E88"/>
    <w:rsid w:val="00CE6BF2"/>
    <w:rsid w:val="00D03C42"/>
    <w:rsid w:val="00D070D1"/>
    <w:rsid w:val="00D13653"/>
    <w:rsid w:val="00D21081"/>
    <w:rsid w:val="00D31FAF"/>
    <w:rsid w:val="00D3761B"/>
    <w:rsid w:val="00D51F84"/>
    <w:rsid w:val="00D637F2"/>
    <w:rsid w:val="00D6493E"/>
    <w:rsid w:val="00D66AAF"/>
    <w:rsid w:val="00D857CD"/>
    <w:rsid w:val="00D963E3"/>
    <w:rsid w:val="00DA1400"/>
    <w:rsid w:val="00DB269E"/>
    <w:rsid w:val="00DB489F"/>
    <w:rsid w:val="00DB622A"/>
    <w:rsid w:val="00DC47A4"/>
    <w:rsid w:val="00DC5758"/>
    <w:rsid w:val="00DE5D62"/>
    <w:rsid w:val="00DF40A0"/>
    <w:rsid w:val="00DF5C1A"/>
    <w:rsid w:val="00E0289E"/>
    <w:rsid w:val="00E14491"/>
    <w:rsid w:val="00E23C28"/>
    <w:rsid w:val="00E33A0D"/>
    <w:rsid w:val="00E35F38"/>
    <w:rsid w:val="00E37FB3"/>
    <w:rsid w:val="00E4236E"/>
    <w:rsid w:val="00E44C11"/>
    <w:rsid w:val="00E63891"/>
    <w:rsid w:val="00E66EA9"/>
    <w:rsid w:val="00E72D7B"/>
    <w:rsid w:val="00E735E9"/>
    <w:rsid w:val="00E75816"/>
    <w:rsid w:val="00EA2553"/>
    <w:rsid w:val="00EB0669"/>
    <w:rsid w:val="00EB138E"/>
    <w:rsid w:val="00EB2994"/>
    <w:rsid w:val="00EB3370"/>
    <w:rsid w:val="00EC7236"/>
    <w:rsid w:val="00ED48AE"/>
    <w:rsid w:val="00ED6C3B"/>
    <w:rsid w:val="00ED7BFC"/>
    <w:rsid w:val="00EE441F"/>
    <w:rsid w:val="00F00BB8"/>
    <w:rsid w:val="00F06072"/>
    <w:rsid w:val="00F12044"/>
    <w:rsid w:val="00F20943"/>
    <w:rsid w:val="00F222E5"/>
    <w:rsid w:val="00F3032A"/>
    <w:rsid w:val="00F3276B"/>
    <w:rsid w:val="00F47BF0"/>
    <w:rsid w:val="00F609D0"/>
    <w:rsid w:val="00F67AF9"/>
    <w:rsid w:val="00F71C37"/>
    <w:rsid w:val="00F75742"/>
    <w:rsid w:val="00F82949"/>
    <w:rsid w:val="00F95085"/>
    <w:rsid w:val="00F95191"/>
    <w:rsid w:val="00FA13A5"/>
    <w:rsid w:val="00FA45B3"/>
    <w:rsid w:val="00FA74C9"/>
    <w:rsid w:val="00FB691D"/>
    <w:rsid w:val="00FD6066"/>
    <w:rsid w:val="00FE3988"/>
    <w:rsid w:val="00FF03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13C56"/>
  <w15:chartTrackingRefBased/>
  <w15:docId w15:val="{1FC05799-50ED-4291-AFB9-8ED164D0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C79F5"/>
    <w:pPr>
      <w:spacing w:after="120" w:line="288" w:lineRule="auto"/>
    </w:pPr>
    <w:rPr>
      <w:sz w:val="18"/>
      <w:lang w:val="en-US"/>
    </w:rPr>
  </w:style>
  <w:style w:type="paragraph" w:styleId="Heading1">
    <w:name w:val="heading 1"/>
    <w:basedOn w:val="Normal"/>
    <w:next w:val="BodyText"/>
    <w:link w:val="Heading1Char"/>
    <w:uiPriority w:val="9"/>
    <w:semiHidden/>
    <w:qFormat/>
    <w:rsid w:val="003B74AF"/>
    <w:pPr>
      <w:keepNext/>
      <w:keepLines/>
      <w:spacing w:after="60" w:line="216" w:lineRule="auto"/>
      <w:outlineLvl w:val="0"/>
    </w:pPr>
    <w:rPr>
      <w:rFonts w:asciiTheme="majorHAnsi" w:eastAsiaTheme="majorEastAsia" w:hAnsiTheme="majorHAnsi" w:cstheme="majorBidi"/>
      <w:color w:val="000000" w:themeColor="text1"/>
      <w:sz w:val="60"/>
      <w:szCs w:val="32"/>
    </w:rPr>
  </w:style>
  <w:style w:type="paragraph" w:styleId="Heading2">
    <w:name w:val="heading 2"/>
    <w:basedOn w:val="Normal"/>
    <w:next w:val="BodyText"/>
    <w:link w:val="Heading2Char"/>
    <w:uiPriority w:val="9"/>
    <w:semiHidden/>
    <w:qFormat/>
    <w:rsid w:val="00C43971"/>
    <w:pPr>
      <w:keepNext/>
      <w:keepLines/>
      <w:spacing w:before="360" w:line="240" w:lineRule="auto"/>
      <w:outlineLvl w:val="1"/>
    </w:pPr>
    <w:rPr>
      <w:rFonts w:asciiTheme="majorHAnsi" w:eastAsiaTheme="majorEastAsia" w:hAnsiTheme="majorHAnsi" w:cstheme="majorBidi"/>
      <w:b/>
      <w:color w:val="991F3D" w:themeColor="accent4"/>
      <w:sz w:val="22"/>
      <w:szCs w:val="26"/>
    </w:rPr>
  </w:style>
  <w:style w:type="paragraph" w:styleId="Heading3">
    <w:name w:val="heading 3"/>
    <w:basedOn w:val="Normal"/>
    <w:next w:val="BodyText"/>
    <w:link w:val="Heading3Char"/>
    <w:uiPriority w:val="9"/>
    <w:semiHidden/>
    <w:qFormat/>
    <w:rsid w:val="004E6F0B"/>
    <w:pPr>
      <w:keepNext/>
      <w:keepLines/>
      <w:spacing w:before="180" w:line="240" w:lineRule="auto"/>
      <w:outlineLvl w:val="2"/>
    </w:pPr>
    <w:rPr>
      <w:rFonts w:asciiTheme="majorHAnsi" w:eastAsiaTheme="majorEastAsia" w:hAnsiTheme="majorHAnsi" w:cstheme="majorBidi"/>
      <w:b/>
      <w:color w:val="E31937" w:themeColor="accent1"/>
      <w:szCs w:val="24"/>
    </w:rPr>
  </w:style>
  <w:style w:type="paragraph" w:styleId="Heading4">
    <w:name w:val="heading 4"/>
    <w:basedOn w:val="Normal"/>
    <w:next w:val="BodyText"/>
    <w:link w:val="Heading4Char"/>
    <w:uiPriority w:val="9"/>
    <w:semiHidden/>
    <w:qFormat/>
    <w:rsid w:val="00580BF2"/>
    <w:pPr>
      <w:keepNext/>
      <w:keepLines/>
      <w:spacing w:before="240" w:line="240" w:lineRule="auto"/>
      <w:outlineLvl w:val="3"/>
    </w:pPr>
    <w:rPr>
      <w:rFonts w:asciiTheme="majorHAnsi" w:eastAsiaTheme="majorEastAsia" w:hAnsiTheme="majorHAnsi" w:cstheme="majorBidi"/>
      <w:iCs/>
      <w:sz w:val="24"/>
    </w:rPr>
  </w:style>
  <w:style w:type="paragraph" w:styleId="Heading5">
    <w:name w:val="heading 5"/>
    <w:basedOn w:val="Normal"/>
    <w:next w:val="BodyText"/>
    <w:link w:val="Heading5Char"/>
    <w:uiPriority w:val="9"/>
    <w:semiHidden/>
    <w:qFormat/>
    <w:rsid w:val="00324F28"/>
    <w:pPr>
      <w:keepNext/>
      <w:keepLines/>
      <w:spacing w:before="40" w:after="0"/>
      <w:outlineLvl w:val="4"/>
    </w:pPr>
    <w:rPr>
      <w:rFonts w:asciiTheme="majorHAnsi" w:eastAsiaTheme="majorEastAsia" w:hAnsiTheme="majorHAnsi" w:cstheme="majorBidi"/>
      <w:caps/>
    </w:rPr>
  </w:style>
  <w:style w:type="paragraph" w:styleId="Heading6">
    <w:name w:val="heading 6"/>
    <w:aliases w:val="Appendix Heading 1"/>
    <w:basedOn w:val="Normal"/>
    <w:next w:val="BodyText"/>
    <w:link w:val="Heading6Char"/>
    <w:uiPriority w:val="9"/>
    <w:semiHidden/>
    <w:qFormat/>
    <w:rsid w:val="007A2128"/>
    <w:pPr>
      <w:keepNext/>
      <w:keepLines/>
      <w:pageBreakBefore/>
      <w:spacing w:after="360" w:line="240" w:lineRule="auto"/>
      <w:outlineLvl w:val="5"/>
    </w:pPr>
    <w:rPr>
      <w:rFonts w:asciiTheme="majorHAnsi" w:eastAsiaTheme="majorEastAsia" w:hAnsiTheme="majorHAnsi" w:cstheme="majorBidi"/>
      <w:sz w:val="48"/>
    </w:rPr>
  </w:style>
  <w:style w:type="paragraph" w:styleId="Heading7">
    <w:name w:val="heading 7"/>
    <w:aliases w:val="Appendix Heading 2"/>
    <w:basedOn w:val="Normal"/>
    <w:next w:val="Normal"/>
    <w:link w:val="Heading7Char"/>
    <w:uiPriority w:val="9"/>
    <w:semiHidden/>
    <w:qFormat/>
    <w:rsid w:val="007A2128"/>
    <w:pPr>
      <w:keepNext/>
      <w:keepLines/>
      <w:spacing w:before="320" w:line="240" w:lineRule="auto"/>
      <w:outlineLvl w:val="6"/>
    </w:pPr>
    <w:rPr>
      <w:rFonts w:asciiTheme="majorHAnsi" w:eastAsiaTheme="majorEastAsia" w:hAnsiTheme="majorHAnsi" w:cstheme="majorBidi"/>
      <w:b/>
      <w:iCs/>
      <w:sz w:val="32"/>
    </w:rPr>
  </w:style>
  <w:style w:type="paragraph" w:styleId="Heading8">
    <w:name w:val="heading 8"/>
    <w:aliases w:val="Appendix Heading 3"/>
    <w:basedOn w:val="Normal"/>
    <w:next w:val="Normal"/>
    <w:link w:val="Heading8Char"/>
    <w:uiPriority w:val="9"/>
    <w:semiHidden/>
    <w:qFormat/>
    <w:rsid w:val="007A2128"/>
    <w:pPr>
      <w:keepNext/>
      <w:keepLines/>
      <w:spacing w:before="240" w:line="240" w:lineRule="auto"/>
      <w:outlineLvl w:val="7"/>
    </w:pPr>
    <w:rPr>
      <w:rFonts w:asciiTheme="majorHAnsi" w:eastAsiaTheme="majorEastAsia" w:hAnsiTheme="majorHAnsi" w:cstheme="majorBidi"/>
      <w:sz w:val="28"/>
      <w:szCs w:val="21"/>
    </w:rPr>
  </w:style>
  <w:style w:type="paragraph" w:styleId="Heading9">
    <w:name w:val="heading 9"/>
    <w:aliases w:val="Appendix Heading 4"/>
    <w:basedOn w:val="Normal"/>
    <w:next w:val="Normal"/>
    <w:link w:val="Heading9Char"/>
    <w:uiPriority w:val="9"/>
    <w:semiHidden/>
    <w:qFormat/>
    <w:rsid w:val="00583BBB"/>
    <w:pPr>
      <w:keepNext/>
      <w:keepLines/>
      <w:spacing w:before="240" w:line="240" w:lineRule="auto"/>
      <w:outlineLvl w:val="8"/>
    </w:pPr>
    <w:rPr>
      <w:rFonts w:asciiTheme="majorHAnsi" w:eastAsiaTheme="majorEastAsia" w:hAnsiTheme="majorHAnsi" w:cstheme="majorBid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7E0"/>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5236AB" w:themeFill="accent3"/>
      </w:tcPr>
    </w:tblStylePr>
  </w:style>
  <w:style w:type="paragraph" w:styleId="Header">
    <w:name w:val="header"/>
    <w:basedOn w:val="Normal"/>
    <w:link w:val="HeaderChar"/>
    <w:uiPriority w:val="99"/>
    <w:unhideWhenUsed/>
    <w:rsid w:val="0046222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62221"/>
    <w:rPr>
      <w:sz w:val="18"/>
    </w:rPr>
  </w:style>
  <w:style w:type="paragraph" w:styleId="Footer">
    <w:name w:val="footer"/>
    <w:basedOn w:val="Normal"/>
    <w:link w:val="FooterChar"/>
    <w:uiPriority w:val="99"/>
    <w:unhideWhenUsed/>
    <w:rsid w:val="00707B0B"/>
    <w:pPr>
      <w:tabs>
        <w:tab w:val="center" w:pos="5100"/>
        <w:tab w:val="right" w:pos="9840"/>
      </w:tabs>
      <w:spacing w:before="240" w:after="0" w:line="240" w:lineRule="auto"/>
    </w:pPr>
    <w:rPr>
      <w:noProof/>
    </w:rPr>
  </w:style>
  <w:style w:type="character" w:customStyle="1" w:styleId="FooterChar">
    <w:name w:val="Footer Char"/>
    <w:basedOn w:val="DefaultParagraphFont"/>
    <w:link w:val="Footer"/>
    <w:uiPriority w:val="99"/>
    <w:rsid w:val="00707B0B"/>
    <w:rPr>
      <w:noProof/>
      <w:sz w:val="18"/>
      <w:lang w:val="en-US"/>
    </w:rPr>
  </w:style>
  <w:style w:type="paragraph" w:styleId="Title">
    <w:name w:val="Title"/>
    <w:basedOn w:val="Normal"/>
    <w:next w:val="BodyText"/>
    <w:link w:val="TitleChar"/>
    <w:uiPriority w:val="10"/>
    <w:semiHidden/>
    <w:qFormat/>
    <w:rsid w:val="00C43971"/>
    <w:pPr>
      <w:pageBreakBefore/>
      <w:spacing w:before="600" w:after="360" w:line="240" w:lineRule="auto"/>
      <w:contextualSpacing/>
    </w:pPr>
    <w:rPr>
      <w:rFonts w:asciiTheme="majorHAnsi" w:eastAsiaTheme="majorEastAsia" w:hAnsiTheme="majorHAnsi" w:cstheme="majorBidi"/>
      <w:color w:val="E31937" w:themeColor="accent1"/>
      <w:spacing w:val="-10"/>
      <w:kern w:val="28"/>
      <w:sz w:val="28"/>
      <w:szCs w:val="56"/>
    </w:rPr>
  </w:style>
  <w:style w:type="character" w:customStyle="1" w:styleId="TitleChar">
    <w:name w:val="Title Char"/>
    <w:basedOn w:val="DefaultParagraphFont"/>
    <w:link w:val="Title"/>
    <w:uiPriority w:val="10"/>
    <w:semiHidden/>
    <w:rsid w:val="00A0337C"/>
    <w:rPr>
      <w:rFonts w:asciiTheme="majorHAnsi" w:eastAsiaTheme="majorEastAsia" w:hAnsiTheme="majorHAnsi" w:cstheme="majorBidi"/>
      <w:color w:val="E31937" w:themeColor="accent1"/>
      <w:spacing w:val="-10"/>
      <w:kern w:val="28"/>
      <w:sz w:val="28"/>
      <w:szCs w:val="56"/>
    </w:rPr>
  </w:style>
  <w:style w:type="paragraph" w:styleId="Subtitle">
    <w:name w:val="Subtitle"/>
    <w:basedOn w:val="Normal"/>
    <w:next w:val="BodyText"/>
    <w:link w:val="SubtitleChar"/>
    <w:uiPriority w:val="15"/>
    <w:qFormat/>
    <w:rsid w:val="00F609D0"/>
    <w:pPr>
      <w:numPr>
        <w:ilvl w:val="1"/>
      </w:numPr>
      <w:spacing w:before="120" w:line="240" w:lineRule="auto"/>
    </w:pPr>
    <w:rPr>
      <w:rFonts w:eastAsiaTheme="minorEastAsia"/>
      <w:b/>
      <w:caps/>
    </w:rPr>
  </w:style>
  <w:style w:type="character" w:customStyle="1" w:styleId="SubtitleChar">
    <w:name w:val="Subtitle Char"/>
    <w:basedOn w:val="DefaultParagraphFont"/>
    <w:link w:val="Subtitle"/>
    <w:uiPriority w:val="15"/>
    <w:rsid w:val="00B8215D"/>
    <w:rPr>
      <w:rFonts w:eastAsiaTheme="minorEastAsia"/>
      <w:b/>
      <w:caps/>
      <w:sz w:val="18"/>
      <w:lang w:val="en-US"/>
    </w:rPr>
  </w:style>
  <w:style w:type="character" w:customStyle="1" w:styleId="Heading1Char">
    <w:name w:val="Heading 1 Char"/>
    <w:basedOn w:val="DefaultParagraphFont"/>
    <w:link w:val="Heading1"/>
    <w:uiPriority w:val="9"/>
    <w:semiHidden/>
    <w:rsid w:val="00A0337C"/>
    <w:rPr>
      <w:rFonts w:asciiTheme="majorHAnsi" w:eastAsiaTheme="majorEastAsia" w:hAnsiTheme="majorHAnsi" w:cstheme="majorBidi"/>
      <w:color w:val="000000" w:themeColor="text1"/>
      <w:sz w:val="60"/>
      <w:szCs w:val="32"/>
    </w:rPr>
  </w:style>
  <w:style w:type="character" w:customStyle="1" w:styleId="Heading2Char">
    <w:name w:val="Heading 2 Char"/>
    <w:basedOn w:val="DefaultParagraphFont"/>
    <w:link w:val="Heading2"/>
    <w:uiPriority w:val="9"/>
    <w:semiHidden/>
    <w:rsid w:val="00A0337C"/>
    <w:rPr>
      <w:rFonts w:asciiTheme="majorHAnsi" w:eastAsiaTheme="majorEastAsia" w:hAnsiTheme="majorHAnsi" w:cstheme="majorBidi"/>
      <w:b/>
      <w:color w:val="991F3D" w:themeColor="accent4"/>
      <w:szCs w:val="26"/>
    </w:rPr>
  </w:style>
  <w:style w:type="character" w:customStyle="1" w:styleId="Heading3Char">
    <w:name w:val="Heading 3 Char"/>
    <w:basedOn w:val="DefaultParagraphFont"/>
    <w:link w:val="Heading3"/>
    <w:uiPriority w:val="9"/>
    <w:semiHidden/>
    <w:rsid w:val="00A0337C"/>
    <w:rPr>
      <w:rFonts w:asciiTheme="majorHAnsi" w:eastAsiaTheme="majorEastAsia" w:hAnsiTheme="majorHAnsi" w:cstheme="majorBidi"/>
      <w:b/>
      <w:color w:val="E31937" w:themeColor="accent1"/>
      <w:sz w:val="18"/>
      <w:szCs w:val="24"/>
    </w:rPr>
  </w:style>
  <w:style w:type="character" w:customStyle="1" w:styleId="Heading4Char">
    <w:name w:val="Heading 4 Char"/>
    <w:basedOn w:val="DefaultParagraphFont"/>
    <w:link w:val="Heading4"/>
    <w:uiPriority w:val="9"/>
    <w:semiHidden/>
    <w:rsid w:val="00A0337C"/>
    <w:rPr>
      <w:rFonts w:asciiTheme="majorHAnsi" w:eastAsiaTheme="majorEastAsia" w:hAnsiTheme="majorHAnsi" w:cstheme="majorBidi"/>
      <w:iCs/>
      <w:sz w:val="24"/>
    </w:rPr>
  </w:style>
  <w:style w:type="paragraph" w:styleId="ListParagraph">
    <w:name w:val="List Paragraph"/>
    <w:basedOn w:val="Normal"/>
    <w:uiPriority w:val="34"/>
    <w:qFormat/>
    <w:rsid w:val="00AB25D6"/>
    <w:pPr>
      <w:ind w:left="720"/>
      <w:contextualSpacing/>
    </w:pPr>
  </w:style>
  <w:style w:type="character" w:styleId="BookTitle">
    <w:name w:val="Book Title"/>
    <w:basedOn w:val="DefaultParagraphFont"/>
    <w:uiPriority w:val="33"/>
    <w:semiHidden/>
    <w:qFormat/>
    <w:rsid w:val="00AB25D6"/>
    <w:rPr>
      <w:b/>
      <w:bCs/>
      <w:i/>
      <w:iCs/>
      <w:spacing w:val="5"/>
    </w:rPr>
  </w:style>
  <w:style w:type="paragraph" w:styleId="Quote">
    <w:name w:val="Quote"/>
    <w:basedOn w:val="Normal"/>
    <w:next w:val="BodyText"/>
    <w:link w:val="QuoteChar"/>
    <w:uiPriority w:val="24"/>
    <w:semiHidden/>
    <w:qFormat/>
    <w:rsid w:val="00E0289E"/>
    <w:pPr>
      <w:spacing w:before="240" w:after="240"/>
    </w:pPr>
    <w:rPr>
      <w:iCs/>
      <w:color w:val="404040" w:themeColor="text1" w:themeTint="BF"/>
      <w:sz w:val="36"/>
      <w14:textFill>
        <w14:gradFill>
          <w14:gsLst>
            <w14:gs w14:pos="0">
              <w14:schemeClr w14:val="accent1"/>
            </w14:gs>
            <w14:gs w14:pos="75000">
              <w14:schemeClr w14:val="accent2"/>
            </w14:gs>
            <w14:gs w14:pos="100000">
              <w14:schemeClr w14:val="accent4"/>
            </w14:gs>
          </w14:gsLst>
          <w14:lin w14:ang="0" w14:scaled="0"/>
        </w14:gradFill>
      </w14:textFill>
    </w:rPr>
  </w:style>
  <w:style w:type="character" w:customStyle="1" w:styleId="QuoteChar">
    <w:name w:val="Quote Char"/>
    <w:basedOn w:val="DefaultParagraphFont"/>
    <w:link w:val="Quote"/>
    <w:uiPriority w:val="24"/>
    <w:semiHidden/>
    <w:rsid w:val="004F5F14"/>
    <w:rPr>
      <w:iCs/>
      <w:color w:val="404040" w:themeColor="text1" w:themeTint="BF"/>
      <w:sz w:val="36"/>
      <w:lang w:val="en-US"/>
      <w14:textFill>
        <w14:gradFill>
          <w14:gsLst>
            <w14:gs w14:pos="0">
              <w14:schemeClr w14:val="accent1"/>
            </w14:gs>
            <w14:gs w14:pos="75000">
              <w14:schemeClr w14:val="accent2"/>
            </w14:gs>
            <w14:gs w14:pos="100000">
              <w14:schemeClr w14:val="accent4"/>
            </w14:gs>
          </w14:gsLst>
          <w14:lin w14:ang="0" w14:scaled="0"/>
        </w14:gradFill>
      </w14:textFill>
    </w:rPr>
  </w:style>
  <w:style w:type="paragraph" w:styleId="IntenseQuote">
    <w:name w:val="Intense Quote"/>
    <w:basedOn w:val="Normal"/>
    <w:next w:val="Normal"/>
    <w:link w:val="IntenseQuoteChar"/>
    <w:uiPriority w:val="24"/>
    <w:semiHidden/>
    <w:qFormat/>
    <w:rsid w:val="00494C0E"/>
    <w:pPr>
      <w:pBdr>
        <w:top w:val="single" w:sz="4" w:space="7" w:color="E31937" w:themeColor="accent1"/>
        <w:bottom w:val="single" w:sz="4" w:space="6" w:color="E31937" w:themeColor="accent1"/>
      </w:pBdr>
      <w:shd w:val="clear" w:color="auto" w:fill="E31937" w:themeFill="accent1"/>
      <w:spacing w:before="360" w:after="360"/>
      <w:jc w:val="center"/>
    </w:pPr>
    <w:rPr>
      <w:iCs/>
      <w:color w:val="FFFFFF" w:themeColor="background1"/>
    </w:rPr>
  </w:style>
  <w:style w:type="character" w:customStyle="1" w:styleId="IntenseQuoteChar">
    <w:name w:val="Intense Quote Char"/>
    <w:basedOn w:val="DefaultParagraphFont"/>
    <w:link w:val="IntenseQuote"/>
    <w:uiPriority w:val="24"/>
    <w:semiHidden/>
    <w:rsid w:val="00082192"/>
    <w:rPr>
      <w:iCs/>
      <w:color w:val="FFFFFF" w:themeColor="background1"/>
      <w:sz w:val="20"/>
      <w:shd w:val="clear" w:color="auto" w:fill="E31937" w:themeFill="accent1"/>
    </w:rPr>
  </w:style>
  <w:style w:type="table" w:styleId="TableGridLight">
    <w:name w:val="Grid Table Light"/>
    <w:basedOn w:val="TableNormal"/>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PlainTable4">
    <w:name w:val="Plain Table 4"/>
    <w:basedOn w:val="TableNormal"/>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D3F1D"/>
    <w:rPr>
      <w:sz w:val="16"/>
      <w:szCs w:val="16"/>
    </w:rPr>
  </w:style>
  <w:style w:type="paragraph" w:styleId="CommentText">
    <w:name w:val="annotation text"/>
    <w:basedOn w:val="Normal"/>
    <w:link w:val="CommentTextChar"/>
    <w:uiPriority w:val="99"/>
    <w:semiHidden/>
    <w:unhideWhenUsed/>
    <w:rsid w:val="00CD3F1D"/>
    <w:pPr>
      <w:spacing w:line="240" w:lineRule="auto"/>
    </w:pPr>
    <w:rPr>
      <w:szCs w:val="20"/>
    </w:rPr>
  </w:style>
  <w:style w:type="character" w:customStyle="1" w:styleId="CommentTextChar">
    <w:name w:val="Comment Text Char"/>
    <w:basedOn w:val="DefaultParagraphFont"/>
    <w:link w:val="CommentText"/>
    <w:uiPriority w:val="99"/>
    <w:semiHidden/>
    <w:rsid w:val="00CD3F1D"/>
    <w:rPr>
      <w:sz w:val="20"/>
      <w:szCs w:val="20"/>
    </w:rPr>
  </w:style>
  <w:style w:type="paragraph" w:styleId="CommentSubject">
    <w:name w:val="annotation subject"/>
    <w:basedOn w:val="CommentText"/>
    <w:next w:val="CommentText"/>
    <w:link w:val="CommentSubjectChar"/>
    <w:uiPriority w:val="99"/>
    <w:semiHidden/>
    <w:unhideWhenUsed/>
    <w:rsid w:val="00CD3F1D"/>
    <w:rPr>
      <w:b/>
      <w:bCs/>
    </w:rPr>
  </w:style>
  <w:style w:type="character" w:customStyle="1" w:styleId="CommentSubjectChar">
    <w:name w:val="Comment Subject Char"/>
    <w:basedOn w:val="CommentTextChar"/>
    <w:link w:val="CommentSubject"/>
    <w:uiPriority w:val="99"/>
    <w:semiHidden/>
    <w:rsid w:val="00CD3F1D"/>
    <w:rPr>
      <w:b/>
      <w:bCs/>
      <w:sz w:val="20"/>
      <w:szCs w:val="20"/>
    </w:rPr>
  </w:style>
  <w:style w:type="paragraph" w:styleId="Revision">
    <w:name w:val="Revision"/>
    <w:hidden/>
    <w:uiPriority w:val="99"/>
    <w:semiHidden/>
    <w:rsid w:val="00CD3F1D"/>
    <w:pPr>
      <w:spacing w:after="0" w:line="240" w:lineRule="auto"/>
    </w:pPr>
  </w:style>
  <w:style w:type="paragraph" w:styleId="BalloonText">
    <w:name w:val="Balloon Text"/>
    <w:basedOn w:val="Normal"/>
    <w:link w:val="BalloonTextChar"/>
    <w:uiPriority w:val="99"/>
    <w:semiHidden/>
    <w:unhideWhenUsed/>
    <w:rsid w:val="00CD3F1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D3F1D"/>
    <w:rPr>
      <w:rFonts w:ascii="Segoe UI" w:hAnsi="Segoe UI" w:cs="Segoe UI"/>
      <w:sz w:val="18"/>
      <w:szCs w:val="18"/>
    </w:rPr>
  </w:style>
  <w:style w:type="character" w:customStyle="1" w:styleId="Heading5Char">
    <w:name w:val="Heading 5 Char"/>
    <w:basedOn w:val="DefaultParagraphFont"/>
    <w:link w:val="Heading5"/>
    <w:uiPriority w:val="9"/>
    <w:semiHidden/>
    <w:rsid w:val="00A0337C"/>
    <w:rPr>
      <w:rFonts w:asciiTheme="majorHAnsi" w:eastAsiaTheme="majorEastAsia" w:hAnsiTheme="majorHAnsi" w:cstheme="majorBidi"/>
      <w:caps/>
      <w:sz w:val="18"/>
    </w:rPr>
  </w:style>
  <w:style w:type="character" w:customStyle="1" w:styleId="Heading6Char">
    <w:name w:val="Heading 6 Char"/>
    <w:aliases w:val="Appendix Heading 1 Char"/>
    <w:basedOn w:val="DefaultParagraphFont"/>
    <w:link w:val="Heading6"/>
    <w:uiPriority w:val="9"/>
    <w:semiHidden/>
    <w:rsid w:val="00A0337C"/>
    <w:rPr>
      <w:rFonts w:asciiTheme="majorHAnsi" w:eastAsiaTheme="majorEastAsia" w:hAnsiTheme="majorHAnsi" w:cstheme="majorBidi"/>
      <w:sz w:val="48"/>
    </w:rPr>
  </w:style>
  <w:style w:type="paragraph" w:customStyle="1" w:styleId="DocumentTitle">
    <w:name w:val="Document Title"/>
    <w:basedOn w:val="Normal"/>
    <w:next w:val="BodyText"/>
    <w:uiPriority w:val="99"/>
    <w:semiHidden/>
    <w:qFormat/>
    <w:rsid w:val="00B45A46"/>
    <w:pPr>
      <w:spacing w:after="240" w:line="240" w:lineRule="auto"/>
      <w:ind w:left="-25"/>
    </w:pPr>
    <w:rPr>
      <w:sz w:val="64"/>
    </w:rPr>
  </w:style>
  <w:style w:type="paragraph" w:customStyle="1" w:styleId="DocumentType">
    <w:name w:val="Document Type"/>
    <w:basedOn w:val="Normal"/>
    <w:next w:val="BodyText"/>
    <w:uiPriority w:val="99"/>
    <w:semiHidden/>
    <w:qFormat/>
    <w:rsid w:val="002B6889"/>
    <w:pPr>
      <w:spacing w:after="60" w:line="240" w:lineRule="auto"/>
    </w:pPr>
    <w:rPr>
      <w:caps/>
      <w:sz w:val="32"/>
    </w:rPr>
  </w:style>
  <w:style w:type="paragraph" w:customStyle="1" w:styleId="CV-OfficePosition">
    <w:name w:val="CV - Office Position"/>
    <w:basedOn w:val="Normal"/>
    <w:uiPriority w:val="11"/>
    <w:rsid w:val="003B74AF"/>
    <w:pPr>
      <w:spacing w:after="20" w:line="240" w:lineRule="auto"/>
    </w:pPr>
    <w:rPr>
      <w:b/>
      <w:color w:val="E31937" w:themeColor="accent1"/>
      <w:sz w:val="22"/>
    </w:rPr>
  </w:style>
  <w:style w:type="paragraph" w:styleId="Date">
    <w:name w:val="Date"/>
    <w:aliases w:val="Experience"/>
    <w:basedOn w:val="Normal"/>
    <w:next w:val="BodyText"/>
    <w:link w:val="DateChar"/>
    <w:uiPriority w:val="99"/>
    <w:semiHidden/>
    <w:rsid w:val="003B74AF"/>
    <w:pPr>
      <w:spacing w:after="0" w:line="240" w:lineRule="auto"/>
    </w:pPr>
    <w:rPr>
      <w:sz w:val="22"/>
    </w:rPr>
  </w:style>
  <w:style w:type="character" w:customStyle="1" w:styleId="DateChar">
    <w:name w:val="Date Char"/>
    <w:aliases w:val="Experience Char"/>
    <w:basedOn w:val="DefaultParagraphFont"/>
    <w:link w:val="Date"/>
    <w:uiPriority w:val="99"/>
    <w:semiHidden/>
    <w:rsid w:val="00A0337C"/>
  </w:style>
  <w:style w:type="paragraph" w:styleId="FootnoteText">
    <w:name w:val="footnote text"/>
    <w:basedOn w:val="Normal"/>
    <w:link w:val="FootnoteTextChar"/>
    <w:uiPriority w:val="34"/>
    <w:rsid w:val="0056547E"/>
    <w:pPr>
      <w:spacing w:line="240" w:lineRule="auto"/>
    </w:pPr>
    <w:rPr>
      <w:szCs w:val="20"/>
    </w:rPr>
  </w:style>
  <w:style w:type="character" w:customStyle="1" w:styleId="FootnoteTextChar">
    <w:name w:val="Footnote Text Char"/>
    <w:basedOn w:val="DefaultParagraphFont"/>
    <w:link w:val="FootnoteText"/>
    <w:uiPriority w:val="34"/>
    <w:rsid w:val="009C7204"/>
    <w:rPr>
      <w:sz w:val="18"/>
      <w:szCs w:val="20"/>
    </w:rPr>
  </w:style>
  <w:style w:type="paragraph" w:styleId="Signature">
    <w:name w:val="Signature"/>
    <w:basedOn w:val="Normal"/>
    <w:link w:val="SignatureChar"/>
    <w:uiPriority w:val="99"/>
    <w:semiHidden/>
    <w:rsid w:val="00580BF2"/>
    <w:pPr>
      <w:spacing w:before="6000" w:after="0"/>
      <w:contextualSpacing/>
    </w:pPr>
  </w:style>
  <w:style w:type="character" w:customStyle="1" w:styleId="SignatureChar">
    <w:name w:val="Signature Char"/>
    <w:basedOn w:val="DefaultParagraphFont"/>
    <w:link w:val="Signature"/>
    <w:uiPriority w:val="99"/>
    <w:semiHidden/>
    <w:rsid w:val="00A0337C"/>
    <w:rPr>
      <w:sz w:val="18"/>
    </w:rPr>
  </w:style>
  <w:style w:type="character" w:styleId="Hyperlink">
    <w:name w:val="Hyperlink"/>
    <w:basedOn w:val="DefaultParagraphFont"/>
    <w:uiPriority w:val="99"/>
    <w:unhideWhenUsed/>
    <w:rsid w:val="00AA5488"/>
    <w:rPr>
      <w:color w:val="5236AB" w:themeColor="accent3"/>
      <w:u w:val="single"/>
    </w:rPr>
  </w:style>
  <w:style w:type="character" w:customStyle="1" w:styleId="UnresolvedMention1">
    <w:name w:val="Unresolved Mention1"/>
    <w:basedOn w:val="DefaultParagraphFont"/>
    <w:uiPriority w:val="99"/>
    <w:semiHidden/>
    <w:unhideWhenUsed/>
    <w:rsid w:val="0056547E"/>
    <w:rPr>
      <w:color w:val="605E5C"/>
      <w:shd w:val="clear" w:color="auto" w:fill="E1DFDD"/>
    </w:rPr>
  </w:style>
  <w:style w:type="paragraph" w:styleId="ListBullet">
    <w:name w:val="List Bullet"/>
    <w:basedOn w:val="Normal"/>
    <w:uiPriority w:val="34"/>
    <w:rsid w:val="002D6538"/>
    <w:pPr>
      <w:numPr>
        <w:numId w:val="11"/>
      </w:numPr>
    </w:pPr>
  </w:style>
  <w:style w:type="paragraph" w:styleId="ListBullet2">
    <w:name w:val="List Bullet 2"/>
    <w:basedOn w:val="Normal"/>
    <w:uiPriority w:val="34"/>
    <w:rsid w:val="00660BF5"/>
    <w:pPr>
      <w:numPr>
        <w:numId w:val="12"/>
      </w:numPr>
      <w:tabs>
        <w:tab w:val="clear" w:pos="643"/>
        <w:tab w:val="left" w:pos="720"/>
      </w:tabs>
      <w:ind w:left="720"/>
      <w:contextualSpacing/>
    </w:pPr>
  </w:style>
  <w:style w:type="paragraph" w:styleId="ListBullet3">
    <w:name w:val="List Bullet 3"/>
    <w:basedOn w:val="Normal"/>
    <w:uiPriority w:val="34"/>
    <w:rsid w:val="00660BF5"/>
    <w:pPr>
      <w:numPr>
        <w:numId w:val="13"/>
      </w:numPr>
      <w:tabs>
        <w:tab w:val="clear" w:pos="926"/>
        <w:tab w:val="left" w:pos="1080"/>
      </w:tabs>
      <w:ind w:left="1080"/>
      <w:contextualSpacing/>
    </w:pPr>
  </w:style>
  <w:style w:type="paragraph" w:customStyle="1" w:styleId="CV-TableText">
    <w:name w:val="CV - Table Text"/>
    <w:basedOn w:val="Normal"/>
    <w:uiPriority w:val="29"/>
    <w:qFormat/>
    <w:rsid w:val="00B13FB5"/>
    <w:pPr>
      <w:spacing w:before="60" w:after="60" w:line="240" w:lineRule="auto"/>
    </w:pPr>
  </w:style>
  <w:style w:type="paragraph" w:customStyle="1" w:styleId="CV-TableSubtitle">
    <w:name w:val="CV - Table Subtitle"/>
    <w:basedOn w:val="CV-TableText"/>
    <w:uiPriority w:val="29"/>
    <w:qFormat/>
    <w:rsid w:val="00B13FB5"/>
    <w:rPr>
      <w:b/>
      <w:color w:val="FFFFFF" w:themeColor="background1"/>
    </w:rPr>
  </w:style>
  <w:style w:type="paragraph" w:customStyle="1" w:styleId="SectionTitle">
    <w:name w:val="Section Title"/>
    <w:basedOn w:val="DocumentTitle"/>
    <w:next w:val="BodyText"/>
    <w:uiPriority w:val="99"/>
    <w:semiHidden/>
    <w:qFormat/>
    <w:rsid w:val="00F47BF0"/>
    <w:pPr>
      <w:spacing w:before="360"/>
    </w:pPr>
  </w:style>
  <w:style w:type="paragraph" w:styleId="TOCHeading">
    <w:name w:val="TOC Heading"/>
    <w:basedOn w:val="Heading1"/>
    <w:next w:val="Normal"/>
    <w:uiPriority w:val="39"/>
    <w:semiHidden/>
    <w:qFormat/>
    <w:rsid w:val="00FE3988"/>
    <w:pPr>
      <w:pageBreakBefore/>
      <w:outlineLvl w:val="9"/>
    </w:pPr>
    <w:rPr>
      <w:color w:val="auto"/>
    </w:rPr>
  </w:style>
  <w:style w:type="paragraph" w:styleId="TOC1">
    <w:name w:val="toc 1"/>
    <w:basedOn w:val="Normal"/>
    <w:next w:val="Normal"/>
    <w:autoRedefine/>
    <w:uiPriority w:val="39"/>
    <w:semiHidden/>
    <w:rsid w:val="00282121"/>
    <w:pPr>
      <w:tabs>
        <w:tab w:val="left" w:pos="480"/>
        <w:tab w:val="right" w:leader="underscore" w:pos="10070"/>
      </w:tabs>
      <w:spacing w:before="240" w:line="240" w:lineRule="auto"/>
    </w:pPr>
    <w:rPr>
      <w:b/>
      <w:color w:val="E31937" w:themeColor="accent1"/>
      <w:sz w:val="24"/>
    </w:rPr>
  </w:style>
  <w:style w:type="paragraph" w:styleId="TOC2">
    <w:name w:val="toc 2"/>
    <w:basedOn w:val="Normal"/>
    <w:next w:val="Normal"/>
    <w:autoRedefine/>
    <w:uiPriority w:val="39"/>
    <w:semiHidden/>
    <w:rsid w:val="005B5A5F"/>
    <w:pPr>
      <w:tabs>
        <w:tab w:val="left" w:pos="1440"/>
        <w:tab w:val="right" w:leader="underscore" w:pos="10070"/>
      </w:tabs>
      <w:spacing w:line="240" w:lineRule="auto"/>
      <w:ind w:left="480"/>
    </w:pPr>
  </w:style>
  <w:style w:type="paragraph" w:styleId="TOC3">
    <w:name w:val="toc 3"/>
    <w:basedOn w:val="Normal"/>
    <w:next w:val="Normal"/>
    <w:autoRedefine/>
    <w:uiPriority w:val="39"/>
    <w:semiHidden/>
    <w:rsid w:val="005B5A5F"/>
    <w:pPr>
      <w:tabs>
        <w:tab w:val="left" w:pos="1440"/>
        <w:tab w:val="right" w:leader="underscore" w:pos="10070"/>
      </w:tabs>
      <w:spacing w:line="240" w:lineRule="auto"/>
      <w:ind w:left="480"/>
    </w:pPr>
  </w:style>
  <w:style w:type="character" w:styleId="Emphasis">
    <w:name w:val="Emphasis"/>
    <w:basedOn w:val="DefaultParagraphFont"/>
    <w:uiPriority w:val="19"/>
    <w:qFormat/>
    <w:rsid w:val="009A28C7"/>
    <w:rPr>
      <w:i/>
      <w:iCs/>
    </w:rPr>
  </w:style>
  <w:style w:type="character" w:styleId="Strong">
    <w:name w:val="Strong"/>
    <w:basedOn w:val="DefaultParagraphFont"/>
    <w:uiPriority w:val="22"/>
    <w:qFormat/>
    <w:rsid w:val="009A28C7"/>
    <w:rPr>
      <w:b/>
      <w:bCs/>
    </w:rPr>
  </w:style>
  <w:style w:type="paragraph" w:styleId="BodyText">
    <w:name w:val="Body Text"/>
    <w:basedOn w:val="Normal"/>
    <w:link w:val="BodyTextChar"/>
    <w:qFormat/>
    <w:rsid w:val="008A1B7B"/>
  </w:style>
  <w:style w:type="character" w:customStyle="1" w:styleId="BodyTextChar">
    <w:name w:val="Body Text Char"/>
    <w:basedOn w:val="DefaultParagraphFont"/>
    <w:link w:val="BodyText"/>
    <w:rsid w:val="009C7204"/>
    <w:rPr>
      <w:sz w:val="20"/>
    </w:rPr>
  </w:style>
  <w:style w:type="paragraph" w:styleId="BlockText">
    <w:name w:val="Block Text"/>
    <w:basedOn w:val="Normal"/>
    <w:uiPriority w:val="24"/>
    <w:semiHidden/>
    <w:rsid w:val="00082192"/>
    <w:pPr>
      <w:pBdr>
        <w:top w:val="single" w:sz="2" w:space="7" w:color="E31937" w:themeColor="accent1"/>
        <w:left w:val="single" w:sz="2" w:space="0" w:color="E31937" w:themeColor="accent1"/>
        <w:bottom w:val="single" w:sz="2" w:space="6" w:color="E31937" w:themeColor="accent1"/>
        <w:right w:val="single" w:sz="2" w:space="0" w:color="E31937" w:themeColor="accent1"/>
      </w:pBdr>
      <w:shd w:val="clear" w:color="auto" w:fill="E31937" w:themeFill="accent1"/>
      <w:spacing w:before="360" w:after="360"/>
      <w:jc w:val="center"/>
    </w:pPr>
    <w:rPr>
      <w:rFonts w:eastAsiaTheme="minorEastAsia"/>
      <w:color w:val="FFFFFF" w:themeColor="background1"/>
    </w:rPr>
  </w:style>
  <w:style w:type="paragraph" w:customStyle="1" w:styleId="CV-TableHeading">
    <w:name w:val="CV - Table Heading"/>
    <w:basedOn w:val="CV-TableText"/>
    <w:uiPriority w:val="29"/>
    <w:qFormat/>
    <w:rsid w:val="00FE3988"/>
  </w:style>
  <w:style w:type="character" w:styleId="PlaceholderText">
    <w:name w:val="Placeholder Text"/>
    <w:basedOn w:val="DefaultParagraphFont"/>
    <w:uiPriority w:val="99"/>
    <w:semiHidden/>
    <w:rsid w:val="0062312C"/>
    <w:rPr>
      <w:color w:val="808080"/>
    </w:rPr>
  </w:style>
  <w:style w:type="character" w:customStyle="1" w:styleId="Heading7Char">
    <w:name w:val="Heading 7 Char"/>
    <w:aliases w:val="Appendix Heading 2 Char"/>
    <w:basedOn w:val="DefaultParagraphFont"/>
    <w:link w:val="Heading7"/>
    <w:uiPriority w:val="9"/>
    <w:semiHidden/>
    <w:rsid w:val="00A0337C"/>
    <w:rPr>
      <w:rFonts w:asciiTheme="majorHAnsi" w:eastAsiaTheme="majorEastAsia" w:hAnsiTheme="majorHAnsi" w:cstheme="majorBidi"/>
      <w:b/>
      <w:iCs/>
      <w:sz w:val="32"/>
    </w:rPr>
  </w:style>
  <w:style w:type="character" w:customStyle="1" w:styleId="Heading8Char">
    <w:name w:val="Heading 8 Char"/>
    <w:aliases w:val="Appendix Heading 3 Char"/>
    <w:basedOn w:val="DefaultParagraphFont"/>
    <w:link w:val="Heading8"/>
    <w:uiPriority w:val="9"/>
    <w:semiHidden/>
    <w:rsid w:val="00A0337C"/>
    <w:rPr>
      <w:rFonts w:asciiTheme="majorHAnsi" w:eastAsiaTheme="majorEastAsia" w:hAnsiTheme="majorHAnsi" w:cstheme="majorBidi"/>
      <w:sz w:val="28"/>
      <w:szCs w:val="21"/>
    </w:rPr>
  </w:style>
  <w:style w:type="character" w:customStyle="1" w:styleId="Heading9Char">
    <w:name w:val="Heading 9 Char"/>
    <w:aliases w:val="Appendix Heading 4 Char"/>
    <w:basedOn w:val="DefaultParagraphFont"/>
    <w:link w:val="Heading9"/>
    <w:uiPriority w:val="9"/>
    <w:semiHidden/>
    <w:rsid w:val="00A0337C"/>
    <w:rPr>
      <w:rFonts w:asciiTheme="majorHAnsi" w:eastAsiaTheme="majorEastAsia" w:hAnsiTheme="majorHAnsi" w:cstheme="majorBidi"/>
      <w:iCs/>
      <w:sz w:val="24"/>
      <w:szCs w:val="21"/>
    </w:rPr>
  </w:style>
  <w:style w:type="paragraph" w:styleId="TOC4">
    <w:name w:val="toc 4"/>
    <w:basedOn w:val="Normal"/>
    <w:next w:val="Normal"/>
    <w:autoRedefine/>
    <w:uiPriority w:val="39"/>
    <w:semiHidden/>
    <w:rsid w:val="005B5A5F"/>
    <w:pPr>
      <w:tabs>
        <w:tab w:val="left" w:pos="1440"/>
        <w:tab w:val="right" w:leader="underscore" w:pos="10070"/>
      </w:tabs>
      <w:spacing w:after="100"/>
      <w:ind w:left="480"/>
    </w:pPr>
  </w:style>
  <w:style w:type="paragraph" w:customStyle="1" w:styleId="CV-Name">
    <w:name w:val="CV - Name"/>
    <w:basedOn w:val="Normal"/>
    <w:next w:val="CV-OfficePosition"/>
    <w:uiPriority w:val="11"/>
    <w:rsid w:val="00A31255"/>
    <w:pPr>
      <w:spacing w:after="60" w:line="204" w:lineRule="auto"/>
    </w:pPr>
    <w:rPr>
      <w:rFonts w:asciiTheme="majorHAnsi" w:hAnsiTheme="majorHAnsi"/>
      <w:color w:val="000000" w:themeColor="text1"/>
      <w:sz w:val="60"/>
    </w:rPr>
  </w:style>
  <w:style w:type="paragraph" w:customStyle="1" w:styleId="CV-Experience">
    <w:name w:val="CV - Experience"/>
    <w:basedOn w:val="Normal"/>
    <w:uiPriority w:val="12"/>
    <w:rsid w:val="00D6493E"/>
    <w:pPr>
      <w:spacing w:after="0" w:line="240" w:lineRule="auto"/>
    </w:pPr>
    <w:rPr>
      <w:sz w:val="22"/>
    </w:rPr>
  </w:style>
  <w:style w:type="character" w:customStyle="1" w:styleId="CV-Blankstar">
    <w:name w:val="CV - Blank star"/>
    <w:basedOn w:val="DefaultParagraphFont"/>
    <w:uiPriority w:val="30"/>
    <w:rsid w:val="00EB3370"/>
    <w:rPr>
      <w:rFonts w:ascii="Segoe UI Symbol" w:hAnsi="Segoe UI Symbol" w:cs="Segoe UI Symbol"/>
      <w:color w:val="D9D9D9" w:themeColor="background1" w:themeShade="D9"/>
    </w:rPr>
  </w:style>
  <w:style w:type="paragraph" w:customStyle="1" w:styleId="CV-Title">
    <w:name w:val="CV - Title"/>
    <w:basedOn w:val="Normal"/>
    <w:uiPriority w:val="9"/>
    <w:qFormat/>
    <w:rsid w:val="008F44FC"/>
    <w:pPr>
      <w:keepNext/>
      <w:spacing w:before="360" w:line="240" w:lineRule="auto"/>
    </w:pPr>
    <w:rPr>
      <w:rFonts w:asciiTheme="majorHAnsi" w:hAnsiTheme="majorHAnsi"/>
      <w:b/>
      <w:color w:val="5236AB" w:themeColor="accent3"/>
      <w:sz w:val="22"/>
    </w:rPr>
  </w:style>
  <w:style w:type="paragraph" w:customStyle="1" w:styleId="CV-Sub-title">
    <w:name w:val="CV - Sub-title"/>
    <w:basedOn w:val="Normal"/>
    <w:uiPriority w:val="10"/>
    <w:qFormat/>
    <w:rsid w:val="00A0337C"/>
    <w:pPr>
      <w:spacing w:before="180" w:line="240" w:lineRule="auto"/>
    </w:pPr>
    <w:rPr>
      <w:rFonts w:asciiTheme="majorHAnsi" w:hAnsiTheme="majorHAnsi"/>
      <w:b/>
      <w:color w:val="E31937" w:themeColor="accent1"/>
    </w:rPr>
  </w:style>
  <w:style w:type="paragraph" w:customStyle="1" w:styleId="CV-Sidebarinformation">
    <w:name w:val="CV - Sidebar information"/>
    <w:basedOn w:val="BodyText"/>
    <w:uiPriority w:val="14"/>
    <w:semiHidden/>
    <w:rsid w:val="0094795B"/>
    <w:pPr>
      <w:spacing w:after="40" w:line="240" w:lineRule="auto"/>
    </w:pPr>
  </w:style>
  <w:style w:type="paragraph" w:customStyle="1" w:styleId="CV-Sidebartitle">
    <w:name w:val="CV - Sidebar title"/>
    <w:basedOn w:val="CV-Title"/>
    <w:next w:val="CV-Sidebarinformation"/>
    <w:uiPriority w:val="13"/>
    <w:semiHidden/>
    <w:rsid w:val="0094795B"/>
  </w:style>
  <w:style w:type="character" w:customStyle="1" w:styleId="CV-Highlightstar">
    <w:name w:val="CV - Highlight star"/>
    <w:basedOn w:val="CV-Blankstar"/>
    <w:uiPriority w:val="30"/>
    <w:rsid w:val="00EB3370"/>
    <w:rPr>
      <w:rFonts w:ascii="Segoe UI Symbol" w:hAnsi="Segoe UI Symbol" w:cs="Segoe UI Symbol"/>
      <w:color w:val="E31937" w:themeColor="accent1"/>
    </w:rPr>
  </w:style>
  <w:style w:type="paragraph" w:customStyle="1" w:styleId="BodyContentStyle">
    <w:name w:val="Body_Content_Style"/>
    <w:link w:val="BodyContentStyleChar"/>
    <w:rsid w:val="002C42AF"/>
    <w:pPr>
      <w:spacing w:before="120" w:after="180" w:line="288" w:lineRule="auto"/>
    </w:pPr>
    <w:rPr>
      <w:rFonts w:ascii="Arial" w:eastAsia="Arial" w:hAnsi="Arial" w:cs="Times New Roman"/>
      <w:color w:val="000000"/>
      <w:sz w:val="18"/>
      <w:szCs w:val="18"/>
      <w:lang w:val="en-GB"/>
    </w:rPr>
  </w:style>
  <w:style w:type="character" w:customStyle="1" w:styleId="BodyContentStyleChar">
    <w:name w:val="Body_Content_Style Char"/>
    <w:basedOn w:val="DefaultParagraphFont"/>
    <w:link w:val="BodyContentStyle"/>
    <w:rsid w:val="002C42AF"/>
    <w:rPr>
      <w:rFonts w:ascii="Arial" w:eastAsia="Arial" w:hAnsi="Arial" w:cs="Times New Roman"/>
      <w:color w:val="000000"/>
      <w:sz w:val="18"/>
      <w:szCs w:val="18"/>
      <w:lang w:val="en-GB"/>
    </w:rPr>
  </w:style>
  <w:style w:type="paragraph" w:customStyle="1" w:styleId="description1">
    <w:name w:val="description1"/>
    <w:basedOn w:val="Normal"/>
    <w:rsid w:val="002C42AF"/>
    <w:pPr>
      <w:spacing w:after="150" w:line="240" w:lineRule="auto"/>
      <w:ind w:left="300"/>
    </w:pPr>
    <w:rPr>
      <w:rFonts w:ascii="Times New Roman" w:eastAsia="Times New Roman" w:hAnsi="Times New Roman" w:cs="Times New Roman"/>
      <w:sz w:val="31"/>
      <w:szCs w:val="31"/>
    </w:rPr>
  </w:style>
  <w:style w:type="paragraph" w:customStyle="1" w:styleId="CVKeypoint">
    <w:name w:val="CV Keypoint"/>
    <w:basedOn w:val="Normal"/>
    <w:rsid w:val="002C42AF"/>
    <w:pPr>
      <w:keepLines/>
      <w:numPr>
        <w:numId w:val="25"/>
      </w:numPr>
      <w:tabs>
        <w:tab w:val="left" w:pos="3226"/>
      </w:tabs>
      <w:spacing w:before="80" w:after="40" w:line="240" w:lineRule="auto"/>
    </w:pPr>
    <w:rPr>
      <w:rFonts w:ascii="Times New Roman" w:eastAsia="Times New Roman" w:hAnsi="Times New Roman" w:cs="Times New Roman"/>
      <w:color w:val="000000"/>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474843">
      <w:bodyDiv w:val="1"/>
      <w:marLeft w:val="0"/>
      <w:marRight w:val="0"/>
      <w:marTop w:val="0"/>
      <w:marBottom w:val="0"/>
      <w:divBdr>
        <w:top w:val="none" w:sz="0" w:space="0" w:color="auto"/>
        <w:left w:val="none" w:sz="0" w:space="0" w:color="auto"/>
        <w:bottom w:val="none" w:sz="0" w:space="0" w:color="auto"/>
        <w:right w:val="none" w:sz="0" w:space="0" w:color="auto"/>
      </w:divBdr>
    </w:div>
    <w:div w:id="1451897644">
      <w:bodyDiv w:val="1"/>
      <w:marLeft w:val="0"/>
      <w:marRight w:val="0"/>
      <w:marTop w:val="0"/>
      <w:marBottom w:val="0"/>
      <w:divBdr>
        <w:top w:val="none" w:sz="0" w:space="0" w:color="auto"/>
        <w:left w:val="none" w:sz="0" w:space="0" w:color="auto"/>
        <w:bottom w:val="none" w:sz="0" w:space="0" w:color="auto"/>
        <w:right w:val="none" w:sz="0" w:space="0" w:color="auto"/>
      </w:divBdr>
    </w:div>
    <w:div w:id="155353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parkerprakash\AppData\Local\Microsoft\Windows\INetCache\Content.Outlook\LBPO662H\CGI_CV_template.dotx" TargetMode="External"/></Relationships>
</file>

<file path=word/theme/theme1.xml><?xml version="1.0" encoding="utf-8"?>
<a:theme xmlns:a="http://schemas.openxmlformats.org/drawingml/2006/main" name="Office Theme">
  <a:themeElements>
    <a:clrScheme name="CGI Colors - 2020">
      <a:dk1>
        <a:srgbClr val="000000"/>
      </a:dk1>
      <a:lt1>
        <a:srgbClr val="FFFFFF"/>
      </a:lt1>
      <a:dk2>
        <a:srgbClr val="696969"/>
      </a:dk2>
      <a:lt2>
        <a:srgbClr val="FFFFFF"/>
      </a:lt2>
      <a:accent1>
        <a:srgbClr val="E31937"/>
      </a:accent1>
      <a:accent2>
        <a:srgbClr val="FFCDD2"/>
      </a:accent2>
      <a:accent3>
        <a:srgbClr val="5236AB"/>
      </a:accent3>
      <a:accent4>
        <a:srgbClr val="991F3D"/>
      </a:accent4>
      <a:accent5>
        <a:srgbClr val="FFC399"/>
      </a:accent5>
      <a:accent6>
        <a:srgbClr val="A82465"/>
      </a:accent6>
      <a:hlink>
        <a:srgbClr val="5236AB"/>
      </a:hlink>
      <a:folHlink>
        <a:srgbClr val="5236AB"/>
      </a:folHlink>
    </a:clrScheme>
    <a:fontScheme name="CGI Fonts - 2020">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Client name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025EA6-9291-4E3E-97BF-603C4578A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CGI_CV_template.dotx</Template>
  <TotalTime>1329</TotalTime>
  <Pages>6</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Proposal name</vt:lpstr>
    </vt:vector>
  </TitlesOfParts>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subject/>
  <dc:creator>Parker Prakash, Henry</dc:creator>
  <cp:keywords/>
  <dc:description/>
  <cp:lastModifiedBy>Fernandes, Steven Marcel SOMLOG-SOMLOG</cp:lastModifiedBy>
  <cp:revision>43</cp:revision>
  <cp:lastPrinted>2021-02-09T15:09:00Z</cp:lastPrinted>
  <dcterms:created xsi:type="dcterms:W3CDTF">2021-09-23T13:35:00Z</dcterms:created>
  <dcterms:modified xsi:type="dcterms:W3CDTF">2021-09-24T11:53:00Z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ies>
</file>